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AC70" w14:textId="77777777" w:rsidR="004B0EE9" w:rsidRPr="002E0A4C" w:rsidRDefault="004B0EE9" w:rsidP="004B0EE9">
      <w:pPr>
        <w:rPr>
          <w:b/>
          <w:sz w:val="24"/>
          <w:szCs w:val="24"/>
        </w:rPr>
      </w:pPr>
      <w:bookmarkStart w:id="0" w:name="_Hlk109946671"/>
      <w:bookmarkStart w:id="1" w:name="_Hlk108743803"/>
      <w:r w:rsidRPr="002E0A4C">
        <w:rPr>
          <w:b/>
          <w:sz w:val="24"/>
          <w:szCs w:val="24"/>
        </w:rPr>
        <w:t>Объект капитального строительства</w:t>
      </w:r>
    </w:p>
    <w:p w14:paraId="5B8630CF" w14:textId="36A54557" w:rsidR="004B0EE9" w:rsidRPr="002E0A4C" w:rsidRDefault="00DD05F8" w:rsidP="00F8783A">
      <w:pPr>
        <w:pBdr>
          <w:between w:val="single" w:sz="4" w:space="1" w:color="auto"/>
        </w:pBdr>
        <w:rPr>
          <w:sz w:val="24"/>
          <w:szCs w:val="24"/>
        </w:rPr>
      </w:pPr>
      <w:bookmarkStart w:id="2" w:name="_Hlk141984258"/>
      <w:r>
        <w:rPr>
          <w:i/>
          <w:iCs/>
          <w:sz w:val="24"/>
          <w:szCs w:val="24"/>
          <w:lang w:val="en-US"/>
        </w:rPr>
        <w:t>naimobj</w:t>
      </w:r>
      <w:r w:rsidR="001961C6" w:rsidRPr="001961C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uchastok</w:t>
      </w:r>
      <w:r w:rsidR="00D606C0" w:rsidRPr="002E0A4C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kodstr</w:t>
      </w:r>
      <w:r w:rsidR="00972299" w:rsidRPr="002E0A4C">
        <w:rPr>
          <w:i/>
          <w:iCs/>
          <w:sz w:val="24"/>
          <w:szCs w:val="24"/>
        </w:rPr>
        <w:t xml:space="preserve">, </w:t>
      </w:r>
      <w:bookmarkEnd w:id="2"/>
      <w:r w:rsidR="001874F5" w:rsidRPr="001874F5">
        <w:rPr>
          <w:i/>
          <w:iCs/>
          <w:sz w:val="24"/>
          <w:szCs w:val="24"/>
          <w:lang w:val="en-US"/>
        </w:rPr>
        <w:t>objadres</w:t>
      </w:r>
    </w:p>
    <w:p w14:paraId="460B5329" w14:textId="77777777" w:rsidR="00851673" w:rsidRPr="002F356D" w:rsidRDefault="004B0EE9" w:rsidP="0085167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 xml:space="preserve">наименование объекта капитального строительства в соответствии с проектной документацией, почтовый </w:t>
      </w:r>
    </w:p>
    <w:p w14:paraId="3B821D31" w14:textId="77777777" w:rsidR="004B0EE9" w:rsidRPr="002F356D" w:rsidRDefault="00851673" w:rsidP="00851673">
      <w:pPr>
        <w:pBdr>
          <w:top w:val="single" w:sz="4" w:space="1" w:color="auto"/>
        </w:pBdr>
        <w:jc w:val="center"/>
        <w:rPr>
          <w:i/>
          <w:sz w:val="18"/>
          <w:szCs w:val="18"/>
        </w:rPr>
      </w:pPr>
      <w:r w:rsidRPr="002F356D">
        <w:rPr>
          <w:i/>
          <w:sz w:val="16"/>
          <w:szCs w:val="16"/>
        </w:rPr>
        <w:t>или строительный адрес объекта капитального строительства</w:t>
      </w:r>
      <w:r w:rsidR="004B0EE9" w:rsidRPr="002F356D">
        <w:rPr>
          <w:i/>
          <w:sz w:val="16"/>
          <w:szCs w:val="16"/>
        </w:rPr>
        <w:t>)</w:t>
      </w:r>
    </w:p>
    <w:p w14:paraId="09A6BDB7" w14:textId="77777777" w:rsidR="002E0A4C" w:rsidRDefault="002E0A4C" w:rsidP="00851673">
      <w:pPr>
        <w:rPr>
          <w:b/>
          <w:bCs/>
          <w:sz w:val="24"/>
          <w:szCs w:val="24"/>
        </w:rPr>
      </w:pPr>
    </w:p>
    <w:p w14:paraId="5CC8D1F2" w14:textId="77777777" w:rsidR="00851673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 xml:space="preserve">Застройщик, технический заказчик, лицо, ответственное за эксплуатацию здания, </w:t>
      </w:r>
    </w:p>
    <w:p w14:paraId="1F2B2129" w14:textId="77777777" w:rsidR="004B0EE9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сооружения, или региональный оператор</w:t>
      </w:r>
    </w:p>
    <w:p w14:paraId="54A3D91E" w14:textId="523933A2" w:rsidR="004B0EE9" w:rsidRPr="002F356D" w:rsidRDefault="00DD05F8" w:rsidP="004B0EE9">
      <w:pPr>
        <w:rPr>
          <w:bCs/>
          <w:sz w:val="24"/>
          <w:szCs w:val="24"/>
        </w:rPr>
      </w:pPr>
      <w:bookmarkStart w:id="3" w:name="_Hlk141993987"/>
      <w:r>
        <w:rPr>
          <w:i/>
          <w:sz w:val="24"/>
          <w:szCs w:val="24"/>
          <w:lang w:val="en-US" w:eastAsia="ar-SA"/>
        </w:rPr>
        <w:t>zakazchiknaim</w:t>
      </w:r>
      <w:r w:rsidR="007F2D78" w:rsidRPr="002F356D">
        <w:rPr>
          <w:i/>
          <w:sz w:val="24"/>
          <w:szCs w:val="24"/>
          <w:lang w:eastAsia="ar-SA"/>
        </w:rPr>
        <w:t xml:space="preserve">, </w:t>
      </w:r>
      <w:r>
        <w:rPr>
          <w:i/>
          <w:sz w:val="24"/>
          <w:szCs w:val="24"/>
          <w:lang w:val="en-US" w:eastAsia="ar-SA"/>
        </w:rPr>
        <w:t>zakazchikrekviz</w:t>
      </w:r>
      <w:r w:rsidR="006E795D" w:rsidRPr="002F356D">
        <w:rPr>
          <w:i/>
          <w:sz w:val="24"/>
          <w:szCs w:val="24"/>
          <w:lang w:eastAsia="ar-SA"/>
        </w:rPr>
        <w:t xml:space="preserve">, </w:t>
      </w:r>
      <w:bookmarkEnd w:id="3"/>
    </w:p>
    <w:p w14:paraId="2CCD28B8" w14:textId="77777777" w:rsidR="004B0EE9" w:rsidRPr="002F356D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  <w:highlight w:val="yellow"/>
        </w:rPr>
      </w:pPr>
      <w:r w:rsidRPr="00D606C0">
        <w:rPr>
          <w:i/>
          <w:sz w:val="16"/>
          <w:szCs w:val="16"/>
        </w:rPr>
        <w:t xml:space="preserve"> </w:t>
      </w: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2F356D">
        <w:rPr>
          <w:i/>
          <w:sz w:val="16"/>
          <w:szCs w:val="16"/>
        </w:rPr>
        <w:t>,</w:t>
      </w:r>
    </w:p>
    <w:p w14:paraId="559FE5FF" w14:textId="5180DCA3" w:rsidR="004B0EE9" w:rsidRPr="002F356D" w:rsidRDefault="00DD05F8" w:rsidP="004B0EE9">
      <w:pPr>
        <w:rPr>
          <w:bCs/>
          <w:i/>
          <w:sz w:val="24"/>
          <w:szCs w:val="24"/>
        </w:rPr>
      </w:pPr>
      <w:r>
        <w:rPr>
          <w:i/>
          <w:sz w:val="24"/>
          <w:szCs w:val="24"/>
          <w:lang w:val="en-US" w:eastAsia="ar-SA"/>
        </w:rPr>
        <w:t>zakazchikadres</w:t>
      </w:r>
    </w:p>
    <w:p w14:paraId="72474897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33B8CAB5" w14:textId="77777777" w:rsidR="004B0EE9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5345535A" w14:textId="432A03DD" w:rsidR="00851673" w:rsidRPr="002978C4" w:rsidRDefault="00DD05F8" w:rsidP="00851673">
      <w:pPr>
        <w:rPr>
          <w:bCs/>
          <w:i/>
        </w:rPr>
      </w:pPr>
      <w:r>
        <w:rPr>
          <w:i/>
          <w:sz w:val="24"/>
          <w:szCs w:val="24"/>
          <w:lang w:val="en-US" w:eastAsia="ar-SA"/>
        </w:rPr>
        <w:t>zakazchiksro</w:t>
      </w:r>
    </w:p>
    <w:p w14:paraId="259B761E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580F2F3E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59944F43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29B1B334" w14:textId="77777777" w:rsid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капитального строительства не требуется);  </w:t>
      </w:r>
    </w:p>
    <w:p w14:paraId="2134A104" w14:textId="77777777" w:rsidR="00851673" w:rsidRPr="002978C4" w:rsidRDefault="00851673" w:rsidP="00851673">
      <w:pPr>
        <w:rPr>
          <w:bCs/>
          <w:i/>
        </w:rPr>
      </w:pPr>
    </w:p>
    <w:p w14:paraId="7B11E919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фамилия, имя, отчество (последнее — при наличии), паспортные данные, адрес места жительства, телефон или факс — </w:t>
      </w:r>
    </w:p>
    <w:p w14:paraId="79284B54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для физических лиц, не являющихся индивидуальными предпринимателями)  </w:t>
      </w:r>
    </w:p>
    <w:p w14:paraId="19DEE169" w14:textId="77777777" w:rsidR="002E0A4C" w:rsidRDefault="002E0A4C" w:rsidP="004B0EE9">
      <w:pPr>
        <w:rPr>
          <w:b/>
          <w:bCs/>
          <w:sz w:val="24"/>
          <w:szCs w:val="24"/>
        </w:rPr>
      </w:pPr>
    </w:p>
    <w:p w14:paraId="167A316B" w14:textId="77777777" w:rsidR="004B0EE9" w:rsidRPr="002F356D" w:rsidRDefault="00851673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строительство, реконструкцию, капитальный ремонт</w:t>
      </w:r>
    </w:p>
    <w:p w14:paraId="68C69928" w14:textId="71A44092" w:rsidR="004B0EE9" w:rsidRPr="002F356D" w:rsidRDefault="00DD05F8" w:rsidP="004B0EE9">
      <w:pPr>
        <w:jc w:val="both"/>
        <w:rPr>
          <w:i/>
          <w:color w:val="FF0000"/>
          <w:sz w:val="24"/>
          <w:szCs w:val="24"/>
        </w:rPr>
      </w:pPr>
      <w:bookmarkStart w:id="4" w:name="_Hlk141994042"/>
      <w:r>
        <w:rPr>
          <w:i/>
          <w:sz w:val="24"/>
          <w:szCs w:val="24"/>
          <w:lang w:val="en-US"/>
        </w:rPr>
        <w:t>genpodryadchiknaim</w:t>
      </w:r>
      <w:r w:rsidR="007F2D78" w:rsidRPr="002F356D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genpodryadchikrekviz</w:t>
      </w:r>
      <w:r w:rsidR="006E795D" w:rsidRPr="002F356D">
        <w:rPr>
          <w:i/>
          <w:sz w:val="24"/>
          <w:szCs w:val="24"/>
        </w:rPr>
        <w:t xml:space="preserve">, </w:t>
      </w:r>
      <w:bookmarkEnd w:id="4"/>
    </w:p>
    <w:p w14:paraId="25EE71B8" w14:textId="77777777" w:rsidR="004B0EE9" w:rsidRPr="00753B0B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</w:t>
      </w:r>
      <w:r w:rsidR="00851673" w:rsidRPr="00851673">
        <w:rPr>
          <w:i/>
          <w:sz w:val="16"/>
          <w:szCs w:val="16"/>
        </w:rPr>
        <w:t>(фамилия, имя, отчество (последнее — при наличии), адрес места жительства, ОГРНИП, ИНН индивидуального предпринимателя,</w:t>
      </w:r>
    </w:p>
    <w:p w14:paraId="478D5FAF" w14:textId="621610FE" w:rsidR="002769A3" w:rsidRPr="002F356D" w:rsidRDefault="00DD05F8" w:rsidP="002769A3">
      <w:pPr>
        <w:rPr>
          <w:bCs/>
          <w:i/>
          <w:iCs/>
          <w:sz w:val="24"/>
          <w:szCs w:val="24"/>
        </w:rPr>
      </w:pPr>
      <w:r>
        <w:rPr>
          <w:i/>
          <w:sz w:val="24"/>
          <w:szCs w:val="24"/>
          <w:lang w:val="en-US"/>
        </w:rPr>
        <w:t>genpodryadchikadres</w:t>
      </w:r>
    </w:p>
    <w:p w14:paraId="159C8D20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31DEC238" w14:textId="77777777" w:rsidR="004B0EE9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49CD9DA8" w14:textId="4A20C8AE" w:rsidR="00851673" w:rsidRPr="002978C4" w:rsidRDefault="00DD05F8" w:rsidP="00851673">
      <w:pPr>
        <w:rPr>
          <w:bCs/>
          <w:i/>
        </w:rPr>
      </w:pPr>
      <w:r>
        <w:rPr>
          <w:i/>
          <w:iCs/>
          <w:sz w:val="24"/>
          <w:szCs w:val="24"/>
          <w:lang w:val="en-US"/>
        </w:rPr>
        <w:t>genpodryadchiksro</w:t>
      </w:r>
    </w:p>
    <w:p w14:paraId="70262286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02076F7C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724CA4D0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015BA552" w14:textId="77777777" w:rsidR="00851673" w:rsidRPr="00F2719E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капитального строительства не требуется)</w:t>
      </w:r>
    </w:p>
    <w:p w14:paraId="33E1F89B" w14:textId="77777777" w:rsidR="002E0A4C" w:rsidRDefault="002E0A4C" w:rsidP="004B0EE9">
      <w:pPr>
        <w:rPr>
          <w:b/>
          <w:bCs/>
          <w:sz w:val="24"/>
          <w:szCs w:val="24"/>
        </w:rPr>
      </w:pPr>
    </w:p>
    <w:p w14:paraId="7F0B2687" w14:textId="77777777" w:rsidR="004B0EE9" w:rsidRPr="002F356D" w:rsidRDefault="004B0EE9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подготовку проектной документации</w:t>
      </w:r>
    </w:p>
    <w:p w14:paraId="69D1F4AD" w14:textId="19B260E7" w:rsidR="004B0EE9" w:rsidRPr="002F356D" w:rsidRDefault="00DD05F8" w:rsidP="004B0EE9">
      <w:pPr>
        <w:rPr>
          <w:bCs/>
          <w:sz w:val="24"/>
          <w:szCs w:val="24"/>
        </w:rPr>
      </w:pPr>
      <w:bookmarkStart w:id="5" w:name="_Hlk141994074"/>
      <w:r>
        <w:rPr>
          <w:bCs/>
          <w:i/>
          <w:sz w:val="24"/>
          <w:szCs w:val="24"/>
          <w:lang w:val="en-US"/>
        </w:rPr>
        <w:t>proektnaim</w:t>
      </w:r>
      <w:r w:rsidR="007F2D78" w:rsidRPr="002F356D">
        <w:rPr>
          <w:bCs/>
          <w:i/>
          <w:sz w:val="24"/>
          <w:szCs w:val="24"/>
        </w:rPr>
        <w:t xml:space="preserve">, </w:t>
      </w:r>
      <w:r>
        <w:rPr>
          <w:bCs/>
          <w:i/>
          <w:sz w:val="24"/>
          <w:szCs w:val="24"/>
          <w:lang w:val="en-US"/>
        </w:rPr>
        <w:t>proektrekviz</w:t>
      </w:r>
      <w:r w:rsidR="006E795D" w:rsidRPr="002F356D">
        <w:rPr>
          <w:bCs/>
          <w:i/>
          <w:sz w:val="24"/>
          <w:szCs w:val="24"/>
        </w:rPr>
        <w:t xml:space="preserve">, </w:t>
      </w:r>
      <w:bookmarkEnd w:id="5"/>
    </w:p>
    <w:p w14:paraId="36A47B2C" w14:textId="77777777" w:rsidR="004B0EE9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(</w:t>
      </w:r>
      <w:r w:rsidR="00EB541B" w:rsidRPr="00EB541B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8D3B9D">
        <w:rPr>
          <w:i/>
          <w:sz w:val="16"/>
          <w:szCs w:val="16"/>
        </w:rPr>
        <w:t>,</w:t>
      </w:r>
    </w:p>
    <w:p w14:paraId="5F161728" w14:textId="03395396" w:rsidR="004B0EE9" w:rsidRPr="002F356D" w:rsidRDefault="00DD05F8" w:rsidP="004B0EE9">
      <w:pPr>
        <w:pBdr>
          <w:top w:val="single" w:sz="4" w:space="1" w:color="auto"/>
        </w:pBdr>
        <w:rPr>
          <w:bCs/>
          <w:i/>
          <w:sz w:val="24"/>
          <w:szCs w:val="24"/>
        </w:rPr>
      </w:pPr>
      <w:r>
        <w:rPr>
          <w:bCs/>
          <w:i/>
          <w:sz w:val="24"/>
          <w:szCs w:val="24"/>
          <w:lang w:val="en-US"/>
        </w:rPr>
        <w:t>proektadres</w:t>
      </w:r>
    </w:p>
    <w:p w14:paraId="6D834101" w14:textId="77777777" w:rsidR="00EB541B" w:rsidRPr="00EB541B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5F61BDA5" w14:textId="77777777" w:rsidR="004B0EE9" w:rsidRPr="008D3B9D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>телефон или факс,</w:t>
      </w:r>
    </w:p>
    <w:p w14:paraId="43B54D91" w14:textId="76B7025A" w:rsidR="00EB541B" w:rsidRPr="002978C4" w:rsidRDefault="00DD05F8" w:rsidP="00EB541B">
      <w:pPr>
        <w:rPr>
          <w:bCs/>
          <w:i/>
        </w:rPr>
      </w:pPr>
      <w:r>
        <w:rPr>
          <w:bCs/>
          <w:i/>
          <w:sz w:val="24"/>
          <w:szCs w:val="24"/>
          <w:lang w:val="en-US"/>
        </w:rPr>
        <w:t>proektsro</w:t>
      </w:r>
    </w:p>
    <w:p w14:paraId="1D6D795D" w14:textId="77777777" w:rsidR="00326B3F" w:rsidRDefault="00EB541B" w:rsidP="00EB541B">
      <w:pPr>
        <w:pBdr>
          <w:top w:val="single" w:sz="4" w:space="2" w:color="auto"/>
        </w:pBdr>
        <w:spacing w:after="240"/>
        <w:contextualSpacing/>
        <w:jc w:val="center"/>
        <w:rPr>
          <w:b/>
          <w:bCs/>
        </w:rPr>
      </w:pPr>
      <w:r w:rsidRPr="00EB541B">
        <w:rPr>
          <w:i/>
          <w:sz w:val="16"/>
          <w:szCs w:val="16"/>
        </w:rPr>
        <w:t>полное и (или) сокращенное наименование, ОГРН, ИНН саморегулируемой организации, членом которой является указанное юридическое лицо или индивидуальный предприниматель (за исключением случаев, когда членство в саморегулируемых организациях в области архитектурно-строительного проектирования не требуется)</w:t>
      </w:r>
    </w:p>
    <w:bookmarkEnd w:id="0"/>
    <w:p w14:paraId="0BD5956B" w14:textId="77777777" w:rsidR="00EB541B" w:rsidRDefault="00EB541B" w:rsidP="00F449A0">
      <w:pPr>
        <w:spacing w:after="240"/>
        <w:jc w:val="center"/>
        <w:rPr>
          <w:b/>
          <w:bCs/>
          <w:sz w:val="22"/>
          <w:szCs w:val="22"/>
        </w:rPr>
      </w:pPr>
    </w:p>
    <w:p w14:paraId="1BD1D8EE" w14:textId="77777777" w:rsidR="00F449A0" w:rsidRPr="00F03DF8" w:rsidRDefault="00F449A0" w:rsidP="00D1547A">
      <w:pPr>
        <w:spacing w:after="240"/>
        <w:ind w:left="1559" w:right="1843"/>
        <w:jc w:val="center"/>
        <w:rPr>
          <w:b/>
          <w:bCs/>
          <w:sz w:val="22"/>
          <w:szCs w:val="22"/>
        </w:rPr>
      </w:pPr>
      <w:r w:rsidRPr="002F356D">
        <w:rPr>
          <w:b/>
          <w:bCs/>
          <w:sz w:val="28"/>
          <w:szCs w:val="28"/>
        </w:rPr>
        <w:t>АКТ</w:t>
      </w:r>
      <w:r w:rsidRPr="00F03DF8">
        <w:rPr>
          <w:b/>
          <w:bCs/>
          <w:sz w:val="22"/>
          <w:szCs w:val="22"/>
        </w:rPr>
        <w:br/>
      </w:r>
      <w:r w:rsidR="004B0EE9" w:rsidRPr="002F356D">
        <w:rPr>
          <w:b/>
          <w:bCs/>
          <w:sz w:val="24"/>
          <w:szCs w:val="24"/>
        </w:rPr>
        <w:t>освидетельствования геодезической разбивочной основы объекта капитального строительства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2211"/>
        <w:gridCol w:w="4111"/>
        <w:gridCol w:w="397"/>
        <w:gridCol w:w="255"/>
        <w:gridCol w:w="1531"/>
        <w:gridCol w:w="397"/>
        <w:gridCol w:w="369"/>
        <w:gridCol w:w="340"/>
      </w:tblGrid>
      <w:tr w:rsidR="00F449A0" w:rsidRPr="002E0A4C" w14:paraId="6102B720" w14:textId="77777777" w:rsidTr="00D31F83"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BD8A2" w14:textId="77777777" w:rsidR="00F449A0" w:rsidRPr="002E0A4C" w:rsidRDefault="00F449A0" w:rsidP="001F7E38">
            <w:pPr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№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32A535" w14:textId="1CF8773C" w:rsidR="00F449A0" w:rsidRPr="002E0A4C" w:rsidRDefault="00DD05F8" w:rsidP="00C425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nactogs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89A60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473096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FD0EC" w14:textId="77777777" w:rsidR="00F449A0" w:rsidRPr="002E0A4C" w:rsidRDefault="00F449A0" w:rsidP="001F7E38">
            <w:pPr>
              <w:jc w:val="both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9EACE5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BD21E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98855E" w14:textId="5F6C53F5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13106" w14:textId="77777777" w:rsidR="00F449A0" w:rsidRPr="002E0A4C" w:rsidRDefault="00F449A0" w:rsidP="001F7E38">
            <w:pPr>
              <w:ind w:left="57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г.</w:t>
            </w:r>
          </w:p>
        </w:tc>
      </w:tr>
    </w:tbl>
    <w:p w14:paraId="403841E2" w14:textId="77777777" w:rsidR="00F449A0" w:rsidRPr="002E0A4C" w:rsidRDefault="00F449A0" w:rsidP="00F449A0">
      <w:pPr>
        <w:tabs>
          <w:tab w:val="right" w:pos="9921"/>
        </w:tabs>
        <w:spacing w:after="240"/>
        <w:ind w:left="6577"/>
        <w:jc w:val="center"/>
        <w:rPr>
          <w:i/>
          <w:sz w:val="24"/>
          <w:szCs w:val="24"/>
        </w:rPr>
      </w:pPr>
      <w:r w:rsidRPr="002E0A4C">
        <w:rPr>
          <w:i/>
          <w:sz w:val="24"/>
          <w:szCs w:val="24"/>
        </w:rPr>
        <w:t>(дата составления акта)</w:t>
      </w:r>
    </w:p>
    <w:p w14:paraId="49444D39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Представитель застройщика, технического заказчика, лица, ответственного </w:t>
      </w:r>
    </w:p>
    <w:p w14:paraId="5C53608B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за эксплуатацию здания, сооружения, или регионального оператора по вопросам  </w:t>
      </w:r>
    </w:p>
    <w:p w14:paraId="05AB905D" w14:textId="77777777" w:rsidR="002A4462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>строительного контроля</w:t>
      </w:r>
    </w:p>
    <w:p w14:paraId="21CDE76D" w14:textId="051D6B15" w:rsidR="002A4462" w:rsidRPr="00142288" w:rsidRDefault="00DD05F8" w:rsidP="002A4462">
      <w:bookmarkStart w:id="6" w:name="_Hlk141994154"/>
      <w:r>
        <w:rPr>
          <w:i/>
          <w:sz w:val="24"/>
          <w:szCs w:val="24"/>
          <w:lang w:val="en-US"/>
        </w:rPr>
        <w:t>skdolzhnost</w:t>
      </w:r>
      <w:r w:rsidR="003B1A78" w:rsidRPr="00142288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skfio</w:t>
      </w:r>
      <w:r w:rsidR="001D31A0" w:rsidRPr="00142288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skprikaz</w:t>
      </w:r>
      <w:bookmarkEnd w:id="6"/>
    </w:p>
    <w:p w14:paraId="7333F771" w14:textId="77777777" w:rsidR="002A4462" w:rsidRPr="00FD7E99" w:rsidRDefault="002A4462" w:rsidP="00142288">
      <w:pPr>
        <w:pBdr>
          <w:top w:val="single" w:sz="4" w:space="1" w:color="auto"/>
        </w:pBdr>
        <w:ind w:right="113"/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 xml:space="preserve"> </w:t>
      </w:r>
      <w:r w:rsidRPr="00FD7E99">
        <w:rPr>
          <w:i/>
          <w:sz w:val="16"/>
          <w:szCs w:val="16"/>
        </w:rPr>
        <w:t>(</w:t>
      </w:r>
      <w:r w:rsidR="00142288" w:rsidRPr="00142288">
        <w:rPr>
          <w:i/>
          <w:sz w:val="16"/>
          <w:szCs w:val="16"/>
        </w:rPr>
        <w:t>должность (при наличии), фамилия, инициалы, идентификационный номер в национальном реестре специалистов в области строительства (за исключением случаев, когда членство в саморегулируемых организациях в области строительства, реконструкции,</w:t>
      </w:r>
      <w:r w:rsidR="00142288">
        <w:rPr>
          <w:i/>
          <w:sz w:val="16"/>
          <w:szCs w:val="16"/>
        </w:rPr>
        <w:t xml:space="preserve"> </w:t>
      </w:r>
      <w:r w:rsidR="00142288" w:rsidRPr="00142288">
        <w:rPr>
          <w:i/>
          <w:sz w:val="16"/>
          <w:szCs w:val="16"/>
        </w:rPr>
        <w:t>капитального ремонта объектов капитального строительства не требуется),</w:t>
      </w:r>
    </w:p>
    <w:p w14:paraId="2BA8A8C2" w14:textId="4AF04E7C" w:rsidR="003A1E93" w:rsidRPr="004B614F" w:rsidRDefault="00DD05F8" w:rsidP="003A1E93">
      <w:pPr>
        <w:rPr>
          <w:i/>
        </w:rPr>
      </w:pPr>
      <w:r>
        <w:rPr>
          <w:i/>
          <w:sz w:val="24"/>
          <w:szCs w:val="24"/>
          <w:lang w:val="en-US"/>
        </w:rPr>
        <w:t>skrekviz</w:t>
      </w:r>
      <w:r w:rsidR="003A1E93">
        <w:rPr>
          <w:i/>
        </w:rPr>
        <w:t>,</w:t>
      </w:r>
      <w:r w:rsidR="003A1E93" w:rsidRPr="00D0057C">
        <w:rPr>
          <w:i/>
        </w:rPr>
        <w:t xml:space="preserve"> </w:t>
      </w:r>
    </w:p>
    <w:p w14:paraId="005ED3F3" w14:textId="77777777" w:rsidR="003A1E93" w:rsidRPr="00FD7E99" w:rsidRDefault="00142288" w:rsidP="003A1E9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реквизиты распорядительного документа, подтверждающего полномочия</w:t>
      </w:r>
      <w:r w:rsidR="003A1E93" w:rsidRPr="00FD7E99">
        <w:rPr>
          <w:i/>
          <w:sz w:val="16"/>
          <w:szCs w:val="16"/>
        </w:rPr>
        <w:t>,</w:t>
      </w:r>
    </w:p>
    <w:p w14:paraId="50F5D0F7" w14:textId="14F9EA11" w:rsidR="003A1E93" w:rsidRPr="002E0A4C" w:rsidRDefault="00DD05F8" w:rsidP="003A1E93">
      <w:pPr>
        <w:keepNext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skadres</w:t>
      </w:r>
    </w:p>
    <w:p w14:paraId="015E7CB6" w14:textId="77777777" w:rsidR="002A4462" w:rsidRPr="00AA5B92" w:rsidRDefault="00142288" w:rsidP="00142288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 (в случае осуществления строительного контроля на основании договора с застройщиком или техническим заказчиком)</w:t>
      </w:r>
      <w:r w:rsidR="00C42BD5">
        <w:rPr>
          <w:i/>
          <w:sz w:val="16"/>
          <w:szCs w:val="16"/>
        </w:rPr>
        <w:t>,</w:t>
      </w:r>
    </w:p>
    <w:p w14:paraId="20E2FFFA" w14:textId="77777777" w:rsidR="00C42BD5" w:rsidRDefault="00C42BD5" w:rsidP="00ED7C70">
      <w:pPr>
        <w:rPr>
          <w:b/>
          <w:sz w:val="24"/>
          <w:szCs w:val="24"/>
        </w:rPr>
      </w:pPr>
    </w:p>
    <w:p w14:paraId="3F82D397" w14:textId="77777777" w:rsidR="00ED7C70" w:rsidRPr="002E0A4C" w:rsidRDefault="00C42BD5" w:rsidP="00C42BD5">
      <w:pPr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строительство, реконструкцию, капитальный ремонт</w:t>
      </w:r>
    </w:p>
    <w:p w14:paraId="18FC2EEC" w14:textId="414248AD" w:rsidR="00ED7C70" w:rsidRPr="00267638" w:rsidRDefault="00DD05F8" w:rsidP="00ED7C70">
      <w:pPr>
        <w:pBdr>
          <w:between w:val="single" w:sz="4" w:space="1" w:color="auto"/>
        </w:pBdr>
        <w:rPr>
          <w:i/>
        </w:rPr>
      </w:pPr>
      <w:bookmarkStart w:id="7" w:name="_Hlk141994196"/>
      <w:r>
        <w:rPr>
          <w:i/>
          <w:sz w:val="24"/>
          <w:szCs w:val="24"/>
          <w:lang w:val="en-US"/>
        </w:rPr>
        <w:t>genpodryadchikdolzhn</w:t>
      </w:r>
      <w:r w:rsidR="00ED7C70" w:rsidRPr="002E0A4C">
        <w:rPr>
          <w:i/>
          <w:sz w:val="24"/>
          <w:szCs w:val="24"/>
        </w:rPr>
        <w:t>,</w:t>
      </w:r>
      <w:r w:rsidR="002F3239" w:rsidRPr="002E0A4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genpodryadchikfio</w:t>
      </w:r>
      <w:r w:rsidR="00ED7C70" w:rsidRPr="002E0A4C">
        <w:rPr>
          <w:i/>
          <w:sz w:val="24"/>
          <w:szCs w:val="24"/>
        </w:rPr>
        <w:t>,</w:t>
      </w:r>
      <w:r w:rsidR="00ED7C70" w:rsidRPr="002E0A4C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genpodryadchikprikaz</w:t>
      </w:r>
      <w:bookmarkEnd w:id="7"/>
    </w:p>
    <w:p w14:paraId="1DA0D47A" w14:textId="77777777" w:rsidR="00C42BD5" w:rsidRPr="00C42BD5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 xml:space="preserve"> </w:t>
      </w:r>
      <w:r w:rsidR="00C42BD5" w:rsidRPr="00C42BD5">
        <w:rPr>
          <w:i/>
          <w:sz w:val="16"/>
          <w:szCs w:val="16"/>
        </w:rPr>
        <w:t xml:space="preserve">(должность (при наличии), фамилия, инициалы, реквизиты распорядительного документа, подтверждающего </w:t>
      </w:r>
    </w:p>
    <w:p w14:paraId="3E03FD66" w14:textId="77777777" w:rsidR="00ED7C70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полномочия)</w:t>
      </w:r>
    </w:p>
    <w:p w14:paraId="3A1D0AEC" w14:textId="77777777" w:rsidR="00C42BD5" w:rsidRDefault="00C42BD5" w:rsidP="00ED7C70">
      <w:pPr>
        <w:jc w:val="both"/>
        <w:rPr>
          <w:b/>
          <w:sz w:val="24"/>
          <w:szCs w:val="24"/>
        </w:rPr>
      </w:pPr>
    </w:p>
    <w:p w14:paraId="0738C38C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строительство, реконструкцию, капитальный ремонт, по вопросам строительного контроля</w:t>
      </w:r>
    </w:p>
    <w:p w14:paraId="27B29419" w14:textId="3757564A" w:rsidR="003326A5" w:rsidRPr="00C42BD5" w:rsidRDefault="00442E95" w:rsidP="003326A5">
      <w:pPr>
        <w:rPr>
          <w:i/>
          <w:sz w:val="24"/>
          <w:szCs w:val="24"/>
        </w:rPr>
      </w:pPr>
      <w:bookmarkStart w:id="8" w:name="_Hlk141994209"/>
      <w:r w:rsidRPr="00442E95">
        <w:rPr>
          <w:i/>
          <w:sz w:val="24"/>
          <w:szCs w:val="24"/>
          <w:lang w:val="en-US"/>
        </w:rPr>
        <w:t>skgpdolzhnost</w:t>
      </w:r>
      <w:r w:rsidR="00267638" w:rsidRPr="00C42BD5">
        <w:rPr>
          <w:i/>
          <w:sz w:val="24"/>
          <w:szCs w:val="24"/>
        </w:rPr>
        <w:t xml:space="preserve">, </w:t>
      </w:r>
      <w:r w:rsidRPr="00442E95">
        <w:rPr>
          <w:i/>
          <w:sz w:val="24"/>
          <w:szCs w:val="24"/>
          <w:lang w:val="en-US"/>
        </w:rPr>
        <w:t>skgpfio</w:t>
      </w:r>
      <w:r w:rsidR="00267638" w:rsidRPr="00C42BD5">
        <w:rPr>
          <w:i/>
          <w:sz w:val="24"/>
          <w:szCs w:val="24"/>
        </w:rPr>
        <w:t xml:space="preserve">, </w:t>
      </w:r>
      <w:r w:rsidRPr="00442E95">
        <w:rPr>
          <w:i/>
          <w:sz w:val="24"/>
          <w:szCs w:val="24"/>
          <w:lang w:val="en-US"/>
        </w:rPr>
        <w:t>skgpprikaz</w:t>
      </w:r>
      <w:r w:rsidR="00267638" w:rsidRPr="00C42BD5">
        <w:rPr>
          <w:i/>
          <w:sz w:val="24"/>
          <w:szCs w:val="24"/>
        </w:rPr>
        <w:t xml:space="preserve">, </w:t>
      </w:r>
      <w:bookmarkEnd w:id="8"/>
      <w:r w:rsidRPr="00442E95">
        <w:rPr>
          <w:i/>
          <w:sz w:val="24"/>
          <w:szCs w:val="24"/>
          <w:lang w:val="en-US"/>
        </w:rPr>
        <w:t>skgpreestr</w:t>
      </w:r>
    </w:p>
    <w:p w14:paraId="08E84C71" w14:textId="77777777" w:rsidR="00ED7C70" w:rsidRPr="00A45617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(должность (при наличии), фамилия, инициалы, идентификационный номер в национальном реестре специалистовв области строительства (за исключением случаев, когда членство в саморегулируемых организациях в области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строительства, реконструкции, капитального ремонта объектов капитального строительства не требуется),</w:t>
      </w:r>
      <w:r w:rsidR="00ED7C70" w:rsidRPr="00A45617">
        <w:rPr>
          <w:i/>
          <w:sz w:val="16"/>
          <w:szCs w:val="16"/>
        </w:rPr>
        <w:t>)</w:t>
      </w:r>
    </w:p>
    <w:p w14:paraId="52C937DB" w14:textId="77777777" w:rsidR="00C42BD5" w:rsidRDefault="00C42BD5" w:rsidP="00C42BD5">
      <w:pPr>
        <w:rPr>
          <w:b/>
          <w:sz w:val="24"/>
          <w:szCs w:val="24"/>
        </w:rPr>
      </w:pPr>
    </w:p>
    <w:p w14:paraId="0C70BE3A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подготовку проектной документации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(в случае привлечения застройщиком лица, осуществляющего подготовку проектной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документации, для проверки соответствия выполняемых работ проектной</w:t>
      </w:r>
      <w:r>
        <w:rPr>
          <w:b/>
          <w:sz w:val="24"/>
          <w:szCs w:val="24"/>
        </w:rPr>
        <w:t xml:space="preserve"> д</w:t>
      </w:r>
      <w:r w:rsidRPr="00C42BD5">
        <w:rPr>
          <w:b/>
          <w:sz w:val="24"/>
          <w:szCs w:val="24"/>
        </w:rPr>
        <w:t>окументации согласно части 2 статьи 53 Градостроительного кодекса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Российской Федерации)</w:t>
      </w:r>
    </w:p>
    <w:p w14:paraId="5C3E7F99" w14:textId="2FC40282" w:rsidR="00C42BD5" w:rsidRPr="000D37F1" w:rsidRDefault="006E795D" w:rsidP="00ED7C70">
      <w:pPr>
        <w:tabs>
          <w:tab w:val="left" w:pos="3564"/>
        </w:tabs>
        <w:rPr>
          <w:i/>
          <w:sz w:val="24"/>
          <w:szCs w:val="24"/>
        </w:rPr>
      </w:pPr>
      <w:r w:rsidRPr="00C42BD5">
        <w:rPr>
          <w:i/>
          <w:sz w:val="24"/>
          <w:szCs w:val="24"/>
        </w:rPr>
        <w:t xml:space="preserve"> </w:t>
      </w:r>
      <w:bookmarkStart w:id="9" w:name="_Hlk141994227"/>
      <w:r w:rsidR="00DD05F8">
        <w:rPr>
          <w:i/>
          <w:sz w:val="24"/>
          <w:szCs w:val="24"/>
          <w:lang w:val="en-US"/>
        </w:rPr>
        <w:t>proektdolzhn</w:t>
      </w:r>
      <w:r w:rsidR="005A5233" w:rsidRPr="00C42BD5">
        <w:rPr>
          <w:i/>
          <w:sz w:val="24"/>
          <w:szCs w:val="24"/>
        </w:rPr>
        <w:t xml:space="preserve"> </w:t>
      </w:r>
      <w:r w:rsidR="00DD05F8">
        <w:rPr>
          <w:i/>
          <w:sz w:val="24"/>
          <w:szCs w:val="24"/>
          <w:lang w:val="en-US"/>
        </w:rPr>
        <w:t>proektfio</w:t>
      </w:r>
      <w:r w:rsidR="005A5233" w:rsidRPr="00C42BD5">
        <w:rPr>
          <w:i/>
          <w:sz w:val="24"/>
          <w:szCs w:val="24"/>
        </w:rPr>
        <w:t xml:space="preserve"> </w:t>
      </w:r>
      <w:r w:rsidR="00DD05F8">
        <w:rPr>
          <w:i/>
          <w:sz w:val="24"/>
          <w:szCs w:val="24"/>
          <w:lang w:val="en-US"/>
        </w:rPr>
        <w:t>proektprikaz</w:t>
      </w:r>
      <w:bookmarkEnd w:id="9"/>
    </w:p>
    <w:p w14:paraId="64B20A30" w14:textId="77777777" w:rsidR="00ED7C70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1E09">
        <w:rPr>
          <w:i/>
          <w:sz w:val="16"/>
          <w:szCs w:val="16"/>
        </w:rPr>
        <w:t>(</w:t>
      </w:r>
      <w:r w:rsidR="00C42BD5" w:rsidRPr="00C42BD5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C42BD5">
        <w:rPr>
          <w:i/>
          <w:sz w:val="16"/>
          <w:szCs w:val="16"/>
        </w:rPr>
        <w:t xml:space="preserve"> полномочия,</w:t>
      </w:r>
      <w:bookmarkEnd w:id="1"/>
    </w:p>
    <w:p w14:paraId="1D3DCC13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66CAB94F" w14:textId="77777777" w:rsidR="00C42BD5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нахождения,</w:t>
      </w:r>
    </w:p>
    <w:p w14:paraId="0A3405B0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08CAD954" w14:textId="77777777" w:rsidR="00C42BD5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фамилии, имени, отчества (последнее — при наличии), адреса места жительства, ОГРНИП, ИНН индивидуального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предпринимателя)</w:t>
      </w:r>
    </w:p>
    <w:p w14:paraId="69001B51" w14:textId="77777777" w:rsidR="00C42BD5" w:rsidRDefault="00C42BD5" w:rsidP="00ED7C70">
      <w:pPr>
        <w:jc w:val="both"/>
        <w:rPr>
          <w:b/>
          <w:sz w:val="19"/>
          <w:szCs w:val="19"/>
        </w:rPr>
      </w:pPr>
    </w:p>
    <w:p w14:paraId="4424EE48" w14:textId="77777777" w:rsidR="00ED7C70" w:rsidRPr="00064C9B" w:rsidRDefault="00EB35F4" w:rsidP="00064C9B">
      <w:pPr>
        <w:jc w:val="both"/>
        <w:rPr>
          <w:b/>
          <w:sz w:val="24"/>
          <w:szCs w:val="24"/>
        </w:rPr>
      </w:pPr>
      <w:r w:rsidRPr="00064C9B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</w:t>
      </w:r>
      <w:r w:rsidR="00064C9B" w:rsidRPr="00064C9B">
        <w:rPr>
          <w:b/>
          <w:sz w:val="24"/>
          <w:szCs w:val="24"/>
        </w:rPr>
        <w:t xml:space="preserve"> (в случае выполнения работ по созданию геодезической разбивочной основы по договору, заключенному с иными лицами)</w:t>
      </w:r>
    </w:p>
    <w:p w14:paraId="57D623A9" w14:textId="30349156" w:rsidR="00ED7C70" w:rsidRPr="00064C9B" w:rsidRDefault="00DD05F8" w:rsidP="00ED7C70">
      <w:pPr>
        <w:rPr>
          <w:i/>
          <w:sz w:val="24"/>
          <w:szCs w:val="24"/>
        </w:rPr>
      </w:pPr>
      <w:bookmarkStart w:id="10" w:name="_Hlk141994238"/>
      <w:bookmarkStart w:id="11" w:name="_Hlk108743834"/>
      <w:r>
        <w:rPr>
          <w:i/>
          <w:sz w:val="24"/>
          <w:szCs w:val="24"/>
          <w:lang w:val="en-US"/>
        </w:rPr>
        <w:t>grodolzhn</w:t>
      </w:r>
      <w:r w:rsidR="005A5233" w:rsidRPr="00064C9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grofio</w:t>
      </w:r>
      <w:r w:rsidR="005A5233" w:rsidRPr="00064C9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groprikaz</w:t>
      </w:r>
      <w:bookmarkEnd w:id="10"/>
    </w:p>
    <w:p w14:paraId="4D22ECA0" w14:textId="77777777" w:rsidR="00ED7C70" w:rsidRPr="002A5000" w:rsidRDefault="00ED7C70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(</w:t>
      </w:r>
      <w:r w:rsidR="00064C9B" w:rsidRPr="00064C9B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064C9B">
        <w:rPr>
          <w:i/>
          <w:sz w:val="16"/>
          <w:szCs w:val="16"/>
        </w:rPr>
        <w:t xml:space="preserve"> полномочия</w:t>
      </w:r>
      <w:r w:rsidR="00064C9B" w:rsidRPr="00064C9B">
        <w:rPr>
          <w:i/>
          <w:sz w:val="16"/>
          <w:szCs w:val="16"/>
        </w:rPr>
        <w:t>,</w:t>
      </w:r>
    </w:p>
    <w:p w14:paraId="4FDC94FC" w14:textId="77777777" w:rsidR="00ED7C70" w:rsidRDefault="00ED7C70" w:rsidP="00ED7C70">
      <w:pPr>
        <w:rPr>
          <w:bCs/>
          <w:i/>
          <w:sz w:val="18"/>
          <w:szCs w:val="18"/>
        </w:rPr>
      </w:pPr>
    </w:p>
    <w:p w14:paraId="5C4C5FBC" w14:textId="2907571F" w:rsidR="004705F6" w:rsidRPr="00064C9B" w:rsidRDefault="00DD05F8" w:rsidP="00ED7C70">
      <w:pPr>
        <w:rPr>
          <w:bCs/>
          <w:i/>
          <w:sz w:val="24"/>
          <w:szCs w:val="24"/>
        </w:rPr>
      </w:pPr>
      <w:bookmarkStart w:id="12" w:name="_Hlk141994252"/>
      <w:r>
        <w:rPr>
          <w:i/>
          <w:sz w:val="24"/>
          <w:szCs w:val="24"/>
          <w:lang w:val="en-US"/>
        </w:rPr>
        <w:t>gronaim</w:t>
      </w:r>
      <w:r w:rsidR="006E795D" w:rsidRPr="00064C9B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grorekviz</w:t>
      </w:r>
      <w:r w:rsidR="006E795D" w:rsidRPr="00064C9B">
        <w:rPr>
          <w:i/>
          <w:sz w:val="24"/>
          <w:szCs w:val="24"/>
        </w:rPr>
        <w:t xml:space="preserve">, </w:t>
      </w:r>
      <w:bookmarkEnd w:id="12"/>
    </w:p>
    <w:p w14:paraId="7901A77B" w14:textId="77777777" w:rsidR="004B614F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064C9B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</w:t>
      </w:r>
      <w:r>
        <w:rPr>
          <w:i/>
          <w:sz w:val="16"/>
          <w:szCs w:val="16"/>
        </w:rPr>
        <w:t xml:space="preserve"> </w:t>
      </w:r>
      <w:r w:rsidRPr="00064C9B">
        <w:rPr>
          <w:i/>
          <w:sz w:val="16"/>
          <w:szCs w:val="16"/>
        </w:rPr>
        <w:t>места нахождения,</w:t>
      </w:r>
      <w:bookmarkEnd w:id="11"/>
    </w:p>
    <w:p w14:paraId="4F830102" w14:textId="0F5641E5" w:rsidR="00064C9B" w:rsidRPr="00C42BD5" w:rsidRDefault="00DD05F8" w:rsidP="00064C9B">
      <w:pPr>
        <w:tabs>
          <w:tab w:val="left" w:pos="3564"/>
        </w:tabs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groadres</w:t>
      </w:r>
    </w:p>
    <w:p w14:paraId="6FCA9625" w14:textId="77777777" w:rsidR="00064C9B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</w:t>
      </w:r>
      <w:r w:rsidRPr="00064C9B">
        <w:rPr>
          <w:i/>
          <w:sz w:val="16"/>
          <w:szCs w:val="16"/>
        </w:rPr>
        <w:t>фамилии, имени, отчества (последнее — при наличии), адреса места жительства, ОГРНИП, ИНН индивидуального предпринимателя)</w:t>
      </w:r>
    </w:p>
    <w:p w14:paraId="49EF0346" w14:textId="77777777" w:rsidR="00ED7C70" w:rsidRPr="004A03FE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</w:p>
    <w:p w14:paraId="715D7BC1" w14:textId="77777777" w:rsidR="002263B5" w:rsidRPr="00064C9B" w:rsidRDefault="002263B5" w:rsidP="002263B5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064C9B">
        <w:rPr>
          <w:sz w:val="24"/>
          <w:szCs w:val="24"/>
        </w:rPr>
        <w:t>рассмотрели представленную документацию на геодезическую разбивочную основу для строительства</w:t>
      </w:r>
      <w:r w:rsidR="00064C9B" w:rsidRPr="00064C9B">
        <w:rPr>
          <w:sz w:val="24"/>
          <w:szCs w:val="24"/>
        </w:rPr>
        <w:t>, реконструкции, капитального ремонта</w:t>
      </w:r>
    </w:p>
    <w:p w14:paraId="2A618776" w14:textId="1BABDDAA" w:rsidR="002263B5" w:rsidRPr="00064C9B" w:rsidRDefault="00DD05F8" w:rsidP="006C30F9">
      <w:pPr>
        <w:pBdr>
          <w:bottom w:val="single" w:sz="4" w:space="1" w:color="auto"/>
          <w:between w:val="single" w:sz="4" w:space="1" w:color="auto"/>
        </w:pBdr>
        <w:rPr>
          <w:b/>
          <w:bCs/>
          <w:i/>
          <w:iCs/>
          <w:sz w:val="24"/>
          <w:szCs w:val="24"/>
        </w:rPr>
      </w:pPr>
      <w:bookmarkStart w:id="13" w:name="_Hlk141994295"/>
      <w:r>
        <w:rPr>
          <w:b/>
          <w:bCs/>
          <w:i/>
          <w:iCs/>
          <w:sz w:val="24"/>
          <w:szCs w:val="24"/>
          <w:lang w:val="en-US"/>
        </w:rPr>
        <w:t>naimobj</w:t>
      </w:r>
      <w:r w:rsidR="001961C6" w:rsidRPr="000D37F1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  <w:lang w:val="en-US"/>
        </w:rPr>
        <w:t>uchastok</w:t>
      </w:r>
      <w:r w:rsidR="00326B3F" w:rsidRPr="00064C9B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kodstr</w:t>
      </w:r>
      <w:bookmarkEnd w:id="13"/>
    </w:p>
    <w:p w14:paraId="7A968684" w14:textId="77777777" w:rsidR="002263B5" w:rsidRPr="004A03FE" w:rsidRDefault="002263B5" w:rsidP="002263B5">
      <w:pPr>
        <w:jc w:val="center"/>
        <w:rPr>
          <w:i/>
          <w:sz w:val="16"/>
          <w:szCs w:val="16"/>
        </w:rPr>
      </w:pPr>
      <w:r w:rsidRPr="004A03FE">
        <w:rPr>
          <w:i/>
          <w:sz w:val="16"/>
          <w:szCs w:val="16"/>
        </w:rPr>
        <w:t>(наименование объекта капитального строительства)</w:t>
      </w:r>
    </w:p>
    <w:p w14:paraId="7BB36F2F" w14:textId="77777777" w:rsidR="004F1D04" w:rsidRDefault="002263B5" w:rsidP="004F1D04">
      <w:pPr>
        <w:spacing w:after="240"/>
        <w:rPr>
          <w:sz w:val="24"/>
          <w:szCs w:val="24"/>
        </w:rPr>
      </w:pPr>
      <w:r w:rsidRPr="004F1D04">
        <w:rPr>
          <w:sz w:val="24"/>
          <w:szCs w:val="24"/>
        </w:rPr>
        <w:t>и произвели осмотр закрепленных на местности знаков этой основы.</w:t>
      </w:r>
    </w:p>
    <w:p w14:paraId="2DBD5A62" w14:textId="77777777" w:rsidR="002263B5" w:rsidRPr="00064C9B" w:rsidRDefault="002263B5" w:rsidP="004F1D04">
      <w:pPr>
        <w:spacing w:after="240"/>
        <w:rPr>
          <w:sz w:val="24"/>
          <w:szCs w:val="24"/>
        </w:rPr>
      </w:pPr>
      <w:r w:rsidRPr="00064C9B">
        <w:rPr>
          <w:sz w:val="24"/>
          <w:szCs w:val="24"/>
        </w:rPr>
        <w:t>Предъявленные к освидетельствованию знаки геодезической разбивочной основы для строительства,</w:t>
      </w:r>
      <w:r w:rsidR="00064C9B" w:rsidRPr="00064C9B">
        <w:rPr>
          <w:sz w:val="24"/>
          <w:szCs w:val="24"/>
        </w:rPr>
        <w:t xml:space="preserve"> реконструкции, капитального ремонта,</w:t>
      </w:r>
      <w:r w:rsidRPr="00064C9B">
        <w:rPr>
          <w:sz w:val="24"/>
          <w:szCs w:val="24"/>
        </w:rPr>
        <w:t xml:space="preserve"> их координаты, отметки, места установки и способы закрепления соответствуют требованиям проектной документации, а также техническим регламентам, иным нормативным правовым актам</w:t>
      </w:r>
    </w:p>
    <w:p w14:paraId="54412244" w14:textId="0085AD26" w:rsidR="00515098" w:rsidRPr="00064C9B" w:rsidRDefault="00DD05F8" w:rsidP="00FF387E">
      <w:pPr>
        <w:pBdr>
          <w:between w:val="single" w:sz="4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shifrgp</w:t>
      </w:r>
    </w:p>
    <w:p w14:paraId="61CC5B2D" w14:textId="77777777" w:rsidR="002263B5" w:rsidRPr="00507A34" w:rsidRDefault="00825F0F" w:rsidP="00825F0F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  <w:r w:rsidR="002263B5" w:rsidRPr="00507A34">
        <w:rPr>
          <w:i/>
          <w:sz w:val="16"/>
          <w:szCs w:val="16"/>
        </w:rPr>
        <w:t>(номер, другие реквизиты чертежа,</w:t>
      </w:r>
    </w:p>
    <w:p w14:paraId="77D2AA55" w14:textId="77777777" w:rsidR="005F038C" w:rsidRDefault="005F038C" w:rsidP="002263B5">
      <w:pPr>
        <w:pBdr>
          <w:top w:val="single" w:sz="4" w:space="1" w:color="auto"/>
        </w:pBdr>
        <w:jc w:val="center"/>
        <w:rPr>
          <w:i/>
        </w:rPr>
      </w:pPr>
    </w:p>
    <w:p w14:paraId="67DD68AD" w14:textId="30DCD8B0" w:rsidR="005F038C" w:rsidRPr="008F17C9" w:rsidRDefault="00DD05F8" w:rsidP="005F038C">
      <w:pPr>
        <w:pBdr>
          <w:between w:val="single" w:sz="4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gip</w:t>
      </w:r>
    </w:p>
    <w:p w14:paraId="3405A0F8" w14:textId="77777777" w:rsidR="002263B5" w:rsidRPr="00507A34" w:rsidRDefault="00064C9B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наименование проектной документации</w:t>
      </w:r>
      <w:r>
        <w:rPr>
          <w:i/>
          <w:sz w:val="16"/>
          <w:szCs w:val="16"/>
        </w:rPr>
        <w:t xml:space="preserve">, </w:t>
      </w:r>
      <w:r w:rsidR="002263B5" w:rsidRPr="00507A34">
        <w:rPr>
          <w:i/>
          <w:sz w:val="16"/>
          <w:szCs w:val="16"/>
        </w:rPr>
        <w:t>сведения о лицах, осуществляющих подготовку раздела проектной документации,</w:t>
      </w:r>
    </w:p>
    <w:p w14:paraId="56FD280E" w14:textId="77777777" w:rsidR="00326B3F" w:rsidRPr="00064C9B" w:rsidRDefault="00326B3F" w:rsidP="002263B5">
      <w:pPr>
        <w:pBdr>
          <w:between w:val="single" w:sz="4" w:space="1" w:color="auto"/>
        </w:pBdr>
        <w:rPr>
          <w:sz w:val="24"/>
          <w:szCs w:val="24"/>
        </w:rPr>
      </w:pPr>
      <w:bookmarkStart w:id="14" w:name="_Hlk141996568"/>
      <w:r w:rsidRPr="00064C9B">
        <w:rPr>
          <w:sz w:val="24"/>
          <w:szCs w:val="24"/>
        </w:rPr>
        <w:t>СП 126.13330.2017 (актуализированная редакция СНиП 3.01.03-84)</w:t>
      </w:r>
      <w:bookmarkEnd w:id="14"/>
    </w:p>
    <w:p w14:paraId="48F67262" w14:textId="77777777" w:rsidR="002263B5" w:rsidRPr="00F4727C" w:rsidRDefault="002263B5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наименования и структурные единицы технических регламентов, иных нормативных правовых актов)</w:t>
      </w:r>
    </w:p>
    <w:p w14:paraId="318EF684" w14:textId="77777777" w:rsidR="002263B5" w:rsidRPr="00064C9B" w:rsidRDefault="002263B5" w:rsidP="002263B5">
      <w:pPr>
        <w:rPr>
          <w:color w:val="FF0000"/>
          <w:sz w:val="24"/>
          <w:szCs w:val="24"/>
        </w:rPr>
      </w:pPr>
      <w:r w:rsidRPr="00064C9B">
        <w:rPr>
          <w:sz w:val="24"/>
          <w:szCs w:val="24"/>
        </w:rPr>
        <w:t>и выполнены с соблюдением заданной точности построений и измерений</w:t>
      </w:r>
      <w:r w:rsidRPr="00064C9B">
        <w:rPr>
          <w:color w:val="FF0000"/>
          <w:sz w:val="24"/>
          <w:szCs w:val="24"/>
        </w:rPr>
        <w:t>.</w:t>
      </w:r>
    </w:p>
    <w:p w14:paraId="5493E26B" w14:textId="77777777" w:rsidR="002263B5" w:rsidRPr="00064C9B" w:rsidRDefault="002263B5" w:rsidP="00064C9B">
      <w:pPr>
        <w:rPr>
          <w:sz w:val="24"/>
          <w:szCs w:val="24"/>
        </w:rPr>
      </w:pPr>
      <w:r w:rsidRPr="00064C9B">
        <w:rPr>
          <w:sz w:val="24"/>
          <w:szCs w:val="24"/>
        </w:rPr>
        <w:t>Дополнительные сведения</w:t>
      </w:r>
      <w:r w:rsidR="00064C9B">
        <w:rPr>
          <w:sz w:val="24"/>
          <w:szCs w:val="24"/>
        </w:rPr>
        <w:t>_______________________________________________________</w:t>
      </w:r>
    </w:p>
    <w:p w14:paraId="4862131D" w14:textId="77777777" w:rsidR="002263B5" w:rsidRDefault="002263B5" w:rsidP="002263B5">
      <w:pPr>
        <w:rPr>
          <w:sz w:val="24"/>
          <w:szCs w:val="24"/>
        </w:rPr>
      </w:pPr>
    </w:p>
    <w:p w14:paraId="75841D1E" w14:textId="77777777" w:rsidR="0002297E" w:rsidRPr="004F1D04" w:rsidRDefault="00C242F4" w:rsidP="002263B5">
      <w:pPr>
        <w:rPr>
          <w:sz w:val="24"/>
          <w:szCs w:val="24"/>
        </w:rPr>
      </w:pPr>
      <w:r w:rsidRPr="004F1D04">
        <w:rPr>
          <w:sz w:val="24"/>
          <w:szCs w:val="24"/>
        </w:rPr>
        <w:t>Акт составлен в 5 экземплярах</w:t>
      </w:r>
      <w:r>
        <w:rPr>
          <w:sz w:val="24"/>
          <w:szCs w:val="24"/>
        </w:rPr>
        <w:t xml:space="preserve"> </w:t>
      </w:r>
      <w:r w:rsidRPr="008955F9">
        <w:rPr>
          <w:sz w:val="24"/>
          <w:szCs w:val="24"/>
        </w:rPr>
        <w:t>(в случае заполнения акта на бумажном носителе)</w:t>
      </w:r>
      <w:r w:rsidR="0002297E" w:rsidRPr="004F1D04">
        <w:rPr>
          <w:sz w:val="24"/>
          <w:szCs w:val="24"/>
        </w:rPr>
        <w:t>.</w:t>
      </w:r>
    </w:p>
    <w:p w14:paraId="685E0314" w14:textId="23C178FF" w:rsidR="002263B5" w:rsidRPr="004F1D04" w:rsidRDefault="00A73D79" w:rsidP="00EB35F4">
      <w:pPr>
        <w:jc w:val="both"/>
        <w:rPr>
          <w:sz w:val="24"/>
          <w:szCs w:val="24"/>
          <w:u w:val="single"/>
        </w:rPr>
      </w:pPr>
      <w:r w:rsidRPr="004F1D04">
        <w:rPr>
          <w:sz w:val="24"/>
          <w:szCs w:val="24"/>
        </w:rPr>
        <w:t>Приложения:</w:t>
      </w:r>
      <w:r w:rsidR="00CD188B" w:rsidRPr="00AE035D">
        <w:rPr>
          <w:sz w:val="24"/>
          <w:szCs w:val="24"/>
        </w:rPr>
        <w:t xml:space="preserve"> </w:t>
      </w:r>
      <w:r w:rsidRPr="004F1D04">
        <w:rPr>
          <w:sz w:val="24"/>
          <w:szCs w:val="24"/>
        </w:rPr>
        <w:t xml:space="preserve"> </w:t>
      </w:r>
      <w:r w:rsidR="002263B5" w:rsidRPr="004F1D04">
        <w:rPr>
          <w:sz w:val="24"/>
          <w:szCs w:val="24"/>
        </w:rPr>
        <w:t xml:space="preserve">     1. </w:t>
      </w:r>
      <w:r w:rsidR="00EB35F4" w:rsidRPr="004F1D04">
        <w:rPr>
          <w:sz w:val="24"/>
          <w:szCs w:val="24"/>
          <w:u w:val="single"/>
        </w:rPr>
        <w:t>Схема расположения пунктов ОГС</w:t>
      </w:r>
      <w:r w:rsidR="00FF5744" w:rsidRPr="004F1D04">
        <w:rPr>
          <w:sz w:val="24"/>
          <w:szCs w:val="24"/>
          <w:u w:val="single"/>
        </w:rPr>
        <w:t xml:space="preserve"> на </w:t>
      </w:r>
      <w:r w:rsidR="00DC7083" w:rsidRPr="004F1D04">
        <w:rPr>
          <w:sz w:val="24"/>
          <w:szCs w:val="24"/>
          <w:u w:val="single"/>
        </w:rPr>
        <w:t xml:space="preserve"> </w:t>
      </w:r>
      <w:r w:rsidR="00DD05F8">
        <w:rPr>
          <w:sz w:val="24"/>
          <w:szCs w:val="24"/>
          <w:u w:val="single"/>
        </w:rPr>
        <w:t>l_shem_ogs</w:t>
      </w:r>
      <w:r w:rsidR="00DC7083" w:rsidRPr="004F1D04">
        <w:rPr>
          <w:sz w:val="24"/>
          <w:szCs w:val="24"/>
          <w:u w:val="single"/>
        </w:rPr>
        <w:t xml:space="preserve"> </w:t>
      </w:r>
      <w:r w:rsidR="00FF5744" w:rsidRPr="004F1D04">
        <w:rPr>
          <w:sz w:val="24"/>
          <w:szCs w:val="24"/>
          <w:u w:val="single"/>
        </w:rPr>
        <w:t>л</w:t>
      </w:r>
      <w:r w:rsidR="002263B5" w:rsidRPr="004F1D04">
        <w:rPr>
          <w:sz w:val="24"/>
          <w:szCs w:val="24"/>
          <w:u w:val="single"/>
        </w:rPr>
        <w:t>.</w:t>
      </w:r>
    </w:p>
    <w:p w14:paraId="79A907C7" w14:textId="01407C5D" w:rsidR="00FF5744" w:rsidRPr="00FF5744" w:rsidRDefault="00FF5744" w:rsidP="00FF5744">
      <w:pPr>
        <w:jc w:val="both"/>
      </w:pPr>
      <w:r w:rsidRPr="004F1D04">
        <w:rPr>
          <w:sz w:val="24"/>
          <w:szCs w:val="24"/>
        </w:rPr>
        <w:lastRenderedPageBreak/>
        <w:tab/>
      </w:r>
      <w:r w:rsidRPr="004F1D04">
        <w:rPr>
          <w:sz w:val="24"/>
          <w:szCs w:val="24"/>
        </w:rPr>
        <w:tab/>
        <w:t xml:space="preserve"> </w:t>
      </w:r>
      <w:r w:rsidR="004F1D04">
        <w:rPr>
          <w:sz w:val="24"/>
          <w:szCs w:val="24"/>
        </w:rPr>
        <w:t xml:space="preserve">     </w:t>
      </w:r>
      <w:r w:rsidRPr="004F1D04">
        <w:rPr>
          <w:sz w:val="24"/>
          <w:szCs w:val="24"/>
        </w:rPr>
        <w:t xml:space="preserve">2. </w:t>
      </w:r>
      <w:r w:rsidRPr="004F1D04">
        <w:rPr>
          <w:sz w:val="24"/>
          <w:szCs w:val="24"/>
          <w:u w:val="single"/>
        </w:rPr>
        <w:t xml:space="preserve">Каталог координат и высот </w:t>
      </w:r>
      <w:r w:rsidR="00EB35F4" w:rsidRPr="004F1D04">
        <w:rPr>
          <w:sz w:val="24"/>
          <w:szCs w:val="24"/>
          <w:u w:val="single"/>
        </w:rPr>
        <w:t>ОГС</w:t>
      </w:r>
      <w:r w:rsidRPr="004F1D04">
        <w:rPr>
          <w:sz w:val="24"/>
          <w:szCs w:val="24"/>
          <w:u w:val="single"/>
        </w:rPr>
        <w:t xml:space="preserve"> на </w:t>
      </w:r>
      <w:r w:rsidR="00DC7083" w:rsidRPr="004F1D04">
        <w:rPr>
          <w:sz w:val="24"/>
          <w:szCs w:val="24"/>
          <w:u w:val="single"/>
        </w:rPr>
        <w:t xml:space="preserve">  </w:t>
      </w:r>
      <w:r w:rsidR="00DD05F8">
        <w:rPr>
          <w:sz w:val="24"/>
          <w:szCs w:val="24"/>
          <w:u w:val="single"/>
        </w:rPr>
        <w:t>l_kat_ogs</w:t>
      </w:r>
      <w:r w:rsidR="00DC7083" w:rsidRPr="004F1D04">
        <w:rPr>
          <w:sz w:val="24"/>
          <w:szCs w:val="24"/>
          <w:u w:val="single"/>
        </w:rPr>
        <w:t xml:space="preserve"> </w:t>
      </w:r>
      <w:r w:rsidRPr="004F1D04">
        <w:rPr>
          <w:sz w:val="24"/>
          <w:szCs w:val="24"/>
          <w:u w:val="single"/>
        </w:rPr>
        <w:t xml:space="preserve"> л.</w:t>
      </w:r>
    </w:p>
    <w:p w14:paraId="649C649D" w14:textId="77777777" w:rsidR="002263B5" w:rsidRPr="00FD55A4" w:rsidRDefault="002263B5" w:rsidP="002263B5">
      <w:pPr>
        <w:keepNext/>
        <w:tabs>
          <w:tab w:val="left" w:pos="1560"/>
        </w:tabs>
        <w:jc w:val="center"/>
        <w:rPr>
          <w:i/>
          <w:sz w:val="16"/>
          <w:szCs w:val="16"/>
        </w:rPr>
      </w:pPr>
      <w:r w:rsidRPr="00FD55A4">
        <w:rPr>
          <w:i/>
          <w:sz w:val="16"/>
          <w:szCs w:val="16"/>
        </w:rPr>
        <w:t>(чертежи, схемы, ведомости)</w:t>
      </w:r>
    </w:p>
    <w:p w14:paraId="5ECCB6AC" w14:textId="77777777" w:rsidR="002263B5" w:rsidRDefault="002263B5" w:rsidP="002263B5">
      <w:pPr>
        <w:jc w:val="both"/>
      </w:pPr>
    </w:p>
    <w:p w14:paraId="6E88C3F1" w14:textId="77777777" w:rsidR="00202327" w:rsidRPr="00156DD7" w:rsidRDefault="00202327" w:rsidP="00202327">
      <w:pPr>
        <w:pBdr>
          <w:between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</w:p>
    <w:p w14:paraId="0FD1DE21" w14:textId="77777777" w:rsidR="00785367" w:rsidRDefault="00785367" w:rsidP="00785367">
      <w:pPr>
        <w:jc w:val="both"/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t>Представитель застройщика, технического заказчика, лица, ответственного за эксплуатацию здания, сооружения, или регионального оператора по вопросам строительного контроля</w:t>
      </w:r>
    </w:p>
    <w:p w14:paraId="014348EC" w14:textId="77777777" w:rsidR="00785367" w:rsidRDefault="00785367" w:rsidP="00785367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785367" w:rsidRPr="00926B33" w14:paraId="779B4181" w14:textId="77777777" w:rsidTr="00926B33">
        <w:tc>
          <w:tcPr>
            <w:tcW w:w="4785" w:type="dxa"/>
            <w:shd w:val="clear" w:color="auto" w:fill="auto"/>
          </w:tcPr>
          <w:p w14:paraId="0D512A4E" w14:textId="1B8BF133" w:rsidR="00785367" w:rsidRPr="00926B33" w:rsidRDefault="00DD05F8" w:rsidP="00926B33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skfio</w:t>
            </w:r>
          </w:p>
          <w:p w14:paraId="7DD09806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46651188" w14:textId="77777777" w:rsidR="00785367" w:rsidRPr="00926B33" w:rsidRDefault="00785367" w:rsidP="00926B33">
            <w:pPr>
              <w:jc w:val="both"/>
              <w:rPr>
                <w:i/>
                <w:sz w:val="24"/>
                <w:szCs w:val="24"/>
              </w:rPr>
            </w:pPr>
            <w:r w:rsidRPr="00926B33">
              <w:rPr>
                <w:i/>
                <w:sz w:val="24"/>
                <w:szCs w:val="24"/>
              </w:rPr>
              <w:t xml:space="preserve"> </w:t>
            </w:r>
          </w:p>
          <w:p w14:paraId="2E5E6D7E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1A2CDDB0" w14:textId="77777777" w:rsidR="00785367" w:rsidRDefault="00785367" w:rsidP="00785367">
      <w:pPr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t>Представитель лица, осуществляющего строительство</w:t>
      </w:r>
      <w:r>
        <w:rPr>
          <w:b/>
          <w:sz w:val="24"/>
          <w:szCs w:val="24"/>
        </w:rPr>
        <w:t xml:space="preserve">, </w:t>
      </w:r>
      <w:r w:rsidRPr="004F1D04">
        <w:rPr>
          <w:b/>
          <w:sz w:val="24"/>
          <w:szCs w:val="24"/>
        </w:rPr>
        <w:t>реконструкцию, капитальный ремонт</w:t>
      </w:r>
    </w:p>
    <w:p w14:paraId="46416B19" w14:textId="77777777" w:rsidR="00785367" w:rsidRDefault="00785367" w:rsidP="00785367">
      <w:pPr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785367" w:rsidRPr="00926B33" w14:paraId="101394E1" w14:textId="77777777" w:rsidTr="00926B33">
        <w:tc>
          <w:tcPr>
            <w:tcW w:w="4785" w:type="dxa"/>
            <w:shd w:val="clear" w:color="auto" w:fill="auto"/>
          </w:tcPr>
          <w:p w14:paraId="56B686D5" w14:textId="054FA753" w:rsidR="00785367" w:rsidRPr="00926B33" w:rsidRDefault="00DD05F8" w:rsidP="00926B33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genpodryadchikfio</w:t>
            </w:r>
          </w:p>
          <w:p w14:paraId="335F70AC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6F724169" w14:textId="77777777" w:rsidR="00785367" w:rsidRPr="00926B33" w:rsidRDefault="00785367" w:rsidP="00926B33">
            <w:pPr>
              <w:jc w:val="both"/>
              <w:rPr>
                <w:i/>
                <w:sz w:val="24"/>
                <w:szCs w:val="24"/>
              </w:rPr>
            </w:pPr>
            <w:r w:rsidRPr="00926B33">
              <w:rPr>
                <w:i/>
                <w:sz w:val="24"/>
                <w:szCs w:val="24"/>
              </w:rPr>
              <w:t xml:space="preserve"> </w:t>
            </w:r>
          </w:p>
          <w:p w14:paraId="0D444B90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5A432CBD" w14:textId="77777777" w:rsidR="00785367" w:rsidRDefault="00785367" w:rsidP="00785367">
      <w:pPr>
        <w:jc w:val="both"/>
        <w:rPr>
          <w:b/>
          <w:sz w:val="24"/>
          <w:szCs w:val="24"/>
        </w:rPr>
      </w:pPr>
      <w:bookmarkStart w:id="15" w:name="_Hlk108744119"/>
      <w:r w:rsidRPr="004F1D04">
        <w:rPr>
          <w:b/>
          <w:sz w:val="24"/>
          <w:szCs w:val="24"/>
        </w:rPr>
        <w:t>Представитель лица, осуществляющего строительство,</w:t>
      </w:r>
      <w:r>
        <w:rPr>
          <w:b/>
          <w:sz w:val="24"/>
          <w:szCs w:val="24"/>
        </w:rPr>
        <w:t xml:space="preserve"> </w:t>
      </w:r>
      <w:r w:rsidRPr="004F1D04">
        <w:rPr>
          <w:b/>
          <w:sz w:val="24"/>
          <w:szCs w:val="24"/>
        </w:rPr>
        <w:t xml:space="preserve">реконструкцию, капитальный ремонт по вопросам строительного контроля </w:t>
      </w:r>
    </w:p>
    <w:p w14:paraId="5E1846EB" w14:textId="77777777" w:rsidR="00785367" w:rsidRDefault="00785367" w:rsidP="00785367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9"/>
        <w:gridCol w:w="4675"/>
      </w:tblGrid>
      <w:tr w:rsidR="00785367" w:rsidRPr="00926B33" w14:paraId="10A58F86" w14:textId="77777777" w:rsidTr="00926B33">
        <w:tc>
          <w:tcPr>
            <w:tcW w:w="4785" w:type="dxa"/>
            <w:shd w:val="clear" w:color="auto" w:fill="auto"/>
          </w:tcPr>
          <w:p w14:paraId="646593AA" w14:textId="20C7EBC3" w:rsidR="00785367" w:rsidRPr="00926B33" w:rsidRDefault="001F37AE" w:rsidP="00926B33">
            <w:pPr>
              <w:jc w:val="both"/>
              <w:rPr>
                <w:i/>
                <w:sz w:val="24"/>
                <w:szCs w:val="24"/>
              </w:rPr>
            </w:pPr>
            <w:r w:rsidRPr="001F37AE">
              <w:rPr>
                <w:i/>
                <w:sz w:val="24"/>
                <w:szCs w:val="24"/>
                <w:lang w:val="en-US"/>
              </w:rPr>
              <w:t>skgpfio</w:t>
            </w:r>
          </w:p>
          <w:p w14:paraId="27DEC8FC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28D1386D" w14:textId="77777777" w:rsidR="00785367" w:rsidRPr="00926B33" w:rsidRDefault="00785367" w:rsidP="00926B33">
            <w:pPr>
              <w:jc w:val="both"/>
              <w:rPr>
                <w:i/>
                <w:sz w:val="24"/>
                <w:szCs w:val="24"/>
              </w:rPr>
            </w:pPr>
            <w:r w:rsidRPr="00926B33">
              <w:rPr>
                <w:i/>
                <w:sz w:val="24"/>
                <w:szCs w:val="24"/>
              </w:rPr>
              <w:t xml:space="preserve"> </w:t>
            </w:r>
          </w:p>
          <w:p w14:paraId="7D6E6F02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3A7FBB75" w14:textId="77777777" w:rsidR="00785367" w:rsidRDefault="00785367" w:rsidP="00785367">
      <w:pPr>
        <w:jc w:val="both"/>
        <w:rPr>
          <w:b/>
          <w:sz w:val="24"/>
          <w:szCs w:val="24"/>
        </w:rPr>
      </w:pPr>
    </w:p>
    <w:p w14:paraId="51473EAF" w14:textId="77777777" w:rsidR="00785367" w:rsidRDefault="00785367" w:rsidP="00785367">
      <w:pPr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осуществляющего подготовку проектной документации (в случае привлечения застройщиком лица, осуществляющего подготовку проектной документации, для проверки соответствия выполняемых работ проектной документации согласно части 2 статьи 53 Градостроительного кодекса Российской Федерации)</w:t>
      </w:r>
    </w:p>
    <w:p w14:paraId="353CAED8" w14:textId="77777777" w:rsidR="00785367" w:rsidRDefault="00785367" w:rsidP="00785367">
      <w:pPr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785367" w:rsidRPr="00926B33" w14:paraId="27B0FD46" w14:textId="77777777" w:rsidTr="00926B33">
        <w:tc>
          <w:tcPr>
            <w:tcW w:w="4785" w:type="dxa"/>
            <w:shd w:val="clear" w:color="auto" w:fill="auto"/>
          </w:tcPr>
          <w:p w14:paraId="740C6431" w14:textId="36E8B2A2" w:rsidR="00785367" w:rsidRPr="00926B33" w:rsidRDefault="00DD05F8" w:rsidP="00926B33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proektfio</w:t>
            </w:r>
          </w:p>
          <w:p w14:paraId="1A6C8FD5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51D6A4BC" w14:textId="77777777" w:rsidR="00785367" w:rsidRPr="00926B33" w:rsidRDefault="00785367" w:rsidP="00926B33">
            <w:pPr>
              <w:jc w:val="both"/>
              <w:rPr>
                <w:i/>
                <w:sz w:val="24"/>
                <w:szCs w:val="24"/>
              </w:rPr>
            </w:pPr>
            <w:r w:rsidRPr="00926B33">
              <w:rPr>
                <w:i/>
                <w:sz w:val="24"/>
                <w:szCs w:val="24"/>
              </w:rPr>
              <w:t xml:space="preserve"> </w:t>
            </w:r>
          </w:p>
          <w:p w14:paraId="327AAFA4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4BF11FF9" w14:textId="77777777" w:rsidR="00785367" w:rsidRPr="001C21CD" w:rsidRDefault="00785367" w:rsidP="00785367">
      <w:pPr>
        <w:rPr>
          <w:b/>
          <w:sz w:val="24"/>
          <w:szCs w:val="24"/>
        </w:rPr>
      </w:pPr>
    </w:p>
    <w:p w14:paraId="7C648079" w14:textId="77777777" w:rsidR="00785367" w:rsidRDefault="00785367" w:rsidP="00785367">
      <w:pPr>
        <w:jc w:val="both"/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 (в случае выполнения работ по созданию геодезической разбивочной основы по договору, заключенному с иными лицами)</w:t>
      </w:r>
    </w:p>
    <w:p w14:paraId="36A1AD2D" w14:textId="77777777" w:rsidR="00785367" w:rsidRDefault="00785367" w:rsidP="00785367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785367" w:rsidRPr="00926B33" w14:paraId="417A1EBB" w14:textId="77777777" w:rsidTr="00926B33">
        <w:tc>
          <w:tcPr>
            <w:tcW w:w="4785" w:type="dxa"/>
            <w:shd w:val="clear" w:color="auto" w:fill="auto"/>
          </w:tcPr>
          <w:p w14:paraId="737D5DB4" w14:textId="33FA61C0" w:rsidR="00785367" w:rsidRPr="00926B33" w:rsidRDefault="00DD05F8" w:rsidP="00926B33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grofio</w:t>
            </w:r>
          </w:p>
          <w:p w14:paraId="2B80B1BC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i/>
                <w:sz w:val="16"/>
                <w:szCs w:val="16"/>
              </w:rPr>
            </w:pPr>
            <w:r w:rsidRPr="00926B33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032F5025" w14:textId="77777777" w:rsidR="00785367" w:rsidRPr="00926B33" w:rsidRDefault="00785367" w:rsidP="00926B33">
            <w:pPr>
              <w:jc w:val="both"/>
              <w:rPr>
                <w:i/>
                <w:sz w:val="24"/>
                <w:szCs w:val="24"/>
              </w:rPr>
            </w:pPr>
            <w:r w:rsidRPr="00926B33">
              <w:rPr>
                <w:i/>
                <w:sz w:val="24"/>
                <w:szCs w:val="24"/>
              </w:rPr>
              <w:t xml:space="preserve"> </w:t>
            </w:r>
          </w:p>
          <w:p w14:paraId="49223C8F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i/>
                <w:sz w:val="16"/>
                <w:szCs w:val="16"/>
              </w:rPr>
            </w:pPr>
            <w:r w:rsidRPr="00926B33">
              <w:rPr>
                <w:i/>
                <w:sz w:val="16"/>
                <w:szCs w:val="16"/>
              </w:rPr>
              <w:t xml:space="preserve"> ( подпись)</w:t>
            </w:r>
          </w:p>
        </w:tc>
      </w:tr>
      <w:bookmarkEnd w:id="15"/>
    </w:tbl>
    <w:p w14:paraId="04F9C22E" w14:textId="77777777" w:rsidR="008F6AA9" w:rsidRDefault="008F6AA9" w:rsidP="00785367">
      <w:pPr>
        <w:jc w:val="both"/>
        <w:rPr>
          <w:sz w:val="24"/>
          <w:szCs w:val="24"/>
        </w:rPr>
      </w:pPr>
    </w:p>
    <w:sectPr w:rsidR="008F6AA9" w:rsidSect="001422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425" w:left="1701" w:header="397" w:footer="397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C3143" w14:textId="77777777" w:rsidR="00513539" w:rsidRDefault="00513539">
      <w:r>
        <w:separator/>
      </w:r>
    </w:p>
  </w:endnote>
  <w:endnote w:type="continuationSeparator" w:id="0">
    <w:p w14:paraId="629C8A50" w14:textId="77777777" w:rsidR="00513539" w:rsidRDefault="00513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A2C7" w14:textId="77777777" w:rsidR="00DD05F8" w:rsidRDefault="00DD05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98126" w14:textId="77777777" w:rsidR="00DD05F8" w:rsidRDefault="00DD05F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153D" w14:textId="77777777" w:rsidR="00DD05F8" w:rsidRDefault="00DD05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A00FD" w14:textId="77777777" w:rsidR="00513539" w:rsidRDefault="00513539">
      <w:r>
        <w:separator/>
      </w:r>
    </w:p>
  </w:footnote>
  <w:footnote w:type="continuationSeparator" w:id="0">
    <w:p w14:paraId="71DC65F9" w14:textId="77777777" w:rsidR="00513539" w:rsidRDefault="00513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4BD80" w14:textId="77777777" w:rsidR="00DD05F8" w:rsidRDefault="00DD05F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B378" w14:textId="77777777" w:rsidR="002E0A4C" w:rsidRDefault="002E0A4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6D67F814" w14:textId="77777777" w:rsidR="006E795D" w:rsidRDefault="006E79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C9C8" w14:textId="77777777" w:rsidR="00DD05F8" w:rsidRDefault="00DD05F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7"/>
    <w:rsid w:val="000053B6"/>
    <w:rsid w:val="00011EAE"/>
    <w:rsid w:val="00012FF5"/>
    <w:rsid w:val="00016080"/>
    <w:rsid w:val="0002297E"/>
    <w:rsid w:val="00027348"/>
    <w:rsid w:val="000274F0"/>
    <w:rsid w:val="00031C13"/>
    <w:rsid w:val="00032B8D"/>
    <w:rsid w:val="00035066"/>
    <w:rsid w:val="00035524"/>
    <w:rsid w:val="000407F4"/>
    <w:rsid w:val="00045A94"/>
    <w:rsid w:val="0005027D"/>
    <w:rsid w:val="00053D18"/>
    <w:rsid w:val="000556E0"/>
    <w:rsid w:val="00057D6C"/>
    <w:rsid w:val="000647D1"/>
    <w:rsid w:val="000649C2"/>
    <w:rsid w:val="00064C9B"/>
    <w:rsid w:val="000760F3"/>
    <w:rsid w:val="0007612E"/>
    <w:rsid w:val="000768C4"/>
    <w:rsid w:val="0007763B"/>
    <w:rsid w:val="0007765A"/>
    <w:rsid w:val="00085ACE"/>
    <w:rsid w:val="0008610D"/>
    <w:rsid w:val="00087363"/>
    <w:rsid w:val="00090870"/>
    <w:rsid w:val="00096968"/>
    <w:rsid w:val="000974A0"/>
    <w:rsid w:val="000A58E2"/>
    <w:rsid w:val="000B156B"/>
    <w:rsid w:val="000C02A5"/>
    <w:rsid w:val="000C0450"/>
    <w:rsid w:val="000C1F25"/>
    <w:rsid w:val="000C7C46"/>
    <w:rsid w:val="000D37F1"/>
    <w:rsid w:val="000D4CD6"/>
    <w:rsid w:val="000D6179"/>
    <w:rsid w:val="000E364A"/>
    <w:rsid w:val="000F5235"/>
    <w:rsid w:val="000F5296"/>
    <w:rsid w:val="000F666C"/>
    <w:rsid w:val="001011B7"/>
    <w:rsid w:val="00102121"/>
    <w:rsid w:val="00105FB2"/>
    <w:rsid w:val="00112C2F"/>
    <w:rsid w:val="00113D6E"/>
    <w:rsid w:val="00115B93"/>
    <w:rsid w:val="001173D3"/>
    <w:rsid w:val="00117C77"/>
    <w:rsid w:val="001220B0"/>
    <w:rsid w:val="00122BED"/>
    <w:rsid w:val="00122C34"/>
    <w:rsid w:val="00122EED"/>
    <w:rsid w:val="001268C7"/>
    <w:rsid w:val="00126C3C"/>
    <w:rsid w:val="00131CCE"/>
    <w:rsid w:val="00135FE5"/>
    <w:rsid w:val="00141B55"/>
    <w:rsid w:val="00142288"/>
    <w:rsid w:val="00143BF5"/>
    <w:rsid w:val="001473DF"/>
    <w:rsid w:val="0015266B"/>
    <w:rsid w:val="0015292A"/>
    <w:rsid w:val="00154E7C"/>
    <w:rsid w:val="00155BAF"/>
    <w:rsid w:val="00156C8D"/>
    <w:rsid w:val="001623D4"/>
    <w:rsid w:val="00171017"/>
    <w:rsid w:val="00173C99"/>
    <w:rsid w:val="00182BE3"/>
    <w:rsid w:val="00185CE5"/>
    <w:rsid w:val="001874F5"/>
    <w:rsid w:val="0019333F"/>
    <w:rsid w:val="00194F0D"/>
    <w:rsid w:val="001961C6"/>
    <w:rsid w:val="001962BE"/>
    <w:rsid w:val="00196B07"/>
    <w:rsid w:val="00197DFB"/>
    <w:rsid w:val="001A5B29"/>
    <w:rsid w:val="001B0506"/>
    <w:rsid w:val="001B0C22"/>
    <w:rsid w:val="001B497B"/>
    <w:rsid w:val="001C21CD"/>
    <w:rsid w:val="001C3163"/>
    <w:rsid w:val="001D31A0"/>
    <w:rsid w:val="001D31A6"/>
    <w:rsid w:val="001D3696"/>
    <w:rsid w:val="001D399C"/>
    <w:rsid w:val="001D3AFD"/>
    <w:rsid w:val="001D5ECA"/>
    <w:rsid w:val="001D670F"/>
    <w:rsid w:val="001E2707"/>
    <w:rsid w:val="001E38E2"/>
    <w:rsid w:val="001E3C17"/>
    <w:rsid w:val="001E6152"/>
    <w:rsid w:val="001F31EC"/>
    <w:rsid w:val="001F32AA"/>
    <w:rsid w:val="001F37AE"/>
    <w:rsid w:val="001F6676"/>
    <w:rsid w:val="001F70E9"/>
    <w:rsid w:val="001F76FF"/>
    <w:rsid w:val="001F7E38"/>
    <w:rsid w:val="00202327"/>
    <w:rsid w:val="00202918"/>
    <w:rsid w:val="0020410F"/>
    <w:rsid w:val="00205B40"/>
    <w:rsid w:val="00206355"/>
    <w:rsid w:val="00214571"/>
    <w:rsid w:val="0021473C"/>
    <w:rsid w:val="00214CB3"/>
    <w:rsid w:val="002175DB"/>
    <w:rsid w:val="00225657"/>
    <w:rsid w:val="002256CF"/>
    <w:rsid w:val="002263B5"/>
    <w:rsid w:val="00226B60"/>
    <w:rsid w:val="00230487"/>
    <w:rsid w:val="002413FA"/>
    <w:rsid w:val="0024204A"/>
    <w:rsid w:val="00245124"/>
    <w:rsid w:val="002461E2"/>
    <w:rsid w:val="00246302"/>
    <w:rsid w:val="00246337"/>
    <w:rsid w:val="00250027"/>
    <w:rsid w:val="00252D5E"/>
    <w:rsid w:val="002628F3"/>
    <w:rsid w:val="00263891"/>
    <w:rsid w:val="00264C69"/>
    <w:rsid w:val="00267638"/>
    <w:rsid w:val="002705B9"/>
    <w:rsid w:val="00270CBB"/>
    <w:rsid w:val="002710D9"/>
    <w:rsid w:val="00273597"/>
    <w:rsid w:val="0027423E"/>
    <w:rsid w:val="00275BDF"/>
    <w:rsid w:val="002769A3"/>
    <w:rsid w:val="00277EEA"/>
    <w:rsid w:val="002803C5"/>
    <w:rsid w:val="00286264"/>
    <w:rsid w:val="00286D74"/>
    <w:rsid w:val="00290B52"/>
    <w:rsid w:val="00291355"/>
    <w:rsid w:val="00291CD9"/>
    <w:rsid w:val="00293D04"/>
    <w:rsid w:val="002978C4"/>
    <w:rsid w:val="002A2410"/>
    <w:rsid w:val="002A4462"/>
    <w:rsid w:val="002A5000"/>
    <w:rsid w:val="002B10B8"/>
    <w:rsid w:val="002B3714"/>
    <w:rsid w:val="002B56F9"/>
    <w:rsid w:val="002C477E"/>
    <w:rsid w:val="002C6024"/>
    <w:rsid w:val="002C7474"/>
    <w:rsid w:val="002D1B2F"/>
    <w:rsid w:val="002D4F5C"/>
    <w:rsid w:val="002D5BFB"/>
    <w:rsid w:val="002D6520"/>
    <w:rsid w:val="002D77B7"/>
    <w:rsid w:val="002D7CBE"/>
    <w:rsid w:val="002E0A4C"/>
    <w:rsid w:val="002E0CD0"/>
    <w:rsid w:val="002E210A"/>
    <w:rsid w:val="002E2CB6"/>
    <w:rsid w:val="002E4FC2"/>
    <w:rsid w:val="002E519C"/>
    <w:rsid w:val="002E5F48"/>
    <w:rsid w:val="002E7314"/>
    <w:rsid w:val="002E7F48"/>
    <w:rsid w:val="002F006F"/>
    <w:rsid w:val="002F0E32"/>
    <w:rsid w:val="002F3239"/>
    <w:rsid w:val="002F356D"/>
    <w:rsid w:val="002F5CA3"/>
    <w:rsid w:val="002F6A8C"/>
    <w:rsid w:val="00301F3F"/>
    <w:rsid w:val="00304A3E"/>
    <w:rsid w:val="00304A74"/>
    <w:rsid w:val="00307F23"/>
    <w:rsid w:val="003111E9"/>
    <w:rsid w:val="00313D6E"/>
    <w:rsid w:val="00326823"/>
    <w:rsid w:val="00326B3F"/>
    <w:rsid w:val="00326F3A"/>
    <w:rsid w:val="00330769"/>
    <w:rsid w:val="003326A5"/>
    <w:rsid w:val="0033276F"/>
    <w:rsid w:val="00341640"/>
    <w:rsid w:val="00344F2E"/>
    <w:rsid w:val="00356546"/>
    <w:rsid w:val="003622EB"/>
    <w:rsid w:val="00365D7D"/>
    <w:rsid w:val="003665A1"/>
    <w:rsid w:val="00371F8D"/>
    <w:rsid w:val="003720EA"/>
    <w:rsid w:val="00372863"/>
    <w:rsid w:val="003738A3"/>
    <w:rsid w:val="003771D7"/>
    <w:rsid w:val="00380A01"/>
    <w:rsid w:val="0038522E"/>
    <w:rsid w:val="00386125"/>
    <w:rsid w:val="00386198"/>
    <w:rsid w:val="0039312C"/>
    <w:rsid w:val="00393599"/>
    <w:rsid w:val="00393D7D"/>
    <w:rsid w:val="003943D8"/>
    <w:rsid w:val="003A0234"/>
    <w:rsid w:val="003A1E93"/>
    <w:rsid w:val="003A2B4B"/>
    <w:rsid w:val="003A444D"/>
    <w:rsid w:val="003A4B9D"/>
    <w:rsid w:val="003B080C"/>
    <w:rsid w:val="003B0B10"/>
    <w:rsid w:val="003B1A78"/>
    <w:rsid w:val="003B1AD9"/>
    <w:rsid w:val="003B3CBA"/>
    <w:rsid w:val="003B3FCA"/>
    <w:rsid w:val="003C35C6"/>
    <w:rsid w:val="003C4B67"/>
    <w:rsid w:val="003C523D"/>
    <w:rsid w:val="003D0747"/>
    <w:rsid w:val="003D23F3"/>
    <w:rsid w:val="003D39E3"/>
    <w:rsid w:val="003D513B"/>
    <w:rsid w:val="003E5B48"/>
    <w:rsid w:val="003E7A5F"/>
    <w:rsid w:val="003F1660"/>
    <w:rsid w:val="003F3BAA"/>
    <w:rsid w:val="003F6859"/>
    <w:rsid w:val="003F6E69"/>
    <w:rsid w:val="003F73BE"/>
    <w:rsid w:val="00401E31"/>
    <w:rsid w:val="004055C2"/>
    <w:rsid w:val="00411831"/>
    <w:rsid w:val="00415DDB"/>
    <w:rsid w:val="00417E46"/>
    <w:rsid w:val="0042356E"/>
    <w:rsid w:val="00424C9F"/>
    <w:rsid w:val="0042522D"/>
    <w:rsid w:val="004264C0"/>
    <w:rsid w:val="0043111A"/>
    <w:rsid w:val="0043164E"/>
    <w:rsid w:val="00441AA9"/>
    <w:rsid w:val="00442E95"/>
    <w:rsid w:val="004455F0"/>
    <w:rsid w:val="00445E4E"/>
    <w:rsid w:val="00447073"/>
    <w:rsid w:val="00453238"/>
    <w:rsid w:val="004560B1"/>
    <w:rsid w:val="004631AD"/>
    <w:rsid w:val="00463416"/>
    <w:rsid w:val="004639A8"/>
    <w:rsid w:val="00464A17"/>
    <w:rsid w:val="00464A2E"/>
    <w:rsid w:val="00465C44"/>
    <w:rsid w:val="004667E2"/>
    <w:rsid w:val="004705F6"/>
    <w:rsid w:val="00471AA1"/>
    <w:rsid w:val="00476CF5"/>
    <w:rsid w:val="00480561"/>
    <w:rsid w:val="00481B11"/>
    <w:rsid w:val="004822D2"/>
    <w:rsid w:val="00482786"/>
    <w:rsid w:val="00485F4C"/>
    <w:rsid w:val="00485F4D"/>
    <w:rsid w:val="00486148"/>
    <w:rsid w:val="00490D7B"/>
    <w:rsid w:val="00491054"/>
    <w:rsid w:val="00491655"/>
    <w:rsid w:val="004A05F4"/>
    <w:rsid w:val="004A1947"/>
    <w:rsid w:val="004A2A3E"/>
    <w:rsid w:val="004A2CE7"/>
    <w:rsid w:val="004A4504"/>
    <w:rsid w:val="004B072F"/>
    <w:rsid w:val="004B0EE9"/>
    <w:rsid w:val="004B1C22"/>
    <w:rsid w:val="004B2828"/>
    <w:rsid w:val="004B47EB"/>
    <w:rsid w:val="004B614F"/>
    <w:rsid w:val="004C033D"/>
    <w:rsid w:val="004C058B"/>
    <w:rsid w:val="004C24AD"/>
    <w:rsid w:val="004C51FB"/>
    <w:rsid w:val="004C6577"/>
    <w:rsid w:val="004D7269"/>
    <w:rsid w:val="004D77A0"/>
    <w:rsid w:val="004E190C"/>
    <w:rsid w:val="004E35E7"/>
    <w:rsid w:val="004E37FF"/>
    <w:rsid w:val="004E3CA8"/>
    <w:rsid w:val="004E69F6"/>
    <w:rsid w:val="004E72E7"/>
    <w:rsid w:val="004E747C"/>
    <w:rsid w:val="004F0B48"/>
    <w:rsid w:val="004F1D04"/>
    <w:rsid w:val="004F341D"/>
    <w:rsid w:val="004F579E"/>
    <w:rsid w:val="004F65CC"/>
    <w:rsid w:val="00500949"/>
    <w:rsid w:val="005013C8"/>
    <w:rsid w:val="00501AC3"/>
    <w:rsid w:val="00502FD8"/>
    <w:rsid w:val="00513539"/>
    <w:rsid w:val="0051484D"/>
    <w:rsid w:val="00515098"/>
    <w:rsid w:val="00515210"/>
    <w:rsid w:val="00515E73"/>
    <w:rsid w:val="005223F8"/>
    <w:rsid w:val="0052258D"/>
    <w:rsid w:val="00523C38"/>
    <w:rsid w:val="005263C7"/>
    <w:rsid w:val="00531B8A"/>
    <w:rsid w:val="00532525"/>
    <w:rsid w:val="005332B6"/>
    <w:rsid w:val="005364D4"/>
    <w:rsid w:val="00541D7F"/>
    <w:rsid w:val="005434A9"/>
    <w:rsid w:val="00547224"/>
    <w:rsid w:val="00550B7E"/>
    <w:rsid w:val="00557450"/>
    <w:rsid w:val="005619B7"/>
    <w:rsid w:val="005626F0"/>
    <w:rsid w:val="00562DF1"/>
    <w:rsid w:val="00563C24"/>
    <w:rsid w:val="00564E5E"/>
    <w:rsid w:val="0056711C"/>
    <w:rsid w:val="00572799"/>
    <w:rsid w:val="005741D1"/>
    <w:rsid w:val="00574D9C"/>
    <w:rsid w:val="00581037"/>
    <w:rsid w:val="00583863"/>
    <w:rsid w:val="00584E53"/>
    <w:rsid w:val="00586956"/>
    <w:rsid w:val="00591E77"/>
    <w:rsid w:val="00593778"/>
    <w:rsid w:val="00594149"/>
    <w:rsid w:val="005960A1"/>
    <w:rsid w:val="0059697A"/>
    <w:rsid w:val="0059733C"/>
    <w:rsid w:val="005A2FDC"/>
    <w:rsid w:val="005A42D4"/>
    <w:rsid w:val="005A4EB0"/>
    <w:rsid w:val="005A5233"/>
    <w:rsid w:val="005A6FB7"/>
    <w:rsid w:val="005A7035"/>
    <w:rsid w:val="005B184D"/>
    <w:rsid w:val="005B6A9C"/>
    <w:rsid w:val="005C05EF"/>
    <w:rsid w:val="005C1D61"/>
    <w:rsid w:val="005C5C09"/>
    <w:rsid w:val="005C6CD7"/>
    <w:rsid w:val="005D2A88"/>
    <w:rsid w:val="005D37CF"/>
    <w:rsid w:val="005D42C9"/>
    <w:rsid w:val="005D4C5A"/>
    <w:rsid w:val="005D6084"/>
    <w:rsid w:val="005D6AB0"/>
    <w:rsid w:val="005D7BC0"/>
    <w:rsid w:val="005E1836"/>
    <w:rsid w:val="005E3158"/>
    <w:rsid w:val="005E3A6B"/>
    <w:rsid w:val="005E4695"/>
    <w:rsid w:val="005F038C"/>
    <w:rsid w:val="005F14D2"/>
    <w:rsid w:val="005F2376"/>
    <w:rsid w:val="005F7CA0"/>
    <w:rsid w:val="00601FBB"/>
    <w:rsid w:val="0060241C"/>
    <w:rsid w:val="00603500"/>
    <w:rsid w:val="006067BF"/>
    <w:rsid w:val="00606BDF"/>
    <w:rsid w:val="00612F52"/>
    <w:rsid w:val="006151C8"/>
    <w:rsid w:val="0062117F"/>
    <w:rsid w:val="00621590"/>
    <w:rsid w:val="0062449A"/>
    <w:rsid w:val="00630DAB"/>
    <w:rsid w:val="0063142E"/>
    <w:rsid w:val="00641373"/>
    <w:rsid w:val="00641BAE"/>
    <w:rsid w:val="0065061D"/>
    <w:rsid w:val="00654519"/>
    <w:rsid w:val="00661938"/>
    <w:rsid w:val="00662F18"/>
    <w:rsid w:val="0067042A"/>
    <w:rsid w:val="0067093C"/>
    <w:rsid w:val="00673FD9"/>
    <w:rsid w:val="00674D78"/>
    <w:rsid w:val="00674E42"/>
    <w:rsid w:val="006750E3"/>
    <w:rsid w:val="00680AD4"/>
    <w:rsid w:val="006811CA"/>
    <w:rsid w:val="006828C8"/>
    <w:rsid w:val="0068401B"/>
    <w:rsid w:val="00685CD4"/>
    <w:rsid w:val="00687718"/>
    <w:rsid w:val="00691EB6"/>
    <w:rsid w:val="006959BE"/>
    <w:rsid w:val="00697A74"/>
    <w:rsid w:val="00697BA5"/>
    <w:rsid w:val="006A138A"/>
    <w:rsid w:val="006A42E5"/>
    <w:rsid w:val="006A47D1"/>
    <w:rsid w:val="006A5059"/>
    <w:rsid w:val="006B34A4"/>
    <w:rsid w:val="006B59B8"/>
    <w:rsid w:val="006B61DA"/>
    <w:rsid w:val="006C0180"/>
    <w:rsid w:val="006C0820"/>
    <w:rsid w:val="006C0AFD"/>
    <w:rsid w:val="006C12BE"/>
    <w:rsid w:val="006C1D4A"/>
    <w:rsid w:val="006C30F9"/>
    <w:rsid w:val="006C541A"/>
    <w:rsid w:val="006C7B19"/>
    <w:rsid w:val="006D08AA"/>
    <w:rsid w:val="006D120C"/>
    <w:rsid w:val="006D278E"/>
    <w:rsid w:val="006D3096"/>
    <w:rsid w:val="006D68EC"/>
    <w:rsid w:val="006E05B3"/>
    <w:rsid w:val="006E2426"/>
    <w:rsid w:val="006E26B5"/>
    <w:rsid w:val="006E2A1D"/>
    <w:rsid w:val="006E3025"/>
    <w:rsid w:val="006E479F"/>
    <w:rsid w:val="006E638E"/>
    <w:rsid w:val="006E795D"/>
    <w:rsid w:val="006F3D43"/>
    <w:rsid w:val="006F4CCE"/>
    <w:rsid w:val="00700411"/>
    <w:rsid w:val="00702B0F"/>
    <w:rsid w:val="0070452D"/>
    <w:rsid w:val="00705F0F"/>
    <w:rsid w:val="00707DE8"/>
    <w:rsid w:val="00720722"/>
    <w:rsid w:val="00720A1D"/>
    <w:rsid w:val="00721005"/>
    <w:rsid w:val="007221E7"/>
    <w:rsid w:val="00722FB8"/>
    <w:rsid w:val="00724C8B"/>
    <w:rsid w:val="00725F8C"/>
    <w:rsid w:val="007325C3"/>
    <w:rsid w:val="007331D3"/>
    <w:rsid w:val="0073421C"/>
    <w:rsid w:val="00744301"/>
    <w:rsid w:val="00751832"/>
    <w:rsid w:val="00751FCA"/>
    <w:rsid w:val="00755439"/>
    <w:rsid w:val="00760C27"/>
    <w:rsid w:val="00760D5D"/>
    <w:rsid w:val="00761E85"/>
    <w:rsid w:val="00762406"/>
    <w:rsid w:val="00773774"/>
    <w:rsid w:val="00773CB7"/>
    <w:rsid w:val="0078055A"/>
    <w:rsid w:val="00785367"/>
    <w:rsid w:val="00787847"/>
    <w:rsid w:val="00790AB7"/>
    <w:rsid w:val="007935FA"/>
    <w:rsid w:val="00797C33"/>
    <w:rsid w:val="007A391B"/>
    <w:rsid w:val="007A7070"/>
    <w:rsid w:val="007B0BF0"/>
    <w:rsid w:val="007B1984"/>
    <w:rsid w:val="007B48F9"/>
    <w:rsid w:val="007B67EE"/>
    <w:rsid w:val="007B6D2F"/>
    <w:rsid w:val="007B776A"/>
    <w:rsid w:val="007C2E96"/>
    <w:rsid w:val="007C4477"/>
    <w:rsid w:val="007C77F4"/>
    <w:rsid w:val="007D066F"/>
    <w:rsid w:val="007D0D38"/>
    <w:rsid w:val="007D72A6"/>
    <w:rsid w:val="007E0504"/>
    <w:rsid w:val="007E251B"/>
    <w:rsid w:val="007E47F7"/>
    <w:rsid w:val="007E68DA"/>
    <w:rsid w:val="007E7112"/>
    <w:rsid w:val="007E7171"/>
    <w:rsid w:val="007F2D78"/>
    <w:rsid w:val="00802535"/>
    <w:rsid w:val="00803636"/>
    <w:rsid w:val="008048C3"/>
    <w:rsid w:val="008054B1"/>
    <w:rsid w:val="00810308"/>
    <w:rsid w:val="00813961"/>
    <w:rsid w:val="008158E4"/>
    <w:rsid w:val="00821D70"/>
    <w:rsid w:val="008221FF"/>
    <w:rsid w:val="00823811"/>
    <w:rsid w:val="00824DC7"/>
    <w:rsid w:val="00825F0F"/>
    <w:rsid w:val="00834008"/>
    <w:rsid w:val="0083498D"/>
    <w:rsid w:val="00837780"/>
    <w:rsid w:val="0084318D"/>
    <w:rsid w:val="00844581"/>
    <w:rsid w:val="0085070B"/>
    <w:rsid w:val="00851673"/>
    <w:rsid w:val="008520C5"/>
    <w:rsid w:val="00852E7B"/>
    <w:rsid w:val="0085628A"/>
    <w:rsid w:val="00857A7F"/>
    <w:rsid w:val="008610C8"/>
    <w:rsid w:val="008631E0"/>
    <w:rsid w:val="00863AE6"/>
    <w:rsid w:val="0086689D"/>
    <w:rsid w:val="00866A42"/>
    <w:rsid w:val="00876043"/>
    <w:rsid w:val="0088151C"/>
    <w:rsid w:val="008818C5"/>
    <w:rsid w:val="00890722"/>
    <w:rsid w:val="008908F5"/>
    <w:rsid w:val="00890C1F"/>
    <w:rsid w:val="00891054"/>
    <w:rsid w:val="00892E73"/>
    <w:rsid w:val="00894EC2"/>
    <w:rsid w:val="008953BA"/>
    <w:rsid w:val="00896214"/>
    <w:rsid w:val="00897135"/>
    <w:rsid w:val="008A0D1E"/>
    <w:rsid w:val="008A288E"/>
    <w:rsid w:val="008B3C22"/>
    <w:rsid w:val="008B5FAC"/>
    <w:rsid w:val="008B7E13"/>
    <w:rsid w:val="008C593F"/>
    <w:rsid w:val="008C5A0B"/>
    <w:rsid w:val="008D2003"/>
    <w:rsid w:val="008D3CB9"/>
    <w:rsid w:val="008D46EA"/>
    <w:rsid w:val="008D5256"/>
    <w:rsid w:val="008D5BBE"/>
    <w:rsid w:val="008D6AA8"/>
    <w:rsid w:val="008D6CF2"/>
    <w:rsid w:val="008E11CD"/>
    <w:rsid w:val="008E1750"/>
    <w:rsid w:val="008E2847"/>
    <w:rsid w:val="008E3E91"/>
    <w:rsid w:val="008E5B1C"/>
    <w:rsid w:val="008E5FEE"/>
    <w:rsid w:val="008E7A4E"/>
    <w:rsid w:val="008E7D83"/>
    <w:rsid w:val="008F17C9"/>
    <w:rsid w:val="008F27CE"/>
    <w:rsid w:val="008F28CB"/>
    <w:rsid w:val="008F3F6D"/>
    <w:rsid w:val="008F6AA9"/>
    <w:rsid w:val="009104FF"/>
    <w:rsid w:val="00910D93"/>
    <w:rsid w:val="00912AAA"/>
    <w:rsid w:val="009202C7"/>
    <w:rsid w:val="009212CA"/>
    <w:rsid w:val="009220B3"/>
    <w:rsid w:val="00926B33"/>
    <w:rsid w:val="00930759"/>
    <w:rsid w:val="00931A2F"/>
    <w:rsid w:val="00932EE1"/>
    <w:rsid w:val="00940114"/>
    <w:rsid w:val="00944B15"/>
    <w:rsid w:val="0094697B"/>
    <w:rsid w:val="00947A93"/>
    <w:rsid w:val="0095012F"/>
    <w:rsid w:val="0095469A"/>
    <w:rsid w:val="00955512"/>
    <w:rsid w:val="00963C05"/>
    <w:rsid w:val="00971DF2"/>
    <w:rsid w:val="00972299"/>
    <w:rsid w:val="00972C16"/>
    <w:rsid w:val="009761C8"/>
    <w:rsid w:val="00976BF2"/>
    <w:rsid w:val="00977026"/>
    <w:rsid w:val="00981E9F"/>
    <w:rsid w:val="0098502B"/>
    <w:rsid w:val="0099101B"/>
    <w:rsid w:val="00995337"/>
    <w:rsid w:val="0099681A"/>
    <w:rsid w:val="009A165E"/>
    <w:rsid w:val="009A29DF"/>
    <w:rsid w:val="009A3292"/>
    <w:rsid w:val="009A4FDD"/>
    <w:rsid w:val="009A5000"/>
    <w:rsid w:val="009A56C2"/>
    <w:rsid w:val="009A6952"/>
    <w:rsid w:val="009A6A5B"/>
    <w:rsid w:val="009B2757"/>
    <w:rsid w:val="009B308C"/>
    <w:rsid w:val="009B425A"/>
    <w:rsid w:val="009C092B"/>
    <w:rsid w:val="009C0DB9"/>
    <w:rsid w:val="009C74C1"/>
    <w:rsid w:val="009D06C1"/>
    <w:rsid w:val="009D1393"/>
    <w:rsid w:val="009D2F7C"/>
    <w:rsid w:val="009D4E8D"/>
    <w:rsid w:val="009D7201"/>
    <w:rsid w:val="009D725F"/>
    <w:rsid w:val="009E267D"/>
    <w:rsid w:val="009E3CDD"/>
    <w:rsid w:val="009E4384"/>
    <w:rsid w:val="009E493B"/>
    <w:rsid w:val="009F2FC2"/>
    <w:rsid w:val="009F3734"/>
    <w:rsid w:val="009F43D6"/>
    <w:rsid w:val="009F4ADC"/>
    <w:rsid w:val="009F63F3"/>
    <w:rsid w:val="00A020E3"/>
    <w:rsid w:val="00A064F7"/>
    <w:rsid w:val="00A06E4C"/>
    <w:rsid w:val="00A07118"/>
    <w:rsid w:val="00A13460"/>
    <w:rsid w:val="00A156BA"/>
    <w:rsid w:val="00A16F5C"/>
    <w:rsid w:val="00A17711"/>
    <w:rsid w:val="00A2105B"/>
    <w:rsid w:val="00A218A9"/>
    <w:rsid w:val="00A220C7"/>
    <w:rsid w:val="00A22E63"/>
    <w:rsid w:val="00A2444C"/>
    <w:rsid w:val="00A2452F"/>
    <w:rsid w:val="00A24E38"/>
    <w:rsid w:val="00A2509D"/>
    <w:rsid w:val="00A303F0"/>
    <w:rsid w:val="00A30EF4"/>
    <w:rsid w:val="00A31818"/>
    <w:rsid w:val="00A406BE"/>
    <w:rsid w:val="00A4333A"/>
    <w:rsid w:val="00A43DBB"/>
    <w:rsid w:val="00A4593F"/>
    <w:rsid w:val="00A51562"/>
    <w:rsid w:val="00A522DA"/>
    <w:rsid w:val="00A52EB8"/>
    <w:rsid w:val="00A53D07"/>
    <w:rsid w:val="00A544B9"/>
    <w:rsid w:val="00A5515E"/>
    <w:rsid w:val="00A5594A"/>
    <w:rsid w:val="00A60FAF"/>
    <w:rsid w:val="00A630D2"/>
    <w:rsid w:val="00A636B0"/>
    <w:rsid w:val="00A64989"/>
    <w:rsid w:val="00A6534E"/>
    <w:rsid w:val="00A65B6A"/>
    <w:rsid w:val="00A66F7E"/>
    <w:rsid w:val="00A70AF8"/>
    <w:rsid w:val="00A70BAA"/>
    <w:rsid w:val="00A73D79"/>
    <w:rsid w:val="00A81BE9"/>
    <w:rsid w:val="00A85292"/>
    <w:rsid w:val="00A86E73"/>
    <w:rsid w:val="00A877D4"/>
    <w:rsid w:val="00A929F3"/>
    <w:rsid w:val="00A937E8"/>
    <w:rsid w:val="00A95BD4"/>
    <w:rsid w:val="00A96828"/>
    <w:rsid w:val="00A96CC6"/>
    <w:rsid w:val="00AA2417"/>
    <w:rsid w:val="00AA3CDD"/>
    <w:rsid w:val="00AA439B"/>
    <w:rsid w:val="00AA5B92"/>
    <w:rsid w:val="00AA74A9"/>
    <w:rsid w:val="00AB0685"/>
    <w:rsid w:val="00AC1E12"/>
    <w:rsid w:val="00AD1026"/>
    <w:rsid w:val="00AD1B1D"/>
    <w:rsid w:val="00AD1CBE"/>
    <w:rsid w:val="00AD4F5B"/>
    <w:rsid w:val="00AE035D"/>
    <w:rsid w:val="00AE0C4D"/>
    <w:rsid w:val="00AE363A"/>
    <w:rsid w:val="00AE57C4"/>
    <w:rsid w:val="00AE744E"/>
    <w:rsid w:val="00AF001E"/>
    <w:rsid w:val="00AF092D"/>
    <w:rsid w:val="00AF1B76"/>
    <w:rsid w:val="00AF581C"/>
    <w:rsid w:val="00B00B75"/>
    <w:rsid w:val="00B0174B"/>
    <w:rsid w:val="00B0655E"/>
    <w:rsid w:val="00B1227D"/>
    <w:rsid w:val="00B1370C"/>
    <w:rsid w:val="00B14525"/>
    <w:rsid w:val="00B16337"/>
    <w:rsid w:val="00B16DE4"/>
    <w:rsid w:val="00B170E1"/>
    <w:rsid w:val="00B23044"/>
    <w:rsid w:val="00B26473"/>
    <w:rsid w:val="00B26577"/>
    <w:rsid w:val="00B33C9F"/>
    <w:rsid w:val="00B3479B"/>
    <w:rsid w:val="00B365EE"/>
    <w:rsid w:val="00B376E3"/>
    <w:rsid w:val="00B37D39"/>
    <w:rsid w:val="00B404BD"/>
    <w:rsid w:val="00B40844"/>
    <w:rsid w:val="00B40A1D"/>
    <w:rsid w:val="00B42951"/>
    <w:rsid w:val="00B44CAB"/>
    <w:rsid w:val="00B50940"/>
    <w:rsid w:val="00B50C93"/>
    <w:rsid w:val="00B53B03"/>
    <w:rsid w:val="00B56BBE"/>
    <w:rsid w:val="00B6384D"/>
    <w:rsid w:val="00B71CCE"/>
    <w:rsid w:val="00B73FE5"/>
    <w:rsid w:val="00B76902"/>
    <w:rsid w:val="00B8054E"/>
    <w:rsid w:val="00B84C4E"/>
    <w:rsid w:val="00B85A73"/>
    <w:rsid w:val="00B85CC5"/>
    <w:rsid w:val="00B87943"/>
    <w:rsid w:val="00B92690"/>
    <w:rsid w:val="00B95969"/>
    <w:rsid w:val="00BA0198"/>
    <w:rsid w:val="00BA0798"/>
    <w:rsid w:val="00BA1174"/>
    <w:rsid w:val="00BA5302"/>
    <w:rsid w:val="00BB1073"/>
    <w:rsid w:val="00BB12B1"/>
    <w:rsid w:val="00BB31A4"/>
    <w:rsid w:val="00BB782F"/>
    <w:rsid w:val="00BB7DE1"/>
    <w:rsid w:val="00BC4F0B"/>
    <w:rsid w:val="00BC59C0"/>
    <w:rsid w:val="00BD2563"/>
    <w:rsid w:val="00BD2C28"/>
    <w:rsid w:val="00BD7D6B"/>
    <w:rsid w:val="00BD7E8E"/>
    <w:rsid w:val="00BE0D65"/>
    <w:rsid w:val="00BE55DE"/>
    <w:rsid w:val="00BE6A5C"/>
    <w:rsid w:val="00BE6BDD"/>
    <w:rsid w:val="00BE717A"/>
    <w:rsid w:val="00BF09E3"/>
    <w:rsid w:val="00BF0C32"/>
    <w:rsid w:val="00BF15C2"/>
    <w:rsid w:val="00BF33B5"/>
    <w:rsid w:val="00BF573D"/>
    <w:rsid w:val="00C0315D"/>
    <w:rsid w:val="00C06278"/>
    <w:rsid w:val="00C06D17"/>
    <w:rsid w:val="00C07403"/>
    <w:rsid w:val="00C13266"/>
    <w:rsid w:val="00C1547B"/>
    <w:rsid w:val="00C17EB9"/>
    <w:rsid w:val="00C22041"/>
    <w:rsid w:val="00C22EF8"/>
    <w:rsid w:val="00C23C37"/>
    <w:rsid w:val="00C242F4"/>
    <w:rsid w:val="00C244C3"/>
    <w:rsid w:val="00C25CB6"/>
    <w:rsid w:val="00C26D12"/>
    <w:rsid w:val="00C35F7B"/>
    <w:rsid w:val="00C42585"/>
    <w:rsid w:val="00C42BD5"/>
    <w:rsid w:val="00C512F4"/>
    <w:rsid w:val="00C51895"/>
    <w:rsid w:val="00C52B03"/>
    <w:rsid w:val="00C53107"/>
    <w:rsid w:val="00C53C94"/>
    <w:rsid w:val="00C55DC4"/>
    <w:rsid w:val="00C56649"/>
    <w:rsid w:val="00C60320"/>
    <w:rsid w:val="00C61396"/>
    <w:rsid w:val="00C638BF"/>
    <w:rsid w:val="00C66EEF"/>
    <w:rsid w:val="00C746BB"/>
    <w:rsid w:val="00C74FD7"/>
    <w:rsid w:val="00C75E9C"/>
    <w:rsid w:val="00C77626"/>
    <w:rsid w:val="00C8506F"/>
    <w:rsid w:val="00C92CCB"/>
    <w:rsid w:val="00C942AD"/>
    <w:rsid w:val="00C97DDC"/>
    <w:rsid w:val="00CA3A40"/>
    <w:rsid w:val="00CA4C3F"/>
    <w:rsid w:val="00CA79CE"/>
    <w:rsid w:val="00CB13F3"/>
    <w:rsid w:val="00CC1E5B"/>
    <w:rsid w:val="00CC42A0"/>
    <w:rsid w:val="00CC53CC"/>
    <w:rsid w:val="00CC57B8"/>
    <w:rsid w:val="00CD01E9"/>
    <w:rsid w:val="00CD188B"/>
    <w:rsid w:val="00CD27FA"/>
    <w:rsid w:val="00CD55A9"/>
    <w:rsid w:val="00CD5C1A"/>
    <w:rsid w:val="00CD633A"/>
    <w:rsid w:val="00CE7E3D"/>
    <w:rsid w:val="00CF0CE9"/>
    <w:rsid w:val="00CF1782"/>
    <w:rsid w:val="00CF2F4A"/>
    <w:rsid w:val="00D0057C"/>
    <w:rsid w:val="00D01ED2"/>
    <w:rsid w:val="00D028CF"/>
    <w:rsid w:val="00D136D8"/>
    <w:rsid w:val="00D1547A"/>
    <w:rsid w:val="00D178E7"/>
    <w:rsid w:val="00D22232"/>
    <w:rsid w:val="00D224E2"/>
    <w:rsid w:val="00D22A50"/>
    <w:rsid w:val="00D2312E"/>
    <w:rsid w:val="00D259A6"/>
    <w:rsid w:val="00D25C4A"/>
    <w:rsid w:val="00D269C1"/>
    <w:rsid w:val="00D31F83"/>
    <w:rsid w:val="00D33902"/>
    <w:rsid w:val="00D35B82"/>
    <w:rsid w:val="00D3663C"/>
    <w:rsid w:val="00D36C42"/>
    <w:rsid w:val="00D40D51"/>
    <w:rsid w:val="00D412FF"/>
    <w:rsid w:val="00D41C89"/>
    <w:rsid w:val="00D41F56"/>
    <w:rsid w:val="00D47EBC"/>
    <w:rsid w:val="00D5169C"/>
    <w:rsid w:val="00D54D31"/>
    <w:rsid w:val="00D55283"/>
    <w:rsid w:val="00D562EC"/>
    <w:rsid w:val="00D56FC4"/>
    <w:rsid w:val="00D606C0"/>
    <w:rsid w:val="00D60EDE"/>
    <w:rsid w:val="00D62BDB"/>
    <w:rsid w:val="00D6370E"/>
    <w:rsid w:val="00D63B7F"/>
    <w:rsid w:val="00D74B56"/>
    <w:rsid w:val="00D81D04"/>
    <w:rsid w:val="00D84FF5"/>
    <w:rsid w:val="00D87419"/>
    <w:rsid w:val="00D9100E"/>
    <w:rsid w:val="00D962FF"/>
    <w:rsid w:val="00DA073F"/>
    <w:rsid w:val="00DA0A45"/>
    <w:rsid w:val="00DA604D"/>
    <w:rsid w:val="00DA6064"/>
    <w:rsid w:val="00DA7782"/>
    <w:rsid w:val="00DB28A4"/>
    <w:rsid w:val="00DB42AA"/>
    <w:rsid w:val="00DB46ED"/>
    <w:rsid w:val="00DB5B7F"/>
    <w:rsid w:val="00DB5E89"/>
    <w:rsid w:val="00DB6B92"/>
    <w:rsid w:val="00DC2048"/>
    <w:rsid w:val="00DC2822"/>
    <w:rsid w:val="00DC3360"/>
    <w:rsid w:val="00DC3F18"/>
    <w:rsid w:val="00DC4781"/>
    <w:rsid w:val="00DC7083"/>
    <w:rsid w:val="00DD05F8"/>
    <w:rsid w:val="00DD0C08"/>
    <w:rsid w:val="00DD4AB2"/>
    <w:rsid w:val="00DE0C01"/>
    <w:rsid w:val="00DE4C8B"/>
    <w:rsid w:val="00DF5AB7"/>
    <w:rsid w:val="00DF6151"/>
    <w:rsid w:val="00DF7FB0"/>
    <w:rsid w:val="00E001B9"/>
    <w:rsid w:val="00E05B2C"/>
    <w:rsid w:val="00E05CE3"/>
    <w:rsid w:val="00E06C87"/>
    <w:rsid w:val="00E11764"/>
    <w:rsid w:val="00E1251E"/>
    <w:rsid w:val="00E13C9E"/>
    <w:rsid w:val="00E16E07"/>
    <w:rsid w:val="00E209EE"/>
    <w:rsid w:val="00E225A6"/>
    <w:rsid w:val="00E25214"/>
    <w:rsid w:val="00E31506"/>
    <w:rsid w:val="00E33233"/>
    <w:rsid w:val="00E400E0"/>
    <w:rsid w:val="00E402C4"/>
    <w:rsid w:val="00E40AA2"/>
    <w:rsid w:val="00E43836"/>
    <w:rsid w:val="00E43D53"/>
    <w:rsid w:val="00E44792"/>
    <w:rsid w:val="00E5128E"/>
    <w:rsid w:val="00E51F8C"/>
    <w:rsid w:val="00E54F0C"/>
    <w:rsid w:val="00E56F22"/>
    <w:rsid w:val="00E60984"/>
    <w:rsid w:val="00E63B88"/>
    <w:rsid w:val="00E647AC"/>
    <w:rsid w:val="00E705D6"/>
    <w:rsid w:val="00E7377C"/>
    <w:rsid w:val="00E7493F"/>
    <w:rsid w:val="00E75828"/>
    <w:rsid w:val="00E77386"/>
    <w:rsid w:val="00E80810"/>
    <w:rsid w:val="00E80AD5"/>
    <w:rsid w:val="00E85A98"/>
    <w:rsid w:val="00E909F6"/>
    <w:rsid w:val="00E92FB8"/>
    <w:rsid w:val="00E95F45"/>
    <w:rsid w:val="00E9622C"/>
    <w:rsid w:val="00EA6E39"/>
    <w:rsid w:val="00EA7685"/>
    <w:rsid w:val="00EA7839"/>
    <w:rsid w:val="00EB35F4"/>
    <w:rsid w:val="00EB381F"/>
    <w:rsid w:val="00EB541B"/>
    <w:rsid w:val="00EB7A7B"/>
    <w:rsid w:val="00EC0D3D"/>
    <w:rsid w:val="00EC18D6"/>
    <w:rsid w:val="00EC203F"/>
    <w:rsid w:val="00EC25F1"/>
    <w:rsid w:val="00EC6DDE"/>
    <w:rsid w:val="00ED7C70"/>
    <w:rsid w:val="00EE0971"/>
    <w:rsid w:val="00EE181C"/>
    <w:rsid w:val="00EE1968"/>
    <w:rsid w:val="00EE1FF6"/>
    <w:rsid w:val="00EE2358"/>
    <w:rsid w:val="00EE3171"/>
    <w:rsid w:val="00EE6CF7"/>
    <w:rsid w:val="00EE7AA9"/>
    <w:rsid w:val="00EF086B"/>
    <w:rsid w:val="00EF77DB"/>
    <w:rsid w:val="00EF7B50"/>
    <w:rsid w:val="00F007C1"/>
    <w:rsid w:val="00F00F88"/>
    <w:rsid w:val="00F03DF8"/>
    <w:rsid w:val="00F05C09"/>
    <w:rsid w:val="00F05FF5"/>
    <w:rsid w:val="00F06A50"/>
    <w:rsid w:val="00F11711"/>
    <w:rsid w:val="00F118BB"/>
    <w:rsid w:val="00F12A42"/>
    <w:rsid w:val="00F137EA"/>
    <w:rsid w:val="00F1402A"/>
    <w:rsid w:val="00F14D30"/>
    <w:rsid w:val="00F17D81"/>
    <w:rsid w:val="00F2719E"/>
    <w:rsid w:val="00F2748B"/>
    <w:rsid w:val="00F3226A"/>
    <w:rsid w:val="00F34616"/>
    <w:rsid w:val="00F366CD"/>
    <w:rsid w:val="00F37C1A"/>
    <w:rsid w:val="00F42760"/>
    <w:rsid w:val="00F449A0"/>
    <w:rsid w:val="00F4500A"/>
    <w:rsid w:val="00F46A3E"/>
    <w:rsid w:val="00F50BFF"/>
    <w:rsid w:val="00F52222"/>
    <w:rsid w:val="00F60276"/>
    <w:rsid w:val="00F63FDC"/>
    <w:rsid w:val="00F640C6"/>
    <w:rsid w:val="00F704AA"/>
    <w:rsid w:val="00F723F3"/>
    <w:rsid w:val="00F72E8F"/>
    <w:rsid w:val="00F75018"/>
    <w:rsid w:val="00F84417"/>
    <w:rsid w:val="00F851C9"/>
    <w:rsid w:val="00F85CE1"/>
    <w:rsid w:val="00F86117"/>
    <w:rsid w:val="00F8690D"/>
    <w:rsid w:val="00F8783A"/>
    <w:rsid w:val="00F92C17"/>
    <w:rsid w:val="00F94006"/>
    <w:rsid w:val="00F9466F"/>
    <w:rsid w:val="00FA09FC"/>
    <w:rsid w:val="00FA6239"/>
    <w:rsid w:val="00FB13AB"/>
    <w:rsid w:val="00FC2D22"/>
    <w:rsid w:val="00FC385B"/>
    <w:rsid w:val="00FC7D3C"/>
    <w:rsid w:val="00FD0046"/>
    <w:rsid w:val="00FD0785"/>
    <w:rsid w:val="00FD133E"/>
    <w:rsid w:val="00FD2814"/>
    <w:rsid w:val="00FD38D7"/>
    <w:rsid w:val="00FD46CA"/>
    <w:rsid w:val="00FD4CBE"/>
    <w:rsid w:val="00FD4D21"/>
    <w:rsid w:val="00FD5F72"/>
    <w:rsid w:val="00FE45DA"/>
    <w:rsid w:val="00FE6C7D"/>
    <w:rsid w:val="00FE750C"/>
    <w:rsid w:val="00FF059D"/>
    <w:rsid w:val="00FF3584"/>
    <w:rsid w:val="00FF387E"/>
    <w:rsid w:val="00FF5744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54CC784"/>
  <w15:chartTrackingRefBased/>
  <w15:docId w15:val="{F1F7FB05-CB52-425D-844D-26921D32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C9B"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5E3A6B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1BE9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A81B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E4FC2"/>
  </w:style>
  <w:style w:type="paragraph" w:customStyle="1" w:styleId="ConsPlusNonformat">
    <w:name w:val="ConsPlusNonformat"/>
    <w:rsid w:val="003F6859"/>
    <w:pPr>
      <w:widowControl w:val="0"/>
      <w:suppressAutoHyphens/>
      <w:autoSpaceDE w:val="0"/>
    </w:pPr>
    <w:rPr>
      <w:rFonts w:ascii="Courier New" w:hAnsi="Courier New" w:cs="Courier New"/>
      <w:lang w:val="ru-RU" w:eastAsia="ar-SA"/>
    </w:rPr>
  </w:style>
  <w:style w:type="character" w:customStyle="1" w:styleId="85pt0pt">
    <w:name w:val="Основной текст + 8;5 pt;Интервал 0 pt"/>
    <w:rsid w:val="00C244C3"/>
    <w:rPr>
      <w:rFonts w:ascii="Times New Roman" w:eastAsia="Times New Roman" w:hAnsi="Times New Roman" w:cs="Times New Roman"/>
      <w:color w:val="000000"/>
      <w:spacing w:val="7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table" w:styleId="a9">
    <w:name w:val="Table Grid"/>
    <w:basedOn w:val="a1"/>
    <w:uiPriority w:val="59"/>
    <w:rsid w:val="00785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!&#1054;&#1073;&#1098;&#1077;&#1082;&#1090;&#1099;%202022\&#1043;&#1056;&#1054;%20(&#1043;&#1072;&#1079;&#1087;&#1088;&#1086;&#1084;-&#1048;&#1085;&#1074;&#1077;&#1089;&#1090;)\&#1055;&#1077;&#1088;&#1077;&#1093;&#1086;&#1076;&#1099;%20&#1056;&#1086;&#1089;&#1090;&#1086;&#1074;&#1089;&#1082;&#1072;&#1103;%20&#1086;&#1073;&#1083;&#1072;&#1089;&#1090;&#1100;\&#1054;&#1041;&#1056;&#1040;&#1047;&#1062;&#1067;%20&#1040;&#1050;&#1058;&#1054;&#1042;\1&#1056;&#1044;1(&#1040;&#1054;&#1043;&#1056;&#1054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FE04-6A16-41C6-8983-35689FEE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1РД1(АОГРО).dotx</Template>
  <TotalTime>7</TotalTime>
  <Pages>1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1РД1(АОГРО)</vt:lpstr>
    </vt:vector>
  </TitlesOfParts>
  <Company>DG Win&amp;Soft</Company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1РД1(АОГРО)</dc:title>
  <dc:subject/>
  <dc:creator>Сергей Овчинников</dc:creator>
  <cp:keywords/>
  <cp:lastModifiedBy>Admin</cp:lastModifiedBy>
  <cp:revision>14</cp:revision>
  <cp:lastPrinted>2022-11-29T09:50:00Z</cp:lastPrinted>
  <dcterms:created xsi:type="dcterms:W3CDTF">2023-10-09T22:13:00Z</dcterms:created>
  <dcterms:modified xsi:type="dcterms:W3CDTF">2023-10-11T08:44:00Z</dcterms:modified>
</cp:coreProperties>
</file>