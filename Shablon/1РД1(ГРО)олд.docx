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02AC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D714B56" w14:textId="77777777" w:rsidR="004B0EE9" w:rsidRPr="008D3B9D" w:rsidRDefault="004B0EE9" w:rsidP="004B0EE9">
      <w:pPr>
        <w:rPr>
          <w:bCs/>
        </w:rPr>
      </w:pPr>
      <w:bookmarkStart w:id="0" w:name="_Hlk109946671"/>
      <w:bookmarkStart w:id="1" w:name="_Hlk108743803"/>
      <w:r w:rsidRPr="008D3B9D">
        <w:rPr>
          <w:bCs/>
        </w:rPr>
        <w:t>Объект капитального строительства</w:t>
      </w:r>
    </w:p>
    <w:p w14:paraId="2E640DB1" w14:textId="1CE23D51" w:rsidR="004B0EE9" w:rsidRPr="00921910" w:rsidRDefault="00921910" w:rsidP="00F8783A">
      <w:pPr>
        <w:pBdr>
          <w:between w:val="single" w:sz="4" w:space="1" w:color="auto"/>
        </w:pBdr>
        <w:rPr>
          <w:b/>
          <w:bCs/>
        </w:rPr>
      </w:pPr>
      <w:proofErr w:type="spellStart"/>
      <w:r w:rsidRPr="00921910">
        <w:rPr>
          <w:b/>
          <w:bCs/>
          <w:i/>
          <w:iCs/>
          <w:lang w:val="en-US"/>
        </w:rPr>
        <w:t>naimobj</w:t>
      </w:r>
      <w:proofErr w:type="spellEnd"/>
      <w:r w:rsidRPr="00A8594B">
        <w:rPr>
          <w:b/>
          <w:bCs/>
          <w:i/>
          <w:iCs/>
        </w:rPr>
        <w:t xml:space="preserve"> </w:t>
      </w:r>
      <w:proofErr w:type="spellStart"/>
      <w:r w:rsidRPr="00921910">
        <w:rPr>
          <w:b/>
          <w:bCs/>
          <w:i/>
          <w:iCs/>
          <w:lang w:val="en-US"/>
        </w:rPr>
        <w:t>kodstr</w:t>
      </w:r>
      <w:proofErr w:type="spellEnd"/>
      <w:r w:rsidRPr="00A8594B">
        <w:rPr>
          <w:b/>
          <w:bCs/>
          <w:i/>
          <w:iCs/>
        </w:rPr>
        <w:t xml:space="preserve">, </w:t>
      </w:r>
      <w:proofErr w:type="spellStart"/>
      <w:r w:rsidRPr="00921910">
        <w:rPr>
          <w:b/>
          <w:bCs/>
          <w:i/>
          <w:iCs/>
          <w:lang w:val="en-US"/>
        </w:rPr>
        <w:t>objadres</w:t>
      </w:r>
      <w:proofErr w:type="spellEnd"/>
    </w:p>
    <w:p w14:paraId="4F6E050F" w14:textId="77777777" w:rsidR="004B0EE9" w:rsidRPr="00F2719E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4AC4EE69" w14:textId="77777777" w:rsidR="004B0EE9" w:rsidRDefault="004B0EE9" w:rsidP="004B0EE9">
      <w:pPr>
        <w:rPr>
          <w:b/>
          <w:bCs/>
        </w:rPr>
      </w:pPr>
    </w:p>
    <w:p w14:paraId="7FFB0370" w14:textId="77777777" w:rsidR="004B0EE9" w:rsidRPr="003771D7" w:rsidRDefault="004B0EE9" w:rsidP="004B0EE9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5BBFE2F6" w14:textId="281DADDA" w:rsidR="004B0EE9" w:rsidRPr="00D606C0" w:rsidRDefault="00921910" w:rsidP="004B0EE9">
      <w:pPr>
        <w:rPr>
          <w:bCs/>
        </w:rPr>
      </w:pPr>
      <w:bookmarkStart w:id="2" w:name="_Hlk141993987"/>
      <w:proofErr w:type="spellStart"/>
      <w:r w:rsidRPr="00921910">
        <w:rPr>
          <w:i/>
          <w:lang w:val="en-US" w:eastAsia="ar-SA"/>
        </w:rPr>
        <w:t>zakazchiknaim</w:t>
      </w:r>
      <w:proofErr w:type="spellEnd"/>
      <w:r w:rsidR="007F2D78" w:rsidRPr="00D606C0">
        <w:rPr>
          <w:i/>
          <w:lang w:eastAsia="ar-SA"/>
        </w:rPr>
        <w:t xml:space="preserve">, </w:t>
      </w:r>
      <w:proofErr w:type="spellStart"/>
      <w:r w:rsidRPr="00921910">
        <w:rPr>
          <w:i/>
          <w:lang w:val="en-US" w:eastAsia="ar-SA"/>
        </w:rPr>
        <w:t>zakazchikrekviz</w:t>
      </w:r>
      <w:proofErr w:type="spellEnd"/>
      <w:r w:rsidR="006E795D" w:rsidRPr="00D606C0">
        <w:rPr>
          <w:i/>
          <w:lang w:eastAsia="ar-SA"/>
        </w:rPr>
        <w:t xml:space="preserve">, </w:t>
      </w:r>
      <w:bookmarkEnd w:id="2"/>
      <w:proofErr w:type="spellStart"/>
      <w:r w:rsidRPr="00921910">
        <w:rPr>
          <w:i/>
          <w:lang w:val="en-US" w:eastAsia="ar-SA"/>
        </w:rPr>
        <w:t>zakazchikadres</w:t>
      </w:r>
      <w:proofErr w:type="spellEnd"/>
    </w:p>
    <w:p w14:paraId="6B72DA32" w14:textId="77777777" w:rsidR="004B0EE9" w:rsidRPr="00C746B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4B614F">
        <w:rPr>
          <w:i/>
          <w:sz w:val="16"/>
          <w:szCs w:val="16"/>
        </w:rPr>
        <w:t>(наименование, ОГРН, ИНН, место нахождения юридического лица, телефон/факс,</w:t>
      </w:r>
    </w:p>
    <w:p w14:paraId="3029A068" w14:textId="29B6B232" w:rsidR="004B0EE9" w:rsidRPr="002978C4" w:rsidRDefault="00921910" w:rsidP="004B0EE9">
      <w:pPr>
        <w:rPr>
          <w:bCs/>
          <w:i/>
        </w:rPr>
      </w:pPr>
      <w:proofErr w:type="spellStart"/>
      <w:r w:rsidRPr="00921910">
        <w:rPr>
          <w:i/>
          <w:lang w:val="en-US" w:eastAsia="ar-SA"/>
        </w:rPr>
        <w:t>zakazchiksro</w:t>
      </w:r>
      <w:proofErr w:type="spellEnd"/>
    </w:p>
    <w:p w14:paraId="47FB9384" w14:textId="77777777" w:rsidR="004B0EE9" w:rsidRPr="00F2719E" w:rsidRDefault="004B0EE9" w:rsidP="004B0EE9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195711B6" w14:textId="77777777" w:rsidR="004B0EE9" w:rsidRDefault="004B0EE9" w:rsidP="004B0EE9">
      <w:pPr>
        <w:rPr>
          <w:b/>
          <w:bCs/>
        </w:rPr>
      </w:pPr>
    </w:p>
    <w:p w14:paraId="3C4F3607" w14:textId="77777777" w:rsidR="004B0EE9" w:rsidRPr="003771D7" w:rsidRDefault="004B0EE9" w:rsidP="004B0EE9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45D88C40" w14:textId="368126AB" w:rsidR="004B0EE9" w:rsidRPr="002978C4" w:rsidRDefault="00921910" w:rsidP="004B0EE9">
      <w:pPr>
        <w:jc w:val="both"/>
        <w:rPr>
          <w:i/>
          <w:color w:val="FF0000"/>
        </w:rPr>
      </w:pPr>
      <w:bookmarkStart w:id="3" w:name="_Hlk141994042"/>
      <w:proofErr w:type="spellStart"/>
      <w:r w:rsidRPr="00921910">
        <w:rPr>
          <w:i/>
          <w:lang w:val="en-US"/>
        </w:rPr>
        <w:t>genpodryadchiknaim</w:t>
      </w:r>
      <w:proofErr w:type="spellEnd"/>
      <w:r w:rsidR="007F2D78" w:rsidRPr="00F8783A">
        <w:rPr>
          <w:i/>
        </w:rPr>
        <w:t xml:space="preserve">, </w:t>
      </w:r>
      <w:proofErr w:type="spellStart"/>
      <w:r w:rsidR="00DF7FB0">
        <w:rPr>
          <w:i/>
          <w:lang w:val="en-US"/>
        </w:rPr>
        <w:t>genpodryadchikrekviz</w:t>
      </w:r>
      <w:proofErr w:type="spellEnd"/>
      <w:r w:rsidR="006E795D" w:rsidRPr="00F8783A">
        <w:rPr>
          <w:i/>
        </w:rPr>
        <w:t xml:space="preserve">, </w:t>
      </w:r>
      <w:proofErr w:type="spellStart"/>
      <w:r w:rsidR="00DF7FB0">
        <w:rPr>
          <w:i/>
          <w:lang w:val="en-US"/>
        </w:rPr>
        <w:t>genpodryadchikadres</w:t>
      </w:r>
      <w:bookmarkEnd w:id="3"/>
      <w:proofErr w:type="spellEnd"/>
    </w:p>
    <w:p w14:paraId="1F8947B2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0904656" w14:textId="77777777" w:rsidR="002769A3" w:rsidRPr="003A0234" w:rsidRDefault="00DF7FB0" w:rsidP="002769A3">
      <w:pPr>
        <w:rPr>
          <w:bCs/>
          <w:i/>
          <w:iCs/>
        </w:rPr>
      </w:pPr>
      <w:proofErr w:type="spellStart"/>
      <w:r>
        <w:rPr>
          <w:i/>
          <w:iCs/>
          <w:lang w:val="en-US"/>
        </w:rPr>
        <w:t>genpodryadchiksro</w:t>
      </w:r>
      <w:proofErr w:type="spellEnd"/>
    </w:p>
    <w:p w14:paraId="69E746CD" w14:textId="77777777" w:rsidR="004B0EE9" w:rsidRPr="00F2719E" w:rsidRDefault="004B0EE9" w:rsidP="004B0EE9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68942686" w14:textId="77777777" w:rsidR="004B0EE9" w:rsidRDefault="004B0EE9" w:rsidP="004B0EE9">
      <w:pPr>
        <w:rPr>
          <w:b/>
          <w:bCs/>
        </w:rPr>
      </w:pPr>
    </w:p>
    <w:p w14:paraId="1696CCC8" w14:textId="77777777" w:rsidR="004B0EE9" w:rsidRPr="00874FF1" w:rsidRDefault="004B0EE9" w:rsidP="004B0EE9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323ACFED" w14:textId="22893BB9" w:rsidR="004B0EE9" w:rsidRPr="00921910" w:rsidRDefault="00921910" w:rsidP="004B0EE9">
      <w:pPr>
        <w:rPr>
          <w:bCs/>
        </w:rPr>
      </w:pPr>
      <w:bookmarkStart w:id="4" w:name="_Hlk141994074"/>
      <w:proofErr w:type="spellStart"/>
      <w:r w:rsidRPr="00921910">
        <w:rPr>
          <w:bCs/>
          <w:i/>
          <w:lang w:val="en-US"/>
        </w:rPr>
        <w:t>proektnaim</w:t>
      </w:r>
      <w:proofErr w:type="spellEnd"/>
      <w:r w:rsidR="007F2D78" w:rsidRPr="00921910">
        <w:rPr>
          <w:bCs/>
          <w:i/>
        </w:rPr>
        <w:t xml:space="preserve">, </w:t>
      </w:r>
      <w:proofErr w:type="spellStart"/>
      <w:r w:rsidR="00DF7FB0">
        <w:rPr>
          <w:bCs/>
          <w:i/>
          <w:lang w:val="en-US"/>
        </w:rPr>
        <w:t>proektrekviz</w:t>
      </w:r>
      <w:proofErr w:type="spellEnd"/>
      <w:r w:rsidR="006E795D" w:rsidRPr="00921910">
        <w:rPr>
          <w:bCs/>
          <w:i/>
        </w:rPr>
        <w:t xml:space="preserve">, </w:t>
      </w:r>
      <w:proofErr w:type="spellStart"/>
      <w:r w:rsidR="00DF7FB0">
        <w:rPr>
          <w:bCs/>
          <w:i/>
          <w:lang w:val="en-US"/>
        </w:rPr>
        <w:t>proektadres</w:t>
      </w:r>
      <w:bookmarkEnd w:id="4"/>
      <w:proofErr w:type="spellEnd"/>
    </w:p>
    <w:p w14:paraId="15478494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921910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73B5CE32" w14:textId="77777777" w:rsidR="004B0EE9" w:rsidRPr="00313D6E" w:rsidRDefault="00DF7FB0" w:rsidP="004B0EE9">
      <w:pPr>
        <w:pBdr>
          <w:top w:val="single" w:sz="4" w:space="1" w:color="auto"/>
        </w:pBdr>
        <w:rPr>
          <w:bCs/>
          <w:i/>
        </w:rPr>
      </w:pPr>
      <w:proofErr w:type="spellStart"/>
      <w:r>
        <w:rPr>
          <w:bCs/>
          <w:i/>
          <w:lang w:val="en-US"/>
        </w:rPr>
        <w:t>proektsro</w:t>
      </w:r>
      <w:proofErr w:type="spellEnd"/>
    </w:p>
    <w:p w14:paraId="20B4495B" w14:textId="77777777" w:rsidR="004B0EE9" w:rsidRPr="008D3B9D" w:rsidRDefault="004B0EE9" w:rsidP="004B0EE9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3F6EDED5" w14:textId="77777777" w:rsidR="00F449A0" w:rsidRDefault="00F449A0" w:rsidP="00F449A0">
      <w:pPr>
        <w:spacing w:after="240"/>
        <w:jc w:val="center"/>
        <w:rPr>
          <w:b/>
          <w:bCs/>
        </w:rPr>
      </w:pPr>
    </w:p>
    <w:p w14:paraId="1B6762C1" w14:textId="77777777" w:rsidR="00326B3F" w:rsidRDefault="00326B3F" w:rsidP="00F449A0">
      <w:pPr>
        <w:spacing w:after="240"/>
        <w:jc w:val="center"/>
        <w:rPr>
          <w:b/>
          <w:bCs/>
        </w:rPr>
      </w:pPr>
    </w:p>
    <w:bookmarkEnd w:id="0"/>
    <w:p w14:paraId="684443A1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r w:rsidR="004B0EE9">
        <w:rPr>
          <w:b/>
          <w:bCs/>
          <w:sz w:val="22"/>
          <w:szCs w:val="22"/>
        </w:rPr>
        <w:t>освидетельствования геодезической разбивочной основы объекта капитального строительства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FD7E99" w14:paraId="417E826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35633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EACC8" w14:textId="17041608" w:rsidR="00F449A0" w:rsidRPr="003A0234" w:rsidRDefault="00921910" w:rsidP="00C42585">
            <w:pPr>
              <w:jc w:val="center"/>
              <w:rPr>
                <w:lang w:val="en-US"/>
              </w:rPr>
            </w:pPr>
            <w:proofErr w:type="spellStart"/>
            <w:r w:rsidRPr="00921910">
              <w:rPr>
                <w:lang w:val="en-US"/>
              </w:rPr>
              <w:t>nactogs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74EB8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C3CF6B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92F55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9CC8E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6D61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5FD94" w14:textId="16F2A20C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DDA5A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2D5D0C0C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65A3FA67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ECA3DA6" w14:textId="4804C7F2" w:rsidR="002A4462" w:rsidRPr="00921910" w:rsidRDefault="00921910" w:rsidP="002A4462">
      <w:proofErr w:type="spellStart"/>
      <w:r w:rsidRPr="00921910">
        <w:rPr>
          <w:i/>
          <w:lang w:val="en-US"/>
        </w:rPr>
        <w:t>skdolzhnost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skfio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skprikaz</w:t>
      </w:r>
      <w:proofErr w:type="spellEnd"/>
    </w:p>
    <w:p w14:paraId="0FABE94B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921910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51218982" w14:textId="251D87F1" w:rsidR="003A1E93" w:rsidRPr="004B614F" w:rsidRDefault="00921910" w:rsidP="003A1E93">
      <w:pPr>
        <w:rPr>
          <w:i/>
        </w:rPr>
      </w:pPr>
      <w:proofErr w:type="spellStart"/>
      <w:r w:rsidRPr="00921910">
        <w:rPr>
          <w:i/>
          <w:lang w:val="en-US"/>
        </w:rPr>
        <w:t>skrekviz</w:t>
      </w:r>
      <w:proofErr w:type="spellEnd"/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0EA520F6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6FEE43F2" w14:textId="278736BB" w:rsidR="003A1E93" w:rsidRPr="00A60FAF" w:rsidRDefault="00921910" w:rsidP="003A1E93">
      <w:pPr>
        <w:keepNext/>
        <w:rPr>
          <w:i/>
        </w:rPr>
      </w:pPr>
      <w:proofErr w:type="spellStart"/>
      <w:r w:rsidRPr="00921910">
        <w:rPr>
          <w:i/>
          <w:lang w:val="en-US"/>
        </w:rPr>
        <w:t>skadres</w:t>
      </w:r>
      <w:proofErr w:type="spellEnd"/>
    </w:p>
    <w:p w14:paraId="22B19F2A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1333D8AA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470BB365" w14:textId="2D0D9BE7" w:rsidR="00ED7C70" w:rsidRPr="00267638" w:rsidRDefault="00921910" w:rsidP="00ED7C70">
      <w:pPr>
        <w:pBdr>
          <w:between w:val="single" w:sz="4" w:space="1" w:color="auto"/>
        </w:pBdr>
        <w:rPr>
          <w:i/>
        </w:rPr>
      </w:pPr>
      <w:proofErr w:type="spellStart"/>
      <w:r w:rsidRPr="00921910">
        <w:rPr>
          <w:i/>
          <w:lang w:val="en-US"/>
        </w:rPr>
        <w:t>genpodryadchikdolzhn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genpodryadchikfio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genpodryadchikprikaz</w:t>
      </w:r>
      <w:proofErr w:type="spellEnd"/>
    </w:p>
    <w:p w14:paraId="26EE0807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14B6C252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42498C18" w14:textId="6E071957" w:rsidR="003326A5" w:rsidRPr="00267638" w:rsidRDefault="00921910" w:rsidP="003326A5">
      <w:pPr>
        <w:rPr>
          <w:i/>
        </w:rPr>
      </w:pPr>
      <w:proofErr w:type="spellStart"/>
      <w:r w:rsidRPr="00921910">
        <w:rPr>
          <w:i/>
          <w:lang w:val="en-US"/>
        </w:rPr>
        <w:t>skgpdolzhnost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skgpfio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skgpprikaz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skgpreestr</w:t>
      </w:r>
      <w:proofErr w:type="spellEnd"/>
    </w:p>
    <w:p w14:paraId="1A90596D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67638">
        <w:rPr>
          <w:i/>
          <w:sz w:val="16"/>
          <w:szCs w:val="16"/>
        </w:rPr>
        <w:t xml:space="preserve"> </w:t>
      </w:r>
      <w:r w:rsidRPr="00485F4D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2EC362DF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18B4C84D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6A74E9CB" w14:textId="6B84F189" w:rsidR="00ED7C70" w:rsidRPr="00921910" w:rsidRDefault="006E795D" w:rsidP="00ED7C70">
      <w:pPr>
        <w:tabs>
          <w:tab w:val="left" w:pos="3564"/>
        </w:tabs>
        <w:rPr>
          <w:i/>
        </w:rPr>
      </w:pPr>
      <w:r w:rsidRPr="00921910">
        <w:rPr>
          <w:i/>
        </w:rPr>
        <w:t xml:space="preserve"> </w:t>
      </w:r>
      <w:proofErr w:type="spellStart"/>
      <w:r w:rsidR="00921910" w:rsidRPr="00921910">
        <w:rPr>
          <w:i/>
          <w:lang w:val="en-US"/>
        </w:rPr>
        <w:t>proektdolzhn</w:t>
      </w:r>
      <w:proofErr w:type="spellEnd"/>
      <w:r w:rsidR="00921910" w:rsidRPr="00A8594B">
        <w:rPr>
          <w:i/>
        </w:rPr>
        <w:t xml:space="preserve"> </w:t>
      </w:r>
      <w:proofErr w:type="spellStart"/>
      <w:r w:rsidR="00921910" w:rsidRPr="00921910">
        <w:rPr>
          <w:i/>
          <w:lang w:val="en-US"/>
        </w:rPr>
        <w:t>proektfio</w:t>
      </w:r>
      <w:proofErr w:type="spellEnd"/>
      <w:r w:rsidR="00921910" w:rsidRPr="00A8594B">
        <w:rPr>
          <w:i/>
        </w:rPr>
        <w:t xml:space="preserve"> </w:t>
      </w:r>
      <w:proofErr w:type="spellStart"/>
      <w:r w:rsidR="00921910" w:rsidRPr="00921910">
        <w:rPr>
          <w:i/>
          <w:lang w:val="en-US"/>
        </w:rPr>
        <w:t>proektprikaz</w:t>
      </w:r>
      <w:proofErr w:type="spellEnd"/>
    </w:p>
    <w:p w14:paraId="2239F6F3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1"/>
    </w:p>
    <w:p w14:paraId="24C398D4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 по созданию геодезической разбивочной основы</w:t>
      </w:r>
    </w:p>
    <w:p w14:paraId="7ECABA9A" w14:textId="4E7D3225" w:rsidR="00ED7C70" w:rsidRPr="00921910" w:rsidRDefault="00921910" w:rsidP="00ED7C70">
      <w:pPr>
        <w:rPr>
          <w:i/>
        </w:rPr>
      </w:pPr>
      <w:bookmarkStart w:id="5" w:name="_Hlk108743834"/>
      <w:proofErr w:type="spellStart"/>
      <w:r w:rsidRPr="00921910">
        <w:rPr>
          <w:i/>
          <w:lang w:val="en-US"/>
        </w:rPr>
        <w:t>grodolzhn</w:t>
      </w:r>
      <w:proofErr w:type="spellEnd"/>
      <w:r w:rsidRPr="00A8594B">
        <w:rPr>
          <w:i/>
        </w:rPr>
        <w:t xml:space="preserve"> </w:t>
      </w:r>
      <w:proofErr w:type="spellStart"/>
      <w:r w:rsidRPr="00921910">
        <w:rPr>
          <w:i/>
          <w:lang w:val="en-US"/>
        </w:rPr>
        <w:t>grofio</w:t>
      </w:r>
      <w:proofErr w:type="spellEnd"/>
      <w:r w:rsidRPr="00A8594B">
        <w:rPr>
          <w:i/>
        </w:rPr>
        <w:t xml:space="preserve"> </w:t>
      </w:r>
      <w:proofErr w:type="spellStart"/>
      <w:r w:rsidRPr="00921910">
        <w:rPr>
          <w:i/>
          <w:lang w:val="en-US"/>
        </w:rPr>
        <w:t>groprikaz</w:t>
      </w:r>
      <w:proofErr w:type="spellEnd"/>
    </w:p>
    <w:p w14:paraId="4265B1FD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5269FD1E" w14:textId="77777777" w:rsidR="00ED7C70" w:rsidRDefault="00ED7C70" w:rsidP="00ED7C70">
      <w:pPr>
        <w:rPr>
          <w:bCs/>
          <w:i/>
          <w:sz w:val="18"/>
          <w:szCs w:val="18"/>
        </w:rPr>
      </w:pPr>
    </w:p>
    <w:p w14:paraId="4720494E" w14:textId="7796FB76" w:rsidR="004705F6" w:rsidRPr="00921910" w:rsidRDefault="00921910" w:rsidP="00ED7C70">
      <w:pPr>
        <w:rPr>
          <w:bCs/>
          <w:i/>
          <w:sz w:val="18"/>
          <w:szCs w:val="18"/>
        </w:rPr>
      </w:pPr>
      <w:proofErr w:type="spellStart"/>
      <w:r w:rsidRPr="00921910">
        <w:rPr>
          <w:i/>
          <w:lang w:val="en-US"/>
        </w:rPr>
        <w:t>gronaim</w:t>
      </w:r>
      <w:proofErr w:type="spellEnd"/>
      <w:r w:rsidRPr="00A8594B">
        <w:rPr>
          <w:i/>
        </w:rPr>
        <w:t xml:space="preserve">, </w:t>
      </w:r>
      <w:proofErr w:type="spellStart"/>
      <w:r w:rsidRPr="00921910">
        <w:rPr>
          <w:i/>
          <w:lang w:val="en-US"/>
        </w:rPr>
        <w:t>grorekviz</w:t>
      </w:r>
      <w:proofErr w:type="spellEnd"/>
      <w:r w:rsidR="006065C9" w:rsidRPr="00227E3A">
        <w:rPr>
          <w:i/>
        </w:rPr>
        <w:t xml:space="preserve"> </w:t>
      </w:r>
      <w:proofErr w:type="spellStart"/>
      <w:r w:rsidR="006065C9" w:rsidRPr="006065C9">
        <w:rPr>
          <w:i/>
          <w:lang w:val="en-US"/>
        </w:rPr>
        <w:t>groadres</w:t>
      </w:r>
      <w:proofErr w:type="spellEnd"/>
    </w:p>
    <w:p w14:paraId="3CA91445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5"/>
    </w:p>
    <w:p w14:paraId="3D7B7A3A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50CD0C5" w14:textId="77777777" w:rsidR="002263B5" w:rsidRPr="004A03FE" w:rsidRDefault="002263B5" w:rsidP="002263B5">
      <w:pPr>
        <w:pBdr>
          <w:bottom w:val="single" w:sz="4" w:space="1" w:color="auto"/>
        </w:pBdr>
        <w:jc w:val="both"/>
      </w:pPr>
      <w:r w:rsidRPr="004A03FE">
        <w:t>рассмотрели представленную документацию на геодезическую разбивочную основу для строительства</w:t>
      </w:r>
    </w:p>
    <w:p w14:paraId="17B1FD45" w14:textId="79CDB0ED" w:rsidR="002263B5" w:rsidRPr="002803C5" w:rsidRDefault="00921910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</w:rPr>
      </w:pPr>
      <w:proofErr w:type="spellStart"/>
      <w:r w:rsidRPr="00921910">
        <w:rPr>
          <w:b/>
          <w:bCs/>
          <w:i/>
          <w:iCs/>
          <w:lang w:val="en-US"/>
        </w:rPr>
        <w:t>naimobj</w:t>
      </w:r>
      <w:proofErr w:type="spellEnd"/>
      <w:r w:rsidRPr="00A8594B">
        <w:rPr>
          <w:b/>
          <w:bCs/>
          <w:i/>
          <w:iCs/>
        </w:rPr>
        <w:t xml:space="preserve"> </w:t>
      </w:r>
      <w:proofErr w:type="spellStart"/>
      <w:r w:rsidRPr="00921910">
        <w:rPr>
          <w:b/>
          <w:bCs/>
          <w:i/>
          <w:iCs/>
          <w:lang w:val="en-US"/>
        </w:rPr>
        <w:t>kodstr</w:t>
      </w:r>
      <w:proofErr w:type="spellEnd"/>
    </w:p>
    <w:p w14:paraId="224E0288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25C3D34E" w14:textId="43179B3E" w:rsidR="002263B5" w:rsidRPr="004A03FE" w:rsidRDefault="002263B5" w:rsidP="002263B5">
      <w:pPr>
        <w:spacing w:after="240"/>
      </w:pPr>
      <w:r w:rsidRPr="004A03FE">
        <w:t>и произвели осмотр закрепленных на местности знаков этой основы</w:t>
      </w:r>
      <w:r w:rsidR="004639A8">
        <w:t xml:space="preserve"> </w:t>
      </w:r>
      <w:r w:rsidR="004639A8" w:rsidRPr="004639A8">
        <w:rPr>
          <w:bCs/>
          <w:iCs/>
        </w:rPr>
        <w:t xml:space="preserve">на участке </w:t>
      </w:r>
      <w:proofErr w:type="spellStart"/>
      <w:r w:rsidR="00921910" w:rsidRPr="00921910">
        <w:rPr>
          <w:sz w:val="23"/>
          <w:szCs w:val="23"/>
        </w:rPr>
        <w:t>uchastok</w:t>
      </w:r>
      <w:proofErr w:type="spellEnd"/>
      <w:r w:rsidRPr="004A03FE">
        <w:t>.</w:t>
      </w:r>
    </w:p>
    <w:p w14:paraId="648E1E24" w14:textId="77777777" w:rsidR="002263B5" w:rsidRDefault="002263B5" w:rsidP="002263B5">
      <w:pPr>
        <w:jc w:val="both"/>
      </w:pPr>
      <w:r w:rsidRPr="00765206">
        <w:t>Предъявленные к освидетельствованию знаки геодезической разбивочной основы для строительства, их координаты, отметки, места установки и способы закрепления соответствуют требованиям проектной документации, а также техническим регламентам, и</w:t>
      </w:r>
      <w:r>
        <w:t>ным нормативным правовым актам</w:t>
      </w:r>
    </w:p>
    <w:p w14:paraId="3B273DDE" w14:textId="2603216D" w:rsidR="00515098" w:rsidRPr="00326B3F" w:rsidRDefault="00921910" w:rsidP="00FF387E">
      <w:pPr>
        <w:pBdr>
          <w:between w:val="single" w:sz="4" w:space="1" w:color="auto"/>
        </w:pBdr>
        <w:rPr>
          <w:i/>
        </w:rPr>
      </w:pPr>
      <w:proofErr w:type="spellStart"/>
      <w:r w:rsidRPr="00921910">
        <w:rPr>
          <w:i/>
          <w:lang w:val="en-US"/>
        </w:rPr>
        <w:t>shifrgp</w:t>
      </w:r>
      <w:proofErr w:type="spellEnd"/>
    </w:p>
    <w:p w14:paraId="6B7D51F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(номер, другие реквизиты чертежа, наименование проектной документации,</w:t>
      </w:r>
    </w:p>
    <w:p w14:paraId="41BEC5FA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4EBDDFDC" w14:textId="3566AD1F" w:rsidR="005F038C" w:rsidRPr="00326B3F" w:rsidRDefault="00921910" w:rsidP="005F038C">
      <w:pPr>
        <w:pBdr>
          <w:between w:val="single" w:sz="4" w:space="1" w:color="auto"/>
        </w:pBdr>
        <w:rPr>
          <w:i/>
        </w:rPr>
      </w:pPr>
      <w:proofErr w:type="spellStart"/>
      <w:r w:rsidRPr="00921910">
        <w:rPr>
          <w:i/>
          <w:lang w:val="en-US"/>
        </w:rPr>
        <w:t>gip</w:t>
      </w:r>
      <w:proofErr w:type="spellEnd"/>
    </w:p>
    <w:p w14:paraId="6541E52B" w14:textId="77777777" w:rsidR="002263B5" w:rsidRPr="00507A34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2C019231" w14:textId="77777777" w:rsidR="00326B3F" w:rsidRDefault="00326B3F" w:rsidP="002263B5">
      <w:pPr>
        <w:pBdr>
          <w:between w:val="single" w:sz="4" w:space="1" w:color="auto"/>
        </w:pBdr>
      </w:pPr>
      <w:bookmarkStart w:id="6" w:name="_Hlk141996568"/>
      <w:r w:rsidRPr="00326B3F">
        <w:t>СП 126.13330.2017 (актуализированная редакция СНиП 3.01.03-84)</w:t>
      </w:r>
      <w:bookmarkEnd w:id="6"/>
    </w:p>
    <w:p w14:paraId="53522709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11B057D1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3525B4B5" w14:textId="77777777" w:rsidR="002263B5" w:rsidRDefault="002263B5" w:rsidP="002263B5">
      <w:r>
        <w:t>Дополнительные сведения</w:t>
      </w:r>
    </w:p>
    <w:p w14:paraId="02925E0C" w14:textId="77777777" w:rsidR="002263B5" w:rsidRPr="00B47C23" w:rsidRDefault="002263B5" w:rsidP="002263B5">
      <w:pPr>
        <w:pBdr>
          <w:bottom w:val="single" w:sz="4" w:space="1" w:color="auto"/>
        </w:pBdr>
      </w:pPr>
    </w:p>
    <w:p w14:paraId="442EA11D" w14:textId="77777777" w:rsidR="002263B5" w:rsidRDefault="002263B5" w:rsidP="002263B5">
      <w:pPr>
        <w:rPr>
          <w:sz w:val="24"/>
          <w:szCs w:val="24"/>
        </w:rPr>
      </w:pPr>
    </w:p>
    <w:p w14:paraId="4BE7BC90" w14:textId="77777777" w:rsidR="0002297E" w:rsidRDefault="0002297E" w:rsidP="002263B5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1439C7CB" w14:textId="5AEFD3BE" w:rsidR="002263B5" w:rsidRDefault="00A73D79" w:rsidP="00EB35F4">
      <w:pPr>
        <w:jc w:val="both"/>
        <w:rPr>
          <w:u w:val="single"/>
        </w:rPr>
      </w:pPr>
      <w:r>
        <w:t>Приложения:</w:t>
      </w:r>
      <w:r w:rsidR="00CD188B" w:rsidRPr="00921910">
        <w:t xml:space="preserve"> </w:t>
      </w:r>
      <w:r>
        <w:t xml:space="preserve"> </w:t>
      </w:r>
      <w:r w:rsidR="002263B5">
        <w:t xml:space="preserve">     </w:t>
      </w:r>
      <w:r w:rsidR="002263B5" w:rsidRPr="003C35C6">
        <w:rPr>
          <w:u w:val="single"/>
        </w:rPr>
        <w:t xml:space="preserve">1. </w:t>
      </w:r>
      <w:r w:rsidR="00EB35F4" w:rsidRPr="00EB35F4">
        <w:rPr>
          <w:u w:val="single"/>
        </w:rPr>
        <w:t>Схема расположения пунктов ОГС</w:t>
      </w:r>
      <w:r w:rsidR="00FF5744">
        <w:rPr>
          <w:u w:val="single"/>
        </w:rPr>
        <w:t xml:space="preserve"> на</w:t>
      </w:r>
      <w:r w:rsidR="00921910" w:rsidRPr="00921910">
        <w:rPr>
          <w:u w:val="single"/>
        </w:rPr>
        <w:t xml:space="preserve"> </w:t>
      </w:r>
      <w:proofErr w:type="spellStart"/>
      <w:r w:rsidR="00921910" w:rsidRPr="00921910">
        <w:rPr>
          <w:u w:val="single"/>
        </w:rPr>
        <w:t>l_shem_ogs</w:t>
      </w:r>
      <w:proofErr w:type="spellEnd"/>
      <w:r w:rsidR="00DC7083">
        <w:rPr>
          <w:u w:val="single"/>
        </w:rPr>
        <w:t xml:space="preserve"> </w:t>
      </w:r>
      <w:r w:rsidR="00FF5744">
        <w:rPr>
          <w:u w:val="single"/>
        </w:rPr>
        <w:t>л</w:t>
      </w:r>
      <w:r w:rsidR="002263B5" w:rsidRPr="003C35C6">
        <w:rPr>
          <w:u w:val="single"/>
        </w:rPr>
        <w:t>.</w:t>
      </w:r>
    </w:p>
    <w:p w14:paraId="07B2644E" w14:textId="11E00A17" w:rsidR="00FF5744" w:rsidRPr="00FF5744" w:rsidRDefault="00FF5744" w:rsidP="00FF5744">
      <w:pPr>
        <w:jc w:val="both"/>
      </w:pPr>
      <w:r>
        <w:tab/>
      </w:r>
      <w:r>
        <w:tab/>
        <w:t xml:space="preserve"> 2. </w:t>
      </w:r>
      <w:r>
        <w:rPr>
          <w:u w:val="single"/>
        </w:rPr>
        <w:t>К</w:t>
      </w:r>
      <w:r w:rsidRPr="003C35C6">
        <w:rPr>
          <w:u w:val="single"/>
        </w:rPr>
        <w:t xml:space="preserve">аталог координат и высот </w:t>
      </w:r>
      <w:r w:rsidR="00EB35F4">
        <w:rPr>
          <w:u w:val="single"/>
        </w:rPr>
        <w:t>ОГС</w:t>
      </w:r>
      <w:r>
        <w:rPr>
          <w:u w:val="single"/>
        </w:rPr>
        <w:t xml:space="preserve"> на </w:t>
      </w:r>
      <w:proofErr w:type="spellStart"/>
      <w:r w:rsidR="00921910" w:rsidRPr="00921910">
        <w:rPr>
          <w:u w:val="single"/>
        </w:rPr>
        <w:t>l_kat_ogs</w:t>
      </w:r>
      <w:proofErr w:type="spellEnd"/>
      <w:r>
        <w:rPr>
          <w:u w:val="single"/>
        </w:rPr>
        <w:t xml:space="preserve"> л.</w:t>
      </w:r>
    </w:p>
    <w:p w14:paraId="61BEC898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6F225B43" w14:textId="77777777" w:rsidR="002263B5" w:rsidRDefault="002263B5" w:rsidP="002263B5">
      <w:pPr>
        <w:jc w:val="both"/>
      </w:pPr>
    </w:p>
    <w:p w14:paraId="141416B3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61B78028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57BC6209" w14:textId="77777777" w:rsidR="004B0EE9" w:rsidRDefault="004B0EE9" w:rsidP="004B0EE9">
      <w:pPr>
        <w:jc w:val="both"/>
      </w:pPr>
    </w:p>
    <w:p w14:paraId="7109D57F" w14:textId="13ED1546" w:rsidR="004B0EE9" w:rsidRPr="00CD188B" w:rsidRDefault="00921910" w:rsidP="004B0EE9">
      <w:pPr>
        <w:jc w:val="both"/>
        <w:rPr>
          <w:i/>
        </w:rPr>
      </w:pPr>
      <w:proofErr w:type="spellStart"/>
      <w:r w:rsidRPr="00921910">
        <w:rPr>
          <w:i/>
          <w:lang w:val="en-US"/>
        </w:rPr>
        <w:t>skfio</w:t>
      </w:r>
      <w:proofErr w:type="spellEnd"/>
    </w:p>
    <w:p w14:paraId="21506E5D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25A697C4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0318F39A" w14:textId="77777777" w:rsidR="004B0EE9" w:rsidRDefault="004B0EE9" w:rsidP="004B0EE9"/>
    <w:p w14:paraId="6F4613AA" w14:textId="1C8079FD" w:rsidR="004B0EE9" w:rsidRPr="001E6152" w:rsidRDefault="00921910" w:rsidP="004B0EE9">
      <w:pPr>
        <w:jc w:val="both"/>
        <w:rPr>
          <w:i/>
          <w:iCs/>
        </w:rPr>
      </w:pPr>
      <w:bookmarkStart w:id="7" w:name="_Hlk108744119"/>
      <w:proofErr w:type="spellStart"/>
      <w:r w:rsidRPr="00921910">
        <w:rPr>
          <w:i/>
          <w:iCs/>
          <w:lang w:val="en-US"/>
        </w:rPr>
        <w:t>genpodryadchikfio</w:t>
      </w:r>
      <w:proofErr w:type="spellEnd"/>
    </w:p>
    <w:p w14:paraId="6E6D4DDA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250A718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1B272A26" w14:textId="77777777" w:rsidR="004B0EE9" w:rsidRDefault="004B0EE9" w:rsidP="004B0EE9">
      <w:pPr>
        <w:jc w:val="both"/>
      </w:pPr>
    </w:p>
    <w:p w14:paraId="4888B2F8" w14:textId="04671FF9" w:rsidR="004B0EE9" w:rsidRPr="005C6CD7" w:rsidRDefault="00921910" w:rsidP="004B0EE9">
      <w:pPr>
        <w:jc w:val="both"/>
        <w:rPr>
          <w:i/>
          <w:color w:val="FF0000"/>
        </w:rPr>
      </w:pPr>
      <w:proofErr w:type="spellStart"/>
      <w:r w:rsidRPr="00921910">
        <w:rPr>
          <w:i/>
          <w:lang w:val="en-US"/>
        </w:rPr>
        <w:t>skgpfio</w:t>
      </w:r>
      <w:proofErr w:type="spellEnd"/>
    </w:p>
    <w:p w14:paraId="3F46B2A7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1640935A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46619FA3" w14:textId="77777777" w:rsidR="004B0EE9" w:rsidRDefault="004B0EE9" w:rsidP="004B0EE9">
      <w:pPr>
        <w:rPr>
          <w:i/>
        </w:rPr>
      </w:pPr>
    </w:p>
    <w:p w14:paraId="2A36160B" w14:textId="77777777" w:rsidR="004B0EE9" w:rsidRPr="0003328F" w:rsidRDefault="00DF7FB0" w:rsidP="004B0EE9">
      <w:pPr>
        <w:jc w:val="both"/>
        <w:rPr>
          <w:i/>
        </w:rPr>
      </w:pPr>
      <w:proofErr w:type="spellStart"/>
      <w:r>
        <w:rPr>
          <w:i/>
          <w:lang w:val="en-US"/>
        </w:rPr>
        <w:t>proektfio</w:t>
      </w:r>
      <w:proofErr w:type="spellEnd"/>
    </w:p>
    <w:p w14:paraId="77F87810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222F660" w14:textId="77777777" w:rsidR="004B0EE9" w:rsidRPr="004E747C" w:rsidRDefault="00EB35F4" w:rsidP="004B0EE9">
      <w:pPr>
        <w:jc w:val="both"/>
        <w:rPr>
          <w:b/>
        </w:rPr>
      </w:pPr>
      <w:r>
        <w:rPr>
          <w:b/>
          <w:sz w:val="19"/>
          <w:szCs w:val="19"/>
        </w:rPr>
        <w:t>Представитель лица, выполнившего работы по созданию геодезической разбивочной основы</w:t>
      </w:r>
    </w:p>
    <w:p w14:paraId="62527E64" w14:textId="77777777" w:rsidR="004B0EE9" w:rsidRDefault="004B0EE9" w:rsidP="004B0EE9">
      <w:pPr>
        <w:jc w:val="both"/>
      </w:pPr>
    </w:p>
    <w:p w14:paraId="11C7A10A" w14:textId="71E4A001" w:rsidR="004B0EE9" w:rsidRPr="001D277A" w:rsidRDefault="00921910" w:rsidP="004B0EE9">
      <w:pPr>
        <w:jc w:val="both"/>
        <w:rPr>
          <w:i/>
        </w:rPr>
      </w:pPr>
      <w:proofErr w:type="spellStart"/>
      <w:r w:rsidRPr="00921910">
        <w:rPr>
          <w:i/>
          <w:lang w:val="en-US"/>
        </w:rPr>
        <w:t>grofio</w:t>
      </w:r>
      <w:proofErr w:type="spellEnd"/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  <w:r w:rsidR="0020410F">
        <w:rPr>
          <w:i/>
        </w:rPr>
        <w:tab/>
      </w:r>
    </w:p>
    <w:p w14:paraId="3279C6E3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7"/>
    </w:p>
    <w:p w14:paraId="04CFCC88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32E63D9F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45D6C9CA" w14:textId="77777777" w:rsidR="008F6AA9" w:rsidRDefault="008F6AA9" w:rsidP="008F6AA9">
      <w:pPr>
        <w:rPr>
          <w:sz w:val="24"/>
          <w:szCs w:val="24"/>
        </w:rPr>
      </w:pPr>
    </w:p>
    <w:sectPr w:rsidR="008F6AA9" w:rsidSect="00326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4F0B" w14:textId="77777777" w:rsidR="0079196B" w:rsidRDefault="0079196B">
      <w:r>
        <w:separator/>
      </w:r>
    </w:p>
  </w:endnote>
  <w:endnote w:type="continuationSeparator" w:id="0">
    <w:p w14:paraId="1D786139" w14:textId="77777777" w:rsidR="0079196B" w:rsidRDefault="0079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6707" w14:textId="77777777" w:rsidR="006E795D" w:rsidRDefault="006E79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F01" w14:textId="77777777" w:rsidR="006E795D" w:rsidRDefault="006E79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AD6C" w14:textId="77777777" w:rsidR="006E795D" w:rsidRDefault="006E79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E743" w14:textId="77777777" w:rsidR="0079196B" w:rsidRDefault="0079196B">
      <w:r>
        <w:separator/>
      </w:r>
    </w:p>
  </w:footnote>
  <w:footnote w:type="continuationSeparator" w:id="0">
    <w:p w14:paraId="1B64702B" w14:textId="77777777" w:rsidR="0079196B" w:rsidRDefault="0079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F893" w14:textId="77777777" w:rsidR="006E795D" w:rsidRDefault="006E79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45C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AC9D" w14:textId="77777777" w:rsidR="006E795D" w:rsidRDefault="006E79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27E3A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B2F"/>
    <w:rsid w:val="002D4F5C"/>
    <w:rsid w:val="002D5BFB"/>
    <w:rsid w:val="002D6520"/>
    <w:rsid w:val="002D7CBE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4E58"/>
    <w:rsid w:val="003E5B48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69F6"/>
    <w:rsid w:val="004E72E7"/>
    <w:rsid w:val="004E747C"/>
    <w:rsid w:val="004F0ABA"/>
    <w:rsid w:val="004F0B48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C76E3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5C9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60C27"/>
    <w:rsid w:val="00760D5D"/>
    <w:rsid w:val="00761E85"/>
    <w:rsid w:val="00762406"/>
    <w:rsid w:val="00773774"/>
    <w:rsid w:val="00773CB7"/>
    <w:rsid w:val="0078055A"/>
    <w:rsid w:val="00787847"/>
    <w:rsid w:val="00790AB7"/>
    <w:rsid w:val="0079196B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68DA"/>
    <w:rsid w:val="007E7112"/>
    <w:rsid w:val="007E7171"/>
    <w:rsid w:val="007F2D78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3E91"/>
    <w:rsid w:val="008E5B1C"/>
    <w:rsid w:val="008E5FEE"/>
    <w:rsid w:val="008E7A4E"/>
    <w:rsid w:val="008E7D83"/>
    <w:rsid w:val="008F28CB"/>
    <w:rsid w:val="008F3F6D"/>
    <w:rsid w:val="008F6AA9"/>
    <w:rsid w:val="009104FF"/>
    <w:rsid w:val="00910D93"/>
    <w:rsid w:val="00912AAA"/>
    <w:rsid w:val="009202C7"/>
    <w:rsid w:val="009212CA"/>
    <w:rsid w:val="00921910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594B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083D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A7839"/>
    <w:rsid w:val="00EB35F4"/>
    <w:rsid w:val="00EB381F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96990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885E40E"/>
  <w15:chartTrackingRefBased/>
  <w15:docId w15:val="{B5B24488-BFF9-46E8-8B08-FED9502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38C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9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6</cp:revision>
  <cp:lastPrinted>2022-11-29T09:50:00Z</cp:lastPrinted>
  <dcterms:created xsi:type="dcterms:W3CDTF">2023-10-24T09:08:00Z</dcterms:created>
  <dcterms:modified xsi:type="dcterms:W3CDTF">2023-10-24T11:43:00Z</dcterms:modified>
</cp:coreProperties>
</file>