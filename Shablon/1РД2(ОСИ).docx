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A2F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344E47E2" w14:textId="1BE051C2" w:rsidR="004B0EE9" w:rsidRPr="002E0A4C" w:rsidRDefault="006F5367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E956E5" w:rsidRPr="00616C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uchastok</w:t>
      </w:r>
      <w:r w:rsidR="00D606C0" w:rsidRPr="002E0A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6A6453" w:rsidRPr="006A6453">
        <w:rPr>
          <w:i/>
          <w:iCs/>
          <w:sz w:val="24"/>
          <w:szCs w:val="24"/>
          <w:lang w:val="en-US"/>
        </w:rPr>
        <w:t>objadres</w:t>
      </w:r>
    </w:p>
    <w:p w14:paraId="3A2877DA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D8ABC5D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6FC8B44C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01B9A9D8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4AB57C0A" w14:textId="5956AE1B" w:rsidR="004B0EE9" w:rsidRPr="002F356D" w:rsidRDefault="006F5367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F646ACC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3A61D273" w14:textId="6860FA40" w:rsidR="004B0EE9" w:rsidRPr="002F356D" w:rsidRDefault="006F5367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55D3646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9BFF9CC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4DEBEEE" w14:textId="5C098020" w:rsidR="00851673" w:rsidRPr="002978C4" w:rsidRDefault="006F5367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304F96A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7853C84D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41383C4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56DC8B6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7FB9C22F" w14:textId="77777777" w:rsidR="00851673" w:rsidRPr="002978C4" w:rsidRDefault="00851673" w:rsidP="00851673">
      <w:pPr>
        <w:rPr>
          <w:bCs/>
          <w:i/>
        </w:rPr>
      </w:pPr>
    </w:p>
    <w:p w14:paraId="145B7DA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14EF93B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0779C333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5422F3A" w14:textId="75DE4686" w:rsidR="004B0EE9" w:rsidRPr="002F356D" w:rsidRDefault="006F5367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371AAAA6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15116F55" w14:textId="3CE55AB7" w:rsidR="002769A3" w:rsidRPr="002F356D" w:rsidRDefault="006F5367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58E8DF3A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8C89B9E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306FDA6" w14:textId="3D002F53" w:rsidR="00851673" w:rsidRPr="002978C4" w:rsidRDefault="006F5367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7E3DAFE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1F913E2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22094757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590295CB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5C49985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0E66A11F" w14:textId="21FBA5E8" w:rsidR="004B0EE9" w:rsidRPr="002F356D" w:rsidRDefault="006F5367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123FCF5F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5033053" w14:textId="1B5A966D" w:rsidR="004B0EE9" w:rsidRPr="002F356D" w:rsidRDefault="006F5367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5661BE90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ED86F0E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02956A2" w14:textId="08797975" w:rsidR="00EB541B" w:rsidRPr="002978C4" w:rsidRDefault="006F5367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5CED6A14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1B0B6A51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FFA723B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36FCD394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FBE0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7B44A" w14:textId="3EF17AF3" w:rsidR="00F449A0" w:rsidRPr="002E0A4C" w:rsidRDefault="00162E3D" w:rsidP="00C42585">
            <w:pPr>
              <w:jc w:val="center"/>
              <w:rPr>
                <w:sz w:val="24"/>
                <w:szCs w:val="24"/>
                <w:lang w:val="en-US"/>
              </w:rPr>
            </w:pPr>
            <w:r w:rsidRPr="00162E3D">
              <w:rPr>
                <w:sz w:val="24"/>
                <w:szCs w:val="24"/>
              </w:rPr>
              <w:t>nactos_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C54A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382F01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03D3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EA268C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5BD86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D4907A" w14:textId="3C91D718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7672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1C4DA624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69EB7098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084B55EF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4D2C55B7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38E1278C" w14:textId="467BB5FF" w:rsidR="002A4462" w:rsidRPr="00142288" w:rsidRDefault="006F5367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30B6E61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73A533ED" w14:textId="59B56CF7" w:rsidR="003A1E93" w:rsidRPr="004B614F" w:rsidRDefault="006F5367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23C600D0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7E19ECD2" w14:textId="591EB1FC" w:rsidR="003A1E93" w:rsidRPr="002E0A4C" w:rsidRDefault="006F5367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439F3C82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2F0BCBD9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72980B89" w14:textId="4EA5F01B" w:rsidR="00ED7C70" w:rsidRPr="00267638" w:rsidRDefault="006F5367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4DFF8074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5DEFBB61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lastRenderedPageBreak/>
        <w:t>полномочия)</w:t>
      </w:r>
    </w:p>
    <w:p w14:paraId="49E924D3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0367DE2" w14:textId="4C276D01" w:rsidR="003326A5" w:rsidRPr="00C42BD5" w:rsidRDefault="00DF1B0F" w:rsidP="003326A5">
      <w:pPr>
        <w:rPr>
          <w:i/>
          <w:sz w:val="24"/>
          <w:szCs w:val="24"/>
        </w:rPr>
      </w:pPr>
      <w:bookmarkStart w:id="8" w:name="_Hlk141994209"/>
      <w:r>
        <w:rPr>
          <w:i/>
          <w:sz w:val="24"/>
          <w:szCs w:val="24"/>
          <w:lang w:val="en-US"/>
        </w:rPr>
        <w:t>skgpdolzhnost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skgpfio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skgpprikaz</w:t>
      </w:r>
      <w:r>
        <w:rPr>
          <w:i/>
          <w:sz w:val="24"/>
          <w:szCs w:val="24"/>
        </w:rPr>
        <w:t xml:space="preserve">, </w:t>
      </w:r>
      <w:bookmarkEnd w:id="8"/>
      <w:r>
        <w:rPr>
          <w:i/>
          <w:sz w:val="24"/>
          <w:szCs w:val="24"/>
          <w:lang w:val="en-US"/>
        </w:rPr>
        <w:t>skgpreestr</w:t>
      </w:r>
    </w:p>
    <w:p w14:paraId="158808AB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75B9528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619FA69C" w14:textId="7441793D" w:rsidR="00C42BD5" w:rsidRPr="00DF1B0F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6F5367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proektprikaz</w:t>
      </w:r>
      <w:bookmarkEnd w:id="9"/>
    </w:p>
    <w:p w14:paraId="44C796E6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37F4C26F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3D3DDB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31EE6517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21A8FD7F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21D8EAB2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19B07E77" w14:textId="49BCA64D" w:rsidR="00ED7C70" w:rsidRPr="00064C9B" w:rsidRDefault="006F5367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22F05FDE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7A9A89CF" w14:textId="77777777" w:rsidR="00ED7C70" w:rsidRDefault="00ED7C70" w:rsidP="00ED7C70">
      <w:pPr>
        <w:rPr>
          <w:bCs/>
          <w:i/>
          <w:sz w:val="18"/>
          <w:szCs w:val="18"/>
        </w:rPr>
      </w:pPr>
    </w:p>
    <w:p w14:paraId="15A5B2F4" w14:textId="5E21C8CC" w:rsidR="004705F6" w:rsidRPr="00064C9B" w:rsidRDefault="006F5367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10CEEBB9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6D35CAB5" w14:textId="7CD08567" w:rsidR="00064C9B" w:rsidRPr="00C42BD5" w:rsidRDefault="006F5367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43AE6BED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69BABB40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BAE7BAA" w14:textId="45E5F33C" w:rsidR="002D15B0" w:rsidRPr="002D15B0" w:rsidRDefault="00C94220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iactos_</w:t>
      </w:r>
    </w:p>
    <w:p w14:paraId="2FCAF470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181031B3" w14:textId="03C6EC8F" w:rsidR="002263B5" w:rsidRPr="00064C9B" w:rsidRDefault="006F5367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uchastok</w:t>
      </w:r>
      <w:r w:rsidR="00E956E5" w:rsidRPr="00E956E5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404F5EAB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3FEF9A44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65FDFBDE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5BB45355" w14:textId="6F03A7BA" w:rsidR="002D15B0" w:rsidRPr="00912810" w:rsidRDefault="00162E3D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162E3D">
        <w:rPr>
          <w:i/>
          <w:sz w:val="24"/>
          <w:szCs w:val="24"/>
          <w:lang w:val="en-US"/>
        </w:rPr>
        <w:t>shifrrd_</w:t>
      </w:r>
    </w:p>
    <w:p w14:paraId="2FEDBBFF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E51F07D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  <w:r w:rsidR="00CC3728">
        <w:rPr>
          <w:i/>
        </w:rPr>
        <w:t>, мет. уголками.</w:t>
      </w:r>
    </w:p>
    <w:p w14:paraId="3883D6DC" w14:textId="77777777" w:rsidR="002D15B0" w:rsidRDefault="002D15B0" w:rsidP="002D15B0">
      <w:pPr>
        <w:spacing w:after="240"/>
        <w:ind w:left="426" w:hanging="11"/>
        <w:rPr>
          <w:sz w:val="24"/>
          <w:szCs w:val="24"/>
        </w:rPr>
      </w:pPr>
    </w:p>
    <w:p w14:paraId="34D67B88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234DE06F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7DA7B57F" w14:textId="5F0409A9" w:rsidR="00515098" w:rsidRPr="00361E49" w:rsidRDefault="007F1103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 w:rsidRPr="00162E3D">
        <w:rPr>
          <w:i/>
          <w:sz w:val="24"/>
          <w:szCs w:val="24"/>
          <w:lang w:val="en-US"/>
        </w:rPr>
        <w:t>shifrrd_</w:t>
      </w:r>
    </w:p>
    <w:p w14:paraId="25EACBAA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3B93FC6B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7476F89" w14:textId="0FDB50E4" w:rsidR="005F038C" w:rsidRPr="008F17C9" w:rsidRDefault="006F5367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4A8EAC5E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E776491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255A0763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9DA2C59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11E3FB79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7232F9B7" w14:textId="77777777" w:rsidR="002263B5" w:rsidRDefault="002263B5" w:rsidP="002263B5">
      <w:pPr>
        <w:rPr>
          <w:sz w:val="24"/>
          <w:szCs w:val="24"/>
        </w:rPr>
      </w:pPr>
    </w:p>
    <w:p w14:paraId="28A2DA7E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lastRenderedPageBreak/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0AA4D4BD" w14:textId="541E88CE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proofErr w:type="gramStart"/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</w:t>
      </w:r>
      <w:proofErr w:type="gramEnd"/>
      <w:r w:rsidR="002263B5" w:rsidRPr="004F1D04">
        <w:rPr>
          <w:sz w:val="24"/>
          <w:szCs w:val="24"/>
        </w:rPr>
        <w:t xml:space="preserve">    1. </w:t>
      </w:r>
      <w:r w:rsidR="00CC3728" w:rsidRPr="00CC3728">
        <w:rPr>
          <w:sz w:val="24"/>
          <w:szCs w:val="24"/>
        </w:rPr>
        <w:t>Схема закрепления разбивки осей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r w:rsidR="006F5367">
        <w:rPr>
          <w:sz w:val="24"/>
          <w:szCs w:val="24"/>
          <w:u w:val="single"/>
        </w:rPr>
        <w:t>lshem_</w:t>
      </w:r>
      <w:r w:rsidR="00DC7083" w:rsidRPr="008955F9">
        <w:rPr>
          <w:sz w:val="24"/>
          <w:szCs w:val="24"/>
          <w:u w:val="single"/>
        </w:rPr>
        <w:t xml:space="preserve">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0821CA4" w14:textId="38F38DCF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r w:rsidR="00CC3728" w:rsidRPr="00CC3728">
        <w:rPr>
          <w:sz w:val="24"/>
          <w:szCs w:val="24"/>
        </w:rPr>
        <w:t>Каталог координат закрепительных знаков осей</w:t>
      </w:r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="00DC7083" w:rsidRPr="004F1D04">
        <w:rPr>
          <w:sz w:val="24"/>
          <w:szCs w:val="24"/>
          <w:u w:val="single"/>
        </w:rPr>
        <w:t xml:space="preserve"> </w:t>
      </w:r>
      <w:r w:rsidR="00361E49" w:rsidRPr="00361E49">
        <w:rPr>
          <w:sz w:val="24"/>
          <w:szCs w:val="24"/>
          <w:u w:val="single"/>
        </w:rPr>
        <w:t>lkat_</w:t>
      </w:r>
      <w:r w:rsidRPr="004F1D04">
        <w:rPr>
          <w:sz w:val="24"/>
          <w:szCs w:val="24"/>
          <w:u w:val="single"/>
        </w:rPr>
        <w:t xml:space="preserve"> л.</w:t>
      </w:r>
    </w:p>
    <w:p w14:paraId="4A91B271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3DE8E04E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p w14:paraId="29F1E981" w14:textId="77777777" w:rsidR="00E52B7E" w:rsidRDefault="00E52B7E" w:rsidP="004F1D04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982587" w14:paraId="66487281" w14:textId="77777777" w:rsidTr="00982587">
        <w:tc>
          <w:tcPr>
            <w:tcW w:w="4785" w:type="dxa"/>
            <w:shd w:val="clear" w:color="auto" w:fill="auto"/>
          </w:tcPr>
          <w:p w14:paraId="4097B32F" w14:textId="5DE9E297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16C1EA31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4224A8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C85061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(подпись)</w:t>
            </w:r>
          </w:p>
        </w:tc>
      </w:tr>
    </w:tbl>
    <w:p w14:paraId="045DB541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06B59691" w14:textId="77777777" w:rsidTr="000D156E">
        <w:tc>
          <w:tcPr>
            <w:tcW w:w="4684" w:type="dxa"/>
            <w:shd w:val="clear" w:color="auto" w:fill="auto"/>
          </w:tcPr>
          <w:p w14:paraId="6E25EE8B" w14:textId="1AD35D2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403D345F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070EED51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2B2F6D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</w:t>
            </w:r>
            <w:proofErr w:type="gramStart"/>
            <w:r w:rsidRPr="00982587">
              <w:rPr>
                <w:i/>
                <w:sz w:val="16"/>
                <w:szCs w:val="16"/>
              </w:rPr>
              <w:t>( подпись</w:t>
            </w:r>
            <w:proofErr w:type="gramEnd"/>
            <w:r w:rsidRPr="00982587">
              <w:rPr>
                <w:i/>
                <w:sz w:val="16"/>
                <w:szCs w:val="16"/>
              </w:rPr>
              <w:t>)</w:t>
            </w:r>
          </w:p>
        </w:tc>
      </w:tr>
    </w:tbl>
    <w:p w14:paraId="7F5DEC13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6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982587" w14:paraId="3BADDF45" w14:textId="77777777" w:rsidTr="000D156E">
        <w:tc>
          <w:tcPr>
            <w:tcW w:w="4679" w:type="dxa"/>
            <w:shd w:val="clear" w:color="auto" w:fill="auto"/>
          </w:tcPr>
          <w:p w14:paraId="33BE58AE" w14:textId="5A19CFB0" w:rsidR="00E52B7E" w:rsidRPr="00982587" w:rsidRDefault="00A31375" w:rsidP="00982587">
            <w:pPr>
              <w:jc w:val="both"/>
              <w:rPr>
                <w:i/>
                <w:sz w:val="24"/>
                <w:szCs w:val="24"/>
              </w:rPr>
            </w:pPr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85CE00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5" w:type="dxa"/>
            <w:shd w:val="clear" w:color="auto" w:fill="auto"/>
          </w:tcPr>
          <w:p w14:paraId="0E0B5E10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524466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</w:t>
            </w:r>
            <w:proofErr w:type="gramStart"/>
            <w:r w:rsidRPr="00982587">
              <w:rPr>
                <w:i/>
                <w:sz w:val="16"/>
                <w:szCs w:val="16"/>
              </w:rPr>
              <w:t>( подпись</w:t>
            </w:r>
            <w:proofErr w:type="gramEnd"/>
            <w:r w:rsidRPr="00982587">
              <w:rPr>
                <w:i/>
                <w:sz w:val="16"/>
                <w:szCs w:val="16"/>
              </w:rPr>
              <w:t>)</w:t>
            </w:r>
          </w:p>
        </w:tc>
      </w:tr>
    </w:tbl>
    <w:p w14:paraId="7CA40B4E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2708E92A" w14:textId="77777777" w:rsidTr="00982587">
        <w:tc>
          <w:tcPr>
            <w:tcW w:w="4785" w:type="dxa"/>
            <w:shd w:val="clear" w:color="auto" w:fill="auto"/>
          </w:tcPr>
          <w:p w14:paraId="3C52AC2B" w14:textId="52D1E70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4AA3B8C6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5F464E4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BCF33F5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</w:t>
            </w:r>
            <w:proofErr w:type="gramStart"/>
            <w:r w:rsidRPr="00982587">
              <w:rPr>
                <w:i/>
                <w:sz w:val="16"/>
                <w:szCs w:val="16"/>
              </w:rPr>
              <w:t>( подпись</w:t>
            </w:r>
            <w:proofErr w:type="gramEnd"/>
            <w:r w:rsidRPr="00982587">
              <w:rPr>
                <w:i/>
                <w:sz w:val="16"/>
                <w:szCs w:val="16"/>
              </w:rPr>
              <w:t>)</w:t>
            </w:r>
          </w:p>
        </w:tc>
      </w:tr>
    </w:tbl>
    <w:p w14:paraId="575F0B95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44C447E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982587" w14:paraId="4EE5C738" w14:textId="77777777" w:rsidTr="00982587">
        <w:tc>
          <w:tcPr>
            <w:tcW w:w="4785" w:type="dxa"/>
            <w:shd w:val="clear" w:color="auto" w:fill="auto"/>
          </w:tcPr>
          <w:p w14:paraId="2CEC8F29" w14:textId="56A70232" w:rsidR="007554BC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0A3CD544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ACE3C1C" w14:textId="77777777" w:rsidR="007554BC" w:rsidRPr="00982587" w:rsidRDefault="007554BC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34E4F708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</w:t>
            </w:r>
            <w:proofErr w:type="gramStart"/>
            <w:r w:rsidRPr="00982587">
              <w:rPr>
                <w:i/>
                <w:sz w:val="16"/>
                <w:szCs w:val="16"/>
              </w:rPr>
              <w:t>( подпись</w:t>
            </w:r>
            <w:proofErr w:type="gramEnd"/>
            <w:r w:rsidRPr="00982587">
              <w:rPr>
                <w:i/>
                <w:sz w:val="16"/>
                <w:szCs w:val="16"/>
              </w:rPr>
              <w:t>)</w:t>
            </w:r>
          </w:p>
        </w:tc>
      </w:tr>
      <w:bookmarkEnd w:id="16"/>
    </w:tbl>
    <w:p w14:paraId="60189CF6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B473" w14:textId="77777777" w:rsidR="00AE22B6" w:rsidRDefault="00AE22B6">
      <w:r>
        <w:separator/>
      </w:r>
    </w:p>
  </w:endnote>
  <w:endnote w:type="continuationSeparator" w:id="0">
    <w:p w14:paraId="7079A9E6" w14:textId="77777777" w:rsidR="00AE22B6" w:rsidRDefault="00AE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FCE6" w14:textId="77777777" w:rsidR="006F5367" w:rsidRDefault="006F53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BCD8" w14:textId="77777777" w:rsidR="006F5367" w:rsidRDefault="006F53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2322" w14:textId="77777777" w:rsidR="006F5367" w:rsidRDefault="006F5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7B66" w14:textId="77777777" w:rsidR="00AE22B6" w:rsidRDefault="00AE22B6">
      <w:r>
        <w:separator/>
      </w:r>
    </w:p>
  </w:footnote>
  <w:footnote w:type="continuationSeparator" w:id="0">
    <w:p w14:paraId="016F6B15" w14:textId="77777777" w:rsidR="00AE22B6" w:rsidRDefault="00AE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5745" w14:textId="77777777" w:rsidR="006F5367" w:rsidRDefault="006F53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689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808A47A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B763" w14:textId="77777777" w:rsidR="006F5367" w:rsidRDefault="006F53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156E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3C0"/>
    <w:rsid w:val="00143BF5"/>
    <w:rsid w:val="001473DF"/>
    <w:rsid w:val="0015262C"/>
    <w:rsid w:val="0015266B"/>
    <w:rsid w:val="0015292A"/>
    <w:rsid w:val="00154E7C"/>
    <w:rsid w:val="00155BAF"/>
    <w:rsid w:val="00156C8D"/>
    <w:rsid w:val="001623D4"/>
    <w:rsid w:val="00162E3D"/>
    <w:rsid w:val="00171017"/>
    <w:rsid w:val="00173C99"/>
    <w:rsid w:val="00182BE3"/>
    <w:rsid w:val="00185CE5"/>
    <w:rsid w:val="0019333F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8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1D4A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1E49"/>
    <w:rsid w:val="00361EF0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0688"/>
    <w:rsid w:val="003C35C6"/>
    <w:rsid w:val="003C4B67"/>
    <w:rsid w:val="003C523D"/>
    <w:rsid w:val="003D0747"/>
    <w:rsid w:val="003D23F3"/>
    <w:rsid w:val="003D39E3"/>
    <w:rsid w:val="003D513B"/>
    <w:rsid w:val="003E5B48"/>
    <w:rsid w:val="003E635A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148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5AB6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5C02"/>
    <w:rsid w:val="005F7CA0"/>
    <w:rsid w:val="00601FBB"/>
    <w:rsid w:val="0060241C"/>
    <w:rsid w:val="00603500"/>
    <w:rsid w:val="006067BF"/>
    <w:rsid w:val="00606BDF"/>
    <w:rsid w:val="00612F52"/>
    <w:rsid w:val="006151C8"/>
    <w:rsid w:val="00616C9B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6453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6F5367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E85"/>
    <w:rsid w:val="00762406"/>
    <w:rsid w:val="00773774"/>
    <w:rsid w:val="00773CB7"/>
    <w:rsid w:val="0078055A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101A"/>
    <w:rsid w:val="007F1103"/>
    <w:rsid w:val="007F2D78"/>
    <w:rsid w:val="007F3777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A481C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D7D0C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810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2587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7C3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375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032"/>
    <w:rsid w:val="00AD1B1D"/>
    <w:rsid w:val="00AD1CBE"/>
    <w:rsid w:val="00AD4F5B"/>
    <w:rsid w:val="00AE0C4D"/>
    <w:rsid w:val="00AE22B6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17C5F"/>
    <w:rsid w:val="00B20496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50A5"/>
    <w:rsid w:val="00B6384D"/>
    <w:rsid w:val="00B66BB9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65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FD7"/>
    <w:rsid w:val="00C75E9C"/>
    <w:rsid w:val="00C77626"/>
    <w:rsid w:val="00C8506F"/>
    <w:rsid w:val="00C91243"/>
    <w:rsid w:val="00C92CCB"/>
    <w:rsid w:val="00C94220"/>
    <w:rsid w:val="00C942AD"/>
    <w:rsid w:val="00C946B4"/>
    <w:rsid w:val="00C97DDC"/>
    <w:rsid w:val="00CA3A40"/>
    <w:rsid w:val="00CA4C3F"/>
    <w:rsid w:val="00CA79CE"/>
    <w:rsid w:val="00CB13F3"/>
    <w:rsid w:val="00CC1E5B"/>
    <w:rsid w:val="00CC3728"/>
    <w:rsid w:val="00CC42A0"/>
    <w:rsid w:val="00CC53CC"/>
    <w:rsid w:val="00CC57B8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6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1B0F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5FED"/>
    <w:rsid w:val="00E56F22"/>
    <w:rsid w:val="00E60984"/>
    <w:rsid w:val="00E63B88"/>
    <w:rsid w:val="00E647AC"/>
    <w:rsid w:val="00E705D6"/>
    <w:rsid w:val="00E7377C"/>
    <w:rsid w:val="00E7493F"/>
    <w:rsid w:val="00E74EF9"/>
    <w:rsid w:val="00E75828"/>
    <w:rsid w:val="00E77386"/>
    <w:rsid w:val="00E80810"/>
    <w:rsid w:val="00E80AD5"/>
    <w:rsid w:val="00E85A98"/>
    <w:rsid w:val="00E909F6"/>
    <w:rsid w:val="00E92FB8"/>
    <w:rsid w:val="00E93859"/>
    <w:rsid w:val="00E956E5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067E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0A60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867ACE"/>
  <w15:chartTrackingRefBased/>
  <w15:docId w15:val="{3A3297EC-83D7-4B20-A5CE-DCF988E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8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Admin</cp:lastModifiedBy>
  <cp:revision>24</cp:revision>
  <cp:lastPrinted>2022-11-29T09:50:00Z</cp:lastPrinted>
  <dcterms:created xsi:type="dcterms:W3CDTF">2023-10-09T22:10:00Z</dcterms:created>
  <dcterms:modified xsi:type="dcterms:W3CDTF">2023-10-16T06:13:00Z</dcterms:modified>
</cp:coreProperties>
</file>