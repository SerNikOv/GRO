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AC70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5B8630CF" w14:textId="534607C2" w:rsidR="004B0EE9" w:rsidRPr="002E0A4C" w:rsidRDefault="00DD05F8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proofErr w:type="spellStart"/>
      <w:r>
        <w:rPr>
          <w:i/>
          <w:iCs/>
          <w:sz w:val="24"/>
          <w:szCs w:val="24"/>
          <w:lang w:val="en-US"/>
        </w:rPr>
        <w:t>naimobj</w:t>
      </w:r>
      <w:proofErr w:type="spellEnd"/>
      <w:r w:rsidR="001961C6" w:rsidRPr="001961C6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  <w:lang w:val="en-US"/>
        </w:rPr>
        <w:t>kodstr</w:t>
      </w:r>
      <w:proofErr w:type="spellEnd"/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proofErr w:type="spellStart"/>
      <w:r w:rsidR="001874F5" w:rsidRPr="001874F5">
        <w:rPr>
          <w:i/>
          <w:iCs/>
          <w:sz w:val="24"/>
          <w:szCs w:val="24"/>
          <w:lang w:val="en-US"/>
        </w:rPr>
        <w:t>objadres</w:t>
      </w:r>
      <w:proofErr w:type="spellEnd"/>
    </w:p>
    <w:p w14:paraId="460B5329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3B821D31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5CC8D1F2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1F2B2129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54A3D91E" w14:textId="523933A2" w:rsidR="004B0EE9" w:rsidRPr="002F356D" w:rsidRDefault="00DD05F8" w:rsidP="004B0EE9">
      <w:pPr>
        <w:rPr>
          <w:bCs/>
          <w:sz w:val="24"/>
          <w:szCs w:val="24"/>
        </w:rPr>
      </w:pPr>
      <w:bookmarkStart w:id="3" w:name="_Hlk141993987"/>
      <w:proofErr w:type="spellStart"/>
      <w:r>
        <w:rPr>
          <w:i/>
          <w:sz w:val="24"/>
          <w:szCs w:val="24"/>
          <w:lang w:val="en-US" w:eastAsia="ar-SA"/>
        </w:rPr>
        <w:t>zakazchiknaim</w:t>
      </w:r>
      <w:proofErr w:type="spellEnd"/>
      <w:r w:rsidR="007F2D78" w:rsidRPr="002F356D">
        <w:rPr>
          <w:i/>
          <w:sz w:val="24"/>
          <w:szCs w:val="24"/>
          <w:lang w:eastAsia="ar-SA"/>
        </w:rPr>
        <w:t xml:space="preserve">, </w:t>
      </w:r>
      <w:proofErr w:type="spellStart"/>
      <w:r>
        <w:rPr>
          <w:i/>
          <w:sz w:val="24"/>
          <w:szCs w:val="24"/>
          <w:lang w:val="en-US" w:eastAsia="ar-SA"/>
        </w:rPr>
        <w:t>zakazchikrekviz</w:t>
      </w:r>
      <w:proofErr w:type="spellEnd"/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CCD28B8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559FE5FF" w14:textId="5180DCA3" w:rsidR="004B0EE9" w:rsidRPr="002F356D" w:rsidRDefault="00DD05F8" w:rsidP="004B0EE9">
      <w:pPr>
        <w:rPr>
          <w:bCs/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 w:eastAsia="ar-SA"/>
        </w:rPr>
        <w:t>zakazchikadres</w:t>
      </w:r>
      <w:proofErr w:type="spellEnd"/>
    </w:p>
    <w:p w14:paraId="72474897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33B8CAB5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5345535A" w14:textId="432A03DD" w:rsidR="00851673" w:rsidRPr="002978C4" w:rsidRDefault="00DD05F8" w:rsidP="00851673">
      <w:pPr>
        <w:rPr>
          <w:bCs/>
          <w:i/>
        </w:rPr>
      </w:pPr>
      <w:proofErr w:type="spellStart"/>
      <w:r>
        <w:rPr>
          <w:i/>
          <w:sz w:val="24"/>
          <w:szCs w:val="24"/>
          <w:lang w:val="en-US" w:eastAsia="ar-SA"/>
        </w:rPr>
        <w:t>zakazchiksro</w:t>
      </w:r>
      <w:proofErr w:type="spellEnd"/>
    </w:p>
    <w:p w14:paraId="259B761E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580F2F3E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59944F43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9B1B334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2134A104" w14:textId="77777777" w:rsidR="00851673" w:rsidRPr="002978C4" w:rsidRDefault="00851673" w:rsidP="00851673">
      <w:pPr>
        <w:rPr>
          <w:bCs/>
          <w:i/>
        </w:rPr>
      </w:pPr>
    </w:p>
    <w:p w14:paraId="7B11E919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79284B54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167A316B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68C69928" w14:textId="71A44092" w:rsidR="004B0EE9" w:rsidRPr="002F356D" w:rsidRDefault="00DD05F8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proofErr w:type="spellStart"/>
      <w:r>
        <w:rPr>
          <w:i/>
          <w:sz w:val="24"/>
          <w:szCs w:val="24"/>
          <w:lang w:val="en-US"/>
        </w:rPr>
        <w:t>genpodryadchiknaim</w:t>
      </w:r>
      <w:proofErr w:type="spellEnd"/>
      <w:r w:rsidR="007F2D78" w:rsidRPr="002F356D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genpodryadchikrekviz</w:t>
      </w:r>
      <w:proofErr w:type="spellEnd"/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25EE71B8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478D5FAF" w14:textId="621610FE" w:rsidR="002769A3" w:rsidRPr="002F356D" w:rsidRDefault="00DD05F8" w:rsidP="002769A3">
      <w:pPr>
        <w:rPr>
          <w:bCs/>
          <w:i/>
          <w:iCs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genpodryadchikadres</w:t>
      </w:r>
      <w:proofErr w:type="spellEnd"/>
    </w:p>
    <w:p w14:paraId="159C8D20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31DEC238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9CD9DA8" w14:textId="4A20C8AE" w:rsidR="00851673" w:rsidRPr="002978C4" w:rsidRDefault="00DD05F8" w:rsidP="00851673">
      <w:pPr>
        <w:rPr>
          <w:bCs/>
          <w:i/>
        </w:rPr>
      </w:pPr>
      <w:proofErr w:type="spellStart"/>
      <w:r>
        <w:rPr>
          <w:i/>
          <w:iCs/>
          <w:sz w:val="24"/>
          <w:szCs w:val="24"/>
          <w:lang w:val="en-US"/>
        </w:rPr>
        <w:t>genpodryadchiksro</w:t>
      </w:r>
      <w:proofErr w:type="spellEnd"/>
    </w:p>
    <w:p w14:paraId="70262286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02076F7C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724CA4D0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015BA552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7F0B2687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69D1F4AD" w14:textId="19B260E7" w:rsidR="004B0EE9" w:rsidRPr="002F356D" w:rsidRDefault="00DD05F8" w:rsidP="004B0EE9">
      <w:pPr>
        <w:rPr>
          <w:bCs/>
          <w:sz w:val="24"/>
          <w:szCs w:val="24"/>
        </w:rPr>
      </w:pPr>
      <w:bookmarkStart w:id="5" w:name="_Hlk141994074"/>
      <w:proofErr w:type="spellStart"/>
      <w:r>
        <w:rPr>
          <w:bCs/>
          <w:i/>
          <w:sz w:val="24"/>
          <w:szCs w:val="24"/>
          <w:lang w:val="en-US"/>
        </w:rPr>
        <w:t>proektnaim</w:t>
      </w:r>
      <w:proofErr w:type="spellEnd"/>
      <w:r w:rsidR="007F2D78" w:rsidRPr="002F356D">
        <w:rPr>
          <w:bCs/>
          <w:i/>
          <w:sz w:val="24"/>
          <w:szCs w:val="24"/>
        </w:rPr>
        <w:t xml:space="preserve">, </w:t>
      </w:r>
      <w:proofErr w:type="spellStart"/>
      <w:r>
        <w:rPr>
          <w:bCs/>
          <w:i/>
          <w:sz w:val="24"/>
          <w:szCs w:val="24"/>
          <w:lang w:val="en-US"/>
        </w:rPr>
        <w:t>proektrekviz</w:t>
      </w:r>
      <w:proofErr w:type="spellEnd"/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36A47B2C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5F161728" w14:textId="03395396" w:rsidR="004B0EE9" w:rsidRPr="002F356D" w:rsidRDefault="00DD05F8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proofErr w:type="spellStart"/>
      <w:r>
        <w:rPr>
          <w:bCs/>
          <w:i/>
          <w:sz w:val="24"/>
          <w:szCs w:val="24"/>
          <w:lang w:val="en-US"/>
        </w:rPr>
        <w:t>proektadres</w:t>
      </w:r>
      <w:proofErr w:type="spellEnd"/>
    </w:p>
    <w:p w14:paraId="6D834101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5F61BDA5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43B54D91" w14:textId="76B7025A" w:rsidR="00EB541B" w:rsidRPr="002978C4" w:rsidRDefault="00DD05F8" w:rsidP="00EB541B">
      <w:pPr>
        <w:rPr>
          <w:bCs/>
          <w:i/>
        </w:rPr>
      </w:pPr>
      <w:proofErr w:type="spellStart"/>
      <w:r>
        <w:rPr>
          <w:bCs/>
          <w:i/>
          <w:sz w:val="24"/>
          <w:szCs w:val="24"/>
          <w:lang w:val="en-US"/>
        </w:rPr>
        <w:t>proektsro</w:t>
      </w:r>
      <w:proofErr w:type="spellEnd"/>
    </w:p>
    <w:p w14:paraId="1D6D795D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0BD5956B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1BD1D8EE" w14:textId="77777777" w:rsidR="00F449A0" w:rsidRPr="00F03DF8" w:rsidRDefault="00F449A0" w:rsidP="00D1547A">
      <w:pPr>
        <w:spacing w:after="240"/>
        <w:ind w:left="1559" w:right="1843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4B0EE9" w:rsidRPr="002F356D">
        <w:rPr>
          <w:b/>
          <w:bCs/>
          <w:sz w:val="24"/>
          <w:szCs w:val="24"/>
        </w:rPr>
        <w:t>освидетельствования геодезической разбивочной основы объекта капитального строительства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6102B720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BD8A2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32A535" w14:textId="1CF8773C" w:rsidR="00F449A0" w:rsidRPr="002E0A4C" w:rsidRDefault="00DD05F8" w:rsidP="00C425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nactogs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89A60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473096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FD0EC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9EACE5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BD21E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98855E" w14:textId="5F6C53F5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13106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403841E2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49444D39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5C53608B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05AB905D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21CDE76D" w14:textId="051D6B15" w:rsidR="002A4462" w:rsidRPr="00142288" w:rsidRDefault="00DD05F8" w:rsidP="002A4462">
      <w:bookmarkStart w:id="6" w:name="_Hlk141994154"/>
      <w:proofErr w:type="spellStart"/>
      <w:r>
        <w:rPr>
          <w:i/>
          <w:sz w:val="24"/>
          <w:szCs w:val="24"/>
          <w:lang w:val="en-US"/>
        </w:rPr>
        <w:t>skdolzhnost</w:t>
      </w:r>
      <w:proofErr w:type="spellEnd"/>
      <w:r w:rsidR="003B1A78" w:rsidRPr="00142288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skfio</w:t>
      </w:r>
      <w:proofErr w:type="spellEnd"/>
      <w:r w:rsidR="001D31A0" w:rsidRPr="00142288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skprikaz</w:t>
      </w:r>
      <w:bookmarkEnd w:id="6"/>
      <w:proofErr w:type="spellEnd"/>
    </w:p>
    <w:p w14:paraId="7333F771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2BA8A8C2" w14:textId="4AF04E7C" w:rsidR="003A1E93" w:rsidRPr="004B614F" w:rsidRDefault="00DD05F8" w:rsidP="003A1E93">
      <w:pPr>
        <w:rPr>
          <w:i/>
        </w:rPr>
      </w:pPr>
      <w:proofErr w:type="spellStart"/>
      <w:r>
        <w:rPr>
          <w:i/>
          <w:sz w:val="24"/>
          <w:szCs w:val="24"/>
          <w:lang w:val="en-US"/>
        </w:rPr>
        <w:t>skrekviz</w:t>
      </w:r>
      <w:proofErr w:type="spellEnd"/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005ED3F3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50F5D0F7" w14:textId="14F9EA11" w:rsidR="003A1E93" w:rsidRPr="002E0A4C" w:rsidRDefault="00DD05F8" w:rsidP="003A1E93">
      <w:pPr>
        <w:keepNext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skadres</w:t>
      </w:r>
      <w:proofErr w:type="spellEnd"/>
    </w:p>
    <w:p w14:paraId="015E7CB6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3F82D397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</w:t>
      </w:r>
    </w:p>
    <w:p w14:paraId="18FC2EEC" w14:textId="414248AD" w:rsidR="00ED7C70" w:rsidRPr="00267638" w:rsidRDefault="00DD05F8" w:rsidP="00ED7C70">
      <w:pPr>
        <w:pBdr>
          <w:between w:val="single" w:sz="4" w:space="1" w:color="auto"/>
        </w:pBdr>
        <w:rPr>
          <w:i/>
        </w:rPr>
      </w:pPr>
      <w:bookmarkStart w:id="7" w:name="_Hlk141994196"/>
      <w:proofErr w:type="spellStart"/>
      <w:r>
        <w:rPr>
          <w:i/>
          <w:sz w:val="24"/>
          <w:szCs w:val="24"/>
          <w:lang w:val="en-US"/>
        </w:rPr>
        <w:t>genpodryadchikdolzhn</w:t>
      </w:r>
      <w:proofErr w:type="spellEnd"/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genpodryadchikfio</w:t>
      </w:r>
      <w:proofErr w:type="spellEnd"/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genpodryadchikprikaz</w:t>
      </w:r>
      <w:bookmarkEnd w:id="7"/>
      <w:proofErr w:type="spellEnd"/>
    </w:p>
    <w:p w14:paraId="1DA0D47A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lastRenderedPageBreak/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3E03FD66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полномочия)</w:t>
      </w:r>
    </w:p>
    <w:p w14:paraId="0738C38C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27B29419" w14:textId="3757564A" w:rsidR="003326A5" w:rsidRPr="00C42BD5" w:rsidRDefault="00442E95" w:rsidP="003326A5">
      <w:pPr>
        <w:rPr>
          <w:i/>
          <w:sz w:val="24"/>
          <w:szCs w:val="24"/>
        </w:rPr>
      </w:pPr>
      <w:bookmarkStart w:id="8" w:name="_Hlk141994209"/>
      <w:proofErr w:type="spellStart"/>
      <w:r w:rsidRPr="00442E95">
        <w:rPr>
          <w:i/>
          <w:sz w:val="24"/>
          <w:szCs w:val="24"/>
          <w:lang w:val="en-US"/>
        </w:rPr>
        <w:t>skgpdolzhnost</w:t>
      </w:r>
      <w:proofErr w:type="spellEnd"/>
      <w:r w:rsidR="00267638" w:rsidRPr="00C42BD5">
        <w:rPr>
          <w:i/>
          <w:sz w:val="24"/>
          <w:szCs w:val="24"/>
        </w:rPr>
        <w:t xml:space="preserve">, </w:t>
      </w:r>
      <w:proofErr w:type="spellStart"/>
      <w:r w:rsidRPr="00442E95">
        <w:rPr>
          <w:i/>
          <w:sz w:val="24"/>
          <w:szCs w:val="24"/>
          <w:lang w:val="en-US"/>
        </w:rPr>
        <w:t>skgpfio</w:t>
      </w:r>
      <w:proofErr w:type="spellEnd"/>
      <w:r w:rsidR="00267638" w:rsidRPr="00C42BD5">
        <w:rPr>
          <w:i/>
          <w:sz w:val="24"/>
          <w:szCs w:val="24"/>
        </w:rPr>
        <w:t xml:space="preserve">, </w:t>
      </w:r>
      <w:proofErr w:type="spellStart"/>
      <w:r w:rsidRPr="00442E95">
        <w:rPr>
          <w:i/>
          <w:sz w:val="24"/>
          <w:szCs w:val="24"/>
          <w:lang w:val="en-US"/>
        </w:rPr>
        <w:t>skgpprikaz</w:t>
      </w:r>
      <w:proofErr w:type="spellEnd"/>
      <w:r w:rsidR="00267638" w:rsidRPr="00C42BD5">
        <w:rPr>
          <w:i/>
          <w:sz w:val="24"/>
          <w:szCs w:val="24"/>
        </w:rPr>
        <w:t xml:space="preserve">, </w:t>
      </w:r>
      <w:bookmarkEnd w:id="8"/>
      <w:proofErr w:type="spellStart"/>
      <w:r w:rsidRPr="00442E95">
        <w:rPr>
          <w:i/>
          <w:sz w:val="24"/>
          <w:szCs w:val="24"/>
          <w:lang w:val="en-US"/>
        </w:rPr>
        <w:t>skgpreestr</w:t>
      </w:r>
      <w:proofErr w:type="spellEnd"/>
    </w:p>
    <w:p w14:paraId="08E84C71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 xml:space="preserve">(должность (при наличии), фамилия, инициалы, идентификационный номер в национальном реестре </w:t>
      </w:r>
      <w:proofErr w:type="spellStart"/>
      <w:r w:rsidRPr="00C42BD5">
        <w:rPr>
          <w:i/>
          <w:sz w:val="16"/>
          <w:szCs w:val="16"/>
        </w:rPr>
        <w:t>специалистовв</w:t>
      </w:r>
      <w:proofErr w:type="spellEnd"/>
      <w:r w:rsidRPr="00C42BD5">
        <w:rPr>
          <w:i/>
          <w:sz w:val="16"/>
          <w:szCs w:val="16"/>
        </w:rPr>
        <w:t xml:space="preserve">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0C70BE3A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5C3E7F99" w14:textId="2FC40282" w:rsidR="00C42BD5" w:rsidRPr="000D37F1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proofErr w:type="spellStart"/>
      <w:r w:rsidR="00DD05F8">
        <w:rPr>
          <w:i/>
          <w:sz w:val="24"/>
          <w:szCs w:val="24"/>
          <w:lang w:val="en-US"/>
        </w:rPr>
        <w:t>proektdolzhn</w:t>
      </w:r>
      <w:proofErr w:type="spellEnd"/>
      <w:r w:rsidR="005A5233" w:rsidRPr="00C42BD5">
        <w:rPr>
          <w:i/>
          <w:sz w:val="24"/>
          <w:szCs w:val="24"/>
        </w:rPr>
        <w:t xml:space="preserve"> </w:t>
      </w:r>
      <w:proofErr w:type="spellStart"/>
      <w:r w:rsidR="00DD05F8">
        <w:rPr>
          <w:i/>
          <w:sz w:val="24"/>
          <w:szCs w:val="24"/>
          <w:lang w:val="en-US"/>
        </w:rPr>
        <w:t>proektfio</w:t>
      </w:r>
      <w:proofErr w:type="spellEnd"/>
      <w:r w:rsidR="005A5233" w:rsidRPr="00C42BD5">
        <w:rPr>
          <w:i/>
          <w:sz w:val="24"/>
          <w:szCs w:val="24"/>
        </w:rPr>
        <w:t xml:space="preserve"> </w:t>
      </w:r>
      <w:proofErr w:type="spellStart"/>
      <w:r w:rsidR="00DD05F8">
        <w:rPr>
          <w:i/>
          <w:sz w:val="24"/>
          <w:szCs w:val="24"/>
          <w:lang w:val="en-US"/>
        </w:rPr>
        <w:t>proektprikaz</w:t>
      </w:r>
      <w:bookmarkEnd w:id="9"/>
      <w:proofErr w:type="spellEnd"/>
    </w:p>
    <w:p w14:paraId="64B20A30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1D3DCC13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66CAB94F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0A3405B0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08CAD954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69001B51" w14:textId="77777777" w:rsidR="00C42BD5" w:rsidRDefault="00C42BD5" w:rsidP="00ED7C70">
      <w:pPr>
        <w:jc w:val="both"/>
        <w:rPr>
          <w:b/>
          <w:sz w:val="19"/>
          <w:szCs w:val="19"/>
        </w:rPr>
      </w:pPr>
    </w:p>
    <w:p w14:paraId="4424EE48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57D623A9" w14:textId="30349156" w:rsidR="00ED7C70" w:rsidRPr="00064C9B" w:rsidRDefault="00DD05F8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proofErr w:type="spellStart"/>
      <w:r>
        <w:rPr>
          <w:i/>
          <w:sz w:val="24"/>
          <w:szCs w:val="24"/>
          <w:lang w:val="en-US"/>
        </w:rPr>
        <w:t>grodolzhn</w:t>
      </w:r>
      <w:proofErr w:type="spellEnd"/>
      <w:r w:rsidR="005A5233" w:rsidRPr="00064C9B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grofio</w:t>
      </w:r>
      <w:proofErr w:type="spellEnd"/>
      <w:r w:rsidR="005A5233" w:rsidRPr="00064C9B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groprikaz</w:t>
      </w:r>
      <w:bookmarkEnd w:id="10"/>
      <w:proofErr w:type="spellEnd"/>
    </w:p>
    <w:p w14:paraId="4D22ECA0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5C4C5FBC" w14:textId="2907571F" w:rsidR="004705F6" w:rsidRPr="00064C9B" w:rsidRDefault="00DD05F8" w:rsidP="00ED7C70">
      <w:pPr>
        <w:rPr>
          <w:bCs/>
          <w:i/>
          <w:sz w:val="24"/>
          <w:szCs w:val="24"/>
        </w:rPr>
      </w:pPr>
      <w:bookmarkStart w:id="12" w:name="_Hlk141994252"/>
      <w:proofErr w:type="spellStart"/>
      <w:r>
        <w:rPr>
          <w:i/>
          <w:sz w:val="24"/>
          <w:szCs w:val="24"/>
          <w:lang w:val="en-US"/>
        </w:rPr>
        <w:t>gronaim</w:t>
      </w:r>
      <w:proofErr w:type="spellEnd"/>
      <w:r w:rsidR="006E795D" w:rsidRPr="00064C9B"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  <w:lang w:val="en-US"/>
        </w:rPr>
        <w:t>grorekviz</w:t>
      </w:r>
      <w:proofErr w:type="spellEnd"/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7901A77B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4F830102" w14:textId="0F5641E5" w:rsidR="00064C9B" w:rsidRPr="00C42BD5" w:rsidRDefault="00DD05F8" w:rsidP="00064C9B">
      <w:pPr>
        <w:tabs>
          <w:tab w:val="left" w:pos="3564"/>
        </w:tabs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groadres</w:t>
      </w:r>
      <w:proofErr w:type="spellEnd"/>
    </w:p>
    <w:p w14:paraId="6FCA9625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 предпринимателя)</w:t>
      </w:r>
    </w:p>
    <w:p w14:paraId="715D7BC1" w14:textId="77777777" w:rsidR="002263B5" w:rsidRPr="00064C9B" w:rsidRDefault="002263B5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064C9B">
        <w:rPr>
          <w:sz w:val="24"/>
          <w:szCs w:val="24"/>
        </w:rPr>
        <w:t>рассмотрели представленную документацию на геодезическую разбивочную основу для строительства</w:t>
      </w:r>
      <w:r w:rsidR="00064C9B" w:rsidRPr="00064C9B">
        <w:rPr>
          <w:sz w:val="24"/>
          <w:szCs w:val="24"/>
        </w:rPr>
        <w:t>, реконструкции, капитального ремонта</w:t>
      </w:r>
    </w:p>
    <w:p w14:paraId="2A618776" w14:textId="41F8C702" w:rsidR="002263B5" w:rsidRPr="00064C9B" w:rsidRDefault="00DD05F8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proofErr w:type="spellStart"/>
      <w:r>
        <w:rPr>
          <w:b/>
          <w:bCs/>
          <w:i/>
          <w:iCs/>
          <w:sz w:val="24"/>
          <w:szCs w:val="24"/>
          <w:lang w:val="en-US"/>
        </w:rPr>
        <w:t>naimobj</w:t>
      </w:r>
      <w:proofErr w:type="spellEnd"/>
      <w:r w:rsidR="001961C6" w:rsidRPr="000D37F1"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kodstr</w:t>
      </w:r>
      <w:bookmarkEnd w:id="13"/>
      <w:proofErr w:type="spellEnd"/>
    </w:p>
    <w:p w14:paraId="7A968684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7BB36F2F" w14:textId="77777777" w:rsidR="004F1D04" w:rsidRDefault="002263B5" w:rsidP="004F1D04">
      <w:pPr>
        <w:spacing w:after="240"/>
        <w:rPr>
          <w:sz w:val="24"/>
          <w:szCs w:val="24"/>
        </w:rPr>
      </w:pPr>
      <w:r w:rsidRPr="004F1D04">
        <w:rPr>
          <w:sz w:val="24"/>
          <w:szCs w:val="24"/>
        </w:rPr>
        <w:t>и произвели осмотр закрепленных на местности знаков этой основы.</w:t>
      </w:r>
    </w:p>
    <w:p w14:paraId="2DBD5A62" w14:textId="77777777" w:rsidR="002263B5" w:rsidRPr="00064C9B" w:rsidRDefault="002263B5" w:rsidP="004F1D04">
      <w:pPr>
        <w:spacing w:after="240"/>
        <w:rPr>
          <w:sz w:val="24"/>
          <w:szCs w:val="24"/>
        </w:rPr>
      </w:pPr>
      <w:r w:rsidRPr="00064C9B">
        <w:rPr>
          <w:sz w:val="24"/>
          <w:szCs w:val="24"/>
        </w:rPr>
        <w:t>Предъявленные к освидетельствованию знаки геодезической разбивочной основы для строительства,</w:t>
      </w:r>
      <w:r w:rsidR="00064C9B" w:rsidRPr="00064C9B">
        <w:rPr>
          <w:sz w:val="24"/>
          <w:szCs w:val="24"/>
        </w:rPr>
        <w:t xml:space="preserve"> реконструкции, капитального ремонта,</w:t>
      </w:r>
      <w:r w:rsidRPr="00064C9B">
        <w:rPr>
          <w:sz w:val="24"/>
          <w:szCs w:val="24"/>
        </w:rPr>
        <w:t xml:space="preserve"> их координаты, отметки, места установки и способы закрепления соответствуют требованиям проектной документации, а также техническим регламентам, иным нормативным правовым актам</w:t>
      </w:r>
    </w:p>
    <w:p w14:paraId="54412244" w14:textId="0085AD26" w:rsidR="00515098" w:rsidRPr="00064C9B" w:rsidRDefault="00DD05F8" w:rsidP="00FF387E">
      <w:pPr>
        <w:pBdr>
          <w:between w:val="single" w:sz="4" w:space="1" w:color="auto"/>
        </w:pBd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shifrgp</w:t>
      </w:r>
      <w:proofErr w:type="spellEnd"/>
    </w:p>
    <w:p w14:paraId="61CC5B2D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(номер, другие реквизиты чертежа,</w:t>
      </w:r>
    </w:p>
    <w:p w14:paraId="77D2AA55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67DD68AD" w14:textId="30DCD8B0" w:rsidR="005F038C" w:rsidRPr="008F17C9" w:rsidRDefault="00DD05F8" w:rsidP="005F038C">
      <w:pPr>
        <w:pBdr>
          <w:between w:val="single" w:sz="4" w:space="1" w:color="auto"/>
        </w:pBd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  <w:lang w:val="en-US"/>
        </w:rPr>
        <w:t>gip</w:t>
      </w:r>
      <w:proofErr w:type="spellEnd"/>
    </w:p>
    <w:p w14:paraId="3405A0F8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наименование проектной документации</w:t>
      </w:r>
      <w:r>
        <w:rPr>
          <w:i/>
          <w:sz w:val="16"/>
          <w:szCs w:val="16"/>
        </w:rPr>
        <w:t xml:space="preserve">,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6FD280E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48F67262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318EF684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5493E26B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75841D1E" w14:textId="77777777" w:rsidR="0002297E" w:rsidRPr="004F1D04" w:rsidRDefault="00C242F4" w:rsidP="002263B5">
      <w:pPr>
        <w:rPr>
          <w:sz w:val="24"/>
          <w:szCs w:val="24"/>
        </w:rPr>
      </w:pPr>
      <w:r w:rsidRPr="004F1D04">
        <w:rPr>
          <w:sz w:val="24"/>
          <w:szCs w:val="24"/>
        </w:rPr>
        <w:t>Акт составлен в 5 экземплярах</w:t>
      </w:r>
      <w:r>
        <w:rPr>
          <w:sz w:val="24"/>
          <w:szCs w:val="24"/>
        </w:rPr>
        <w:t xml:space="preserve"> </w:t>
      </w:r>
      <w:r w:rsidRPr="008955F9">
        <w:rPr>
          <w:sz w:val="24"/>
          <w:szCs w:val="24"/>
        </w:rPr>
        <w:t>(в случае заполнения акта на бумажном носителе)</w:t>
      </w:r>
      <w:r w:rsidR="0002297E" w:rsidRPr="004F1D04">
        <w:rPr>
          <w:sz w:val="24"/>
          <w:szCs w:val="24"/>
        </w:rPr>
        <w:t>.</w:t>
      </w:r>
    </w:p>
    <w:p w14:paraId="685E0314" w14:textId="23C178FF" w:rsidR="002263B5" w:rsidRPr="004F1D04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AE035D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EB35F4" w:rsidRPr="004F1D04">
        <w:rPr>
          <w:sz w:val="24"/>
          <w:szCs w:val="24"/>
          <w:u w:val="single"/>
        </w:rPr>
        <w:t>Схема расположения пунктов ОГС</w:t>
      </w:r>
      <w:r w:rsidR="00FF5744" w:rsidRPr="004F1D04">
        <w:rPr>
          <w:sz w:val="24"/>
          <w:szCs w:val="24"/>
          <w:u w:val="single"/>
        </w:rPr>
        <w:t xml:space="preserve"> на </w:t>
      </w:r>
      <w:r w:rsidR="00DC7083" w:rsidRPr="004F1D04">
        <w:rPr>
          <w:sz w:val="24"/>
          <w:szCs w:val="24"/>
          <w:u w:val="single"/>
        </w:rPr>
        <w:t xml:space="preserve"> </w:t>
      </w:r>
      <w:proofErr w:type="spellStart"/>
      <w:r w:rsidR="00DD05F8">
        <w:rPr>
          <w:sz w:val="24"/>
          <w:szCs w:val="24"/>
          <w:u w:val="single"/>
        </w:rPr>
        <w:t>l_shem_ogs</w:t>
      </w:r>
      <w:proofErr w:type="spellEnd"/>
      <w:r w:rsidR="00DC7083" w:rsidRPr="004F1D04">
        <w:rPr>
          <w:sz w:val="24"/>
          <w:szCs w:val="24"/>
          <w:u w:val="single"/>
        </w:rPr>
        <w:t xml:space="preserve"> </w:t>
      </w:r>
      <w:r w:rsidR="00FF5744" w:rsidRPr="004F1D04">
        <w:rPr>
          <w:sz w:val="24"/>
          <w:szCs w:val="24"/>
          <w:u w:val="single"/>
        </w:rPr>
        <w:t>л</w:t>
      </w:r>
      <w:r w:rsidR="002263B5" w:rsidRPr="004F1D04">
        <w:rPr>
          <w:sz w:val="24"/>
          <w:szCs w:val="24"/>
          <w:u w:val="single"/>
        </w:rPr>
        <w:t>.</w:t>
      </w:r>
    </w:p>
    <w:p w14:paraId="79A907C7" w14:textId="40A71C80" w:rsidR="00FF5744" w:rsidRPr="00FF5744" w:rsidRDefault="00FF5744" w:rsidP="00FF5744">
      <w:pPr>
        <w:jc w:val="both"/>
      </w:pPr>
      <w:r w:rsidRPr="004F1D04">
        <w:rPr>
          <w:sz w:val="24"/>
          <w:szCs w:val="24"/>
        </w:rPr>
        <w:tab/>
      </w:r>
      <w:r w:rsidRPr="004F1D04">
        <w:rPr>
          <w:sz w:val="24"/>
          <w:szCs w:val="24"/>
        </w:rPr>
        <w:tab/>
        <w:t xml:space="preserve"> </w:t>
      </w:r>
      <w:r w:rsidR="004F1D04">
        <w:rPr>
          <w:sz w:val="24"/>
          <w:szCs w:val="24"/>
        </w:rPr>
        <w:t xml:space="preserve">     </w:t>
      </w:r>
      <w:r w:rsidRPr="004F1D04">
        <w:rPr>
          <w:sz w:val="24"/>
          <w:szCs w:val="24"/>
        </w:rPr>
        <w:t xml:space="preserve">2. </w:t>
      </w:r>
      <w:r w:rsidRPr="004F1D04">
        <w:rPr>
          <w:sz w:val="24"/>
          <w:szCs w:val="24"/>
          <w:u w:val="single"/>
        </w:rPr>
        <w:t xml:space="preserve">Каталог координат и высот </w:t>
      </w:r>
      <w:r w:rsidR="00EB35F4" w:rsidRPr="004F1D04">
        <w:rPr>
          <w:sz w:val="24"/>
          <w:szCs w:val="24"/>
          <w:u w:val="single"/>
        </w:rPr>
        <w:t>ОГС</w:t>
      </w:r>
      <w:r w:rsidRPr="004F1D04">
        <w:rPr>
          <w:sz w:val="24"/>
          <w:szCs w:val="24"/>
          <w:u w:val="single"/>
        </w:rPr>
        <w:t xml:space="preserve"> на </w:t>
      </w:r>
      <w:r w:rsidR="00DC7083" w:rsidRPr="004F1D04">
        <w:rPr>
          <w:sz w:val="24"/>
          <w:szCs w:val="24"/>
          <w:u w:val="single"/>
        </w:rPr>
        <w:t xml:space="preserve">  </w:t>
      </w:r>
      <w:proofErr w:type="spellStart"/>
      <w:r w:rsidR="00EF474B" w:rsidRPr="00EF474B">
        <w:rPr>
          <w:sz w:val="24"/>
          <w:szCs w:val="24"/>
          <w:u w:val="single"/>
        </w:rPr>
        <w:t>l_kat_ogs</w:t>
      </w:r>
      <w:proofErr w:type="spellEnd"/>
      <w:r w:rsidR="00DC7083" w:rsidRPr="004F1D04">
        <w:rPr>
          <w:sz w:val="24"/>
          <w:szCs w:val="24"/>
          <w:u w:val="single"/>
        </w:rPr>
        <w:t xml:space="preserve"> </w:t>
      </w:r>
      <w:r w:rsidRPr="004F1D04">
        <w:rPr>
          <w:sz w:val="24"/>
          <w:szCs w:val="24"/>
          <w:u w:val="single"/>
        </w:rPr>
        <w:t xml:space="preserve"> л.</w:t>
      </w:r>
    </w:p>
    <w:p w14:paraId="649C649D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0FD1DE21" w14:textId="77777777" w:rsidR="00785367" w:rsidRDefault="00785367" w:rsidP="00785367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застройщика, технического заказчика, лица, ответственного за эксплуатацию здания, сооружения, или регионального оператора по вопросам строительного контроля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85367" w:rsidRPr="00926B33" w14:paraId="779B4181" w14:textId="77777777" w:rsidTr="00025670">
        <w:tc>
          <w:tcPr>
            <w:tcW w:w="4678" w:type="dxa"/>
            <w:shd w:val="clear" w:color="auto" w:fill="auto"/>
          </w:tcPr>
          <w:p w14:paraId="0D512A4E" w14:textId="1B8BF133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skfio</w:t>
            </w:r>
            <w:proofErr w:type="spellEnd"/>
          </w:p>
          <w:p w14:paraId="7DD09806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6" w:type="dxa"/>
            <w:shd w:val="clear" w:color="auto" w:fill="auto"/>
          </w:tcPr>
          <w:p w14:paraId="46651188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2E5E6D7E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1A2CDDB0" w14:textId="77777777" w:rsidR="00785367" w:rsidRDefault="00785367" w:rsidP="00785367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lastRenderedPageBreak/>
        <w:t>Представитель лица, осуществляющего строительство</w:t>
      </w:r>
      <w:r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>реконструкцию, капитальный ремонт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785367" w:rsidRPr="00926B33" w14:paraId="101394E1" w14:textId="77777777" w:rsidTr="00025670">
        <w:tc>
          <w:tcPr>
            <w:tcW w:w="4684" w:type="dxa"/>
            <w:shd w:val="clear" w:color="auto" w:fill="auto"/>
          </w:tcPr>
          <w:p w14:paraId="56B686D5" w14:textId="054FA753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  <w:proofErr w:type="spellEnd"/>
          </w:p>
          <w:p w14:paraId="335F70A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0" w:type="dxa"/>
            <w:shd w:val="clear" w:color="auto" w:fill="auto"/>
          </w:tcPr>
          <w:p w14:paraId="6F724169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0D444B90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A432CBD" w14:textId="77777777" w:rsidR="00785367" w:rsidRDefault="00785367" w:rsidP="00785367">
      <w:pPr>
        <w:jc w:val="both"/>
        <w:rPr>
          <w:b/>
          <w:sz w:val="24"/>
          <w:szCs w:val="24"/>
        </w:rPr>
      </w:pPr>
      <w:bookmarkStart w:id="15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>
        <w:rPr>
          <w:b/>
          <w:sz w:val="24"/>
          <w:szCs w:val="24"/>
        </w:rPr>
        <w:t xml:space="preserve"> </w:t>
      </w:r>
      <w:r w:rsidRPr="004F1D04">
        <w:rPr>
          <w:b/>
          <w:sz w:val="24"/>
          <w:szCs w:val="24"/>
        </w:rPr>
        <w:t xml:space="preserve">реконструкцию, капитальный ремонт по вопросам строительного контроля </w:t>
      </w:r>
    </w:p>
    <w:p w14:paraId="5E1846EB" w14:textId="77777777" w:rsidR="00785367" w:rsidRDefault="00785367" w:rsidP="00785367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785367" w:rsidRPr="00926B33" w14:paraId="10A58F86" w14:textId="77777777" w:rsidTr="00926B33">
        <w:tc>
          <w:tcPr>
            <w:tcW w:w="4785" w:type="dxa"/>
            <w:shd w:val="clear" w:color="auto" w:fill="auto"/>
          </w:tcPr>
          <w:p w14:paraId="646593AA" w14:textId="20C7EBC3" w:rsidR="00785367" w:rsidRPr="00926B33" w:rsidRDefault="001F37AE" w:rsidP="00926B33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 w:rsidRPr="001F37AE">
              <w:rPr>
                <w:i/>
                <w:sz w:val="24"/>
                <w:szCs w:val="24"/>
                <w:lang w:val="en-US"/>
              </w:rPr>
              <w:t>skgpfio</w:t>
            </w:r>
            <w:proofErr w:type="spellEnd"/>
          </w:p>
          <w:p w14:paraId="27DEC8F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8D1386D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7D6E6F02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1473EAF" w14:textId="77777777" w:rsidR="00785367" w:rsidRDefault="00785367" w:rsidP="00785367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Градостроительного кодекса Российской Федерации)</w:t>
      </w:r>
    </w:p>
    <w:p w14:paraId="353CAED8" w14:textId="77777777" w:rsidR="00785367" w:rsidRDefault="00785367" w:rsidP="00785367">
      <w:pPr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785367" w:rsidRPr="00926B33" w14:paraId="27B0FD46" w14:textId="77777777" w:rsidTr="00926B33">
        <w:tc>
          <w:tcPr>
            <w:tcW w:w="4785" w:type="dxa"/>
            <w:shd w:val="clear" w:color="auto" w:fill="auto"/>
          </w:tcPr>
          <w:p w14:paraId="740C6431" w14:textId="36E8B2A2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proektfio</w:t>
            </w:r>
            <w:proofErr w:type="spellEnd"/>
          </w:p>
          <w:p w14:paraId="1A6C8FD5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51D6A4BC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327AAFA4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C648079" w14:textId="77777777" w:rsidR="00785367" w:rsidRDefault="00785367" w:rsidP="00785367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 (в случае выполнения работ по созданию геодезической разбивочной основы по договору, заключенному с иными лицами)</w:t>
      </w:r>
    </w:p>
    <w:p w14:paraId="36A1AD2D" w14:textId="77777777" w:rsidR="00785367" w:rsidRDefault="00785367" w:rsidP="00785367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85367" w:rsidRPr="00926B33" w14:paraId="417A1EBB" w14:textId="77777777" w:rsidTr="00926B33">
        <w:tc>
          <w:tcPr>
            <w:tcW w:w="4785" w:type="dxa"/>
            <w:shd w:val="clear" w:color="auto" w:fill="auto"/>
          </w:tcPr>
          <w:p w14:paraId="737D5DB4" w14:textId="33FA61C0" w:rsidR="00785367" w:rsidRPr="00926B33" w:rsidRDefault="00DD05F8" w:rsidP="00926B33">
            <w:pPr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grofio</w:t>
            </w:r>
            <w:proofErr w:type="spellEnd"/>
          </w:p>
          <w:p w14:paraId="2B80B1BC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i/>
                <w:sz w:val="16"/>
                <w:szCs w:val="16"/>
              </w:rPr>
            </w:pPr>
            <w:r w:rsidRPr="00926B33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32F5025" w14:textId="77777777" w:rsidR="00785367" w:rsidRPr="00926B33" w:rsidRDefault="00785367" w:rsidP="00926B33">
            <w:pPr>
              <w:jc w:val="both"/>
              <w:rPr>
                <w:i/>
                <w:sz w:val="24"/>
                <w:szCs w:val="24"/>
              </w:rPr>
            </w:pPr>
            <w:r w:rsidRPr="00926B33">
              <w:rPr>
                <w:i/>
                <w:sz w:val="24"/>
                <w:szCs w:val="24"/>
              </w:rPr>
              <w:t xml:space="preserve"> </w:t>
            </w:r>
          </w:p>
          <w:p w14:paraId="49223C8F" w14:textId="77777777" w:rsidR="00785367" w:rsidRPr="00926B33" w:rsidRDefault="00785367" w:rsidP="00926B33">
            <w:pPr>
              <w:pBdr>
                <w:top w:val="single" w:sz="4" w:space="1" w:color="auto"/>
              </w:pBdr>
              <w:spacing w:after="240"/>
              <w:jc w:val="center"/>
              <w:rPr>
                <w:i/>
                <w:sz w:val="16"/>
                <w:szCs w:val="16"/>
              </w:rPr>
            </w:pPr>
            <w:r w:rsidRPr="00926B33">
              <w:rPr>
                <w:i/>
                <w:sz w:val="16"/>
                <w:szCs w:val="16"/>
              </w:rPr>
              <w:t xml:space="preserve"> ( подпись)</w:t>
            </w:r>
          </w:p>
        </w:tc>
      </w:tr>
      <w:bookmarkEnd w:id="15"/>
    </w:tbl>
    <w:p w14:paraId="04F9C22E" w14:textId="77777777" w:rsidR="008F6AA9" w:rsidRDefault="008F6AA9" w:rsidP="00785367">
      <w:pPr>
        <w:jc w:val="both"/>
        <w:rPr>
          <w:sz w:val="24"/>
          <w:szCs w:val="24"/>
        </w:rPr>
      </w:pPr>
    </w:p>
    <w:sectPr w:rsidR="008F6AA9" w:rsidSect="001422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5E1B" w14:textId="77777777" w:rsidR="00EE56B6" w:rsidRDefault="00EE56B6">
      <w:r>
        <w:separator/>
      </w:r>
    </w:p>
  </w:endnote>
  <w:endnote w:type="continuationSeparator" w:id="0">
    <w:p w14:paraId="0D28A6A2" w14:textId="77777777" w:rsidR="00EE56B6" w:rsidRDefault="00EE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8A2C7" w14:textId="77777777" w:rsidR="00DD05F8" w:rsidRDefault="00DD05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98126" w14:textId="77777777" w:rsidR="00DD05F8" w:rsidRDefault="00DD05F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153D" w14:textId="77777777" w:rsidR="00DD05F8" w:rsidRDefault="00DD05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90C5" w14:textId="77777777" w:rsidR="00EE56B6" w:rsidRDefault="00EE56B6">
      <w:r>
        <w:separator/>
      </w:r>
    </w:p>
  </w:footnote>
  <w:footnote w:type="continuationSeparator" w:id="0">
    <w:p w14:paraId="682196F6" w14:textId="77777777" w:rsidR="00EE56B6" w:rsidRDefault="00EE5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BD80" w14:textId="77777777" w:rsidR="00DD05F8" w:rsidRDefault="00DD05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B378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6D67F814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1C9C8" w14:textId="77777777" w:rsidR="00DD05F8" w:rsidRDefault="00DD05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5670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37F1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26C3C"/>
    <w:rsid w:val="00131CCE"/>
    <w:rsid w:val="00135FE5"/>
    <w:rsid w:val="00141B55"/>
    <w:rsid w:val="00142288"/>
    <w:rsid w:val="00143BF5"/>
    <w:rsid w:val="001473DF"/>
    <w:rsid w:val="0015266B"/>
    <w:rsid w:val="0015292A"/>
    <w:rsid w:val="00154E7C"/>
    <w:rsid w:val="00155BAF"/>
    <w:rsid w:val="00156C8D"/>
    <w:rsid w:val="001623D4"/>
    <w:rsid w:val="00171017"/>
    <w:rsid w:val="00173C99"/>
    <w:rsid w:val="00182BE3"/>
    <w:rsid w:val="00185CE5"/>
    <w:rsid w:val="001874F5"/>
    <w:rsid w:val="0019333F"/>
    <w:rsid w:val="00194F0D"/>
    <w:rsid w:val="001961C6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37AE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E"/>
    <w:rsid w:val="002628F3"/>
    <w:rsid w:val="00263891"/>
    <w:rsid w:val="00264C69"/>
    <w:rsid w:val="00267638"/>
    <w:rsid w:val="002705B9"/>
    <w:rsid w:val="00270CBB"/>
    <w:rsid w:val="002710D9"/>
    <w:rsid w:val="00273597"/>
    <w:rsid w:val="0027423E"/>
    <w:rsid w:val="00275BDF"/>
    <w:rsid w:val="002769A3"/>
    <w:rsid w:val="00277EEA"/>
    <w:rsid w:val="002803C5"/>
    <w:rsid w:val="00286264"/>
    <w:rsid w:val="00286D74"/>
    <w:rsid w:val="00290B52"/>
    <w:rsid w:val="00291355"/>
    <w:rsid w:val="00291CD9"/>
    <w:rsid w:val="00293D04"/>
    <w:rsid w:val="002978C4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B2F"/>
    <w:rsid w:val="002D4F5C"/>
    <w:rsid w:val="002D5BFB"/>
    <w:rsid w:val="002D6520"/>
    <w:rsid w:val="002D77B7"/>
    <w:rsid w:val="002D7CBE"/>
    <w:rsid w:val="002E0A4C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86198"/>
    <w:rsid w:val="0039312C"/>
    <w:rsid w:val="00393599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35C6"/>
    <w:rsid w:val="003C4B67"/>
    <w:rsid w:val="003C523D"/>
    <w:rsid w:val="003D0747"/>
    <w:rsid w:val="003D23F3"/>
    <w:rsid w:val="003D39E3"/>
    <w:rsid w:val="003D513B"/>
    <w:rsid w:val="003E5B48"/>
    <w:rsid w:val="003E692F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2E95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A3E"/>
    <w:rsid w:val="004A2CE7"/>
    <w:rsid w:val="004A4504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D77A0"/>
    <w:rsid w:val="004E190C"/>
    <w:rsid w:val="004E35E7"/>
    <w:rsid w:val="004E37FF"/>
    <w:rsid w:val="004E3CA8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3539"/>
    <w:rsid w:val="0051484D"/>
    <w:rsid w:val="00515098"/>
    <w:rsid w:val="00515210"/>
    <w:rsid w:val="00515E73"/>
    <w:rsid w:val="00520426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7450"/>
    <w:rsid w:val="005619B7"/>
    <w:rsid w:val="005626F0"/>
    <w:rsid w:val="00562DF1"/>
    <w:rsid w:val="00563C24"/>
    <w:rsid w:val="00564E5E"/>
    <w:rsid w:val="0056711C"/>
    <w:rsid w:val="00572799"/>
    <w:rsid w:val="005741D1"/>
    <w:rsid w:val="00574D9C"/>
    <w:rsid w:val="00581037"/>
    <w:rsid w:val="00583863"/>
    <w:rsid w:val="00584E53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B6A9C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7CA0"/>
    <w:rsid w:val="00601FBB"/>
    <w:rsid w:val="0060241C"/>
    <w:rsid w:val="00603500"/>
    <w:rsid w:val="006067BF"/>
    <w:rsid w:val="00606BDF"/>
    <w:rsid w:val="00612F52"/>
    <w:rsid w:val="006151C8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750E3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700411"/>
    <w:rsid w:val="00702B0F"/>
    <w:rsid w:val="0070452D"/>
    <w:rsid w:val="00705F0F"/>
    <w:rsid w:val="00707DE8"/>
    <w:rsid w:val="00720722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60C27"/>
    <w:rsid w:val="00760D5D"/>
    <w:rsid w:val="00761E85"/>
    <w:rsid w:val="00762406"/>
    <w:rsid w:val="00773774"/>
    <w:rsid w:val="00773CB7"/>
    <w:rsid w:val="0078055A"/>
    <w:rsid w:val="00785367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7EE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47F7"/>
    <w:rsid w:val="007E68DA"/>
    <w:rsid w:val="007E7112"/>
    <w:rsid w:val="007E7171"/>
    <w:rsid w:val="007F2D78"/>
    <w:rsid w:val="00802535"/>
    <w:rsid w:val="00803636"/>
    <w:rsid w:val="008048C3"/>
    <w:rsid w:val="008054B1"/>
    <w:rsid w:val="00810308"/>
    <w:rsid w:val="00813961"/>
    <w:rsid w:val="008158E4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6214"/>
    <w:rsid w:val="00897135"/>
    <w:rsid w:val="008A0D1E"/>
    <w:rsid w:val="008A288E"/>
    <w:rsid w:val="008B3C22"/>
    <w:rsid w:val="008B5FAC"/>
    <w:rsid w:val="008B7E13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E11CD"/>
    <w:rsid w:val="008E1750"/>
    <w:rsid w:val="008E2847"/>
    <w:rsid w:val="008E3E91"/>
    <w:rsid w:val="008E5B1C"/>
    <w:rsid w:val="008E5FEE"/>
    <w:rsid w:val="008E7A4E"/>
    <w:rsid w:val="008E7D83"/>
    <w:rsid w:val="008F17C9"/>
    <w:rsid w:val="008F27CE"/>
    <w:rsid w:val="008F28CB"/>
    <w:rsid w:val="008F3F6D"/>
    <w:rsid w:val="008F6AA9"/>
    <w:rsid w:val="009104FF"/>
    <w:rsid w:val="00910D93"/>
    <w:rsid w:val="00912AAA"/>
    <w:rsid w:val="009202C7"/>
    <w:rsid w:val="009212CA"/>
    <w:rsid w:val="009220B3"/>
    <w:rsid w:val="00926B33"/>
    <w:rsid w:val="00930759"/>
    <w:rsid w:val="00931A2F"/>
    <w:rsid w:val="00932EE1"/>
    <w:rsid w:val="00940114"/>
    <w:rsid w:val="00942F8A"/>
    <w:rsid w:val="00944B15"/>
    <w:rsid w:val="0094697B"/>
    <w:rsid w:val="00947A93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07118"/>
    <w:rsid w:val="00A13460"/>
    <w:rsid w:val="00A156BA"/>
    <w:rsid w:val="00A16F5C"/>
    <w:rsid w:val="00A17711"/>
    <w:rsid w:val="00A2105B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818"/>
    <w:rsid w:val="00A406BE"/>
    <w:rsid w:val="00A4333A"/>
    <w:rsid w:val="00A43DBB"/>
    <w:rsid w:val="00A4593F"/>
    <w:rsid w:val="00A51562"/>
    <w:rsid w:val="00A522DA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29F3"/>
    <w:rsid w:val="00A937E8"/>
    <w:rsid w:val="00A95BD4"/>
    <w:rsid w:val="00A96828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B1D"/>
    <w:rsid w:val="00AD1CBE"/>
    <w:rsid w:val="00AD4F5B"/>
    <w:rsid w:val="00AE035D"/>
    <w:rsid w:val="00AE0C4D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56BBE"/>
    <w:rsid w:val="00B6384D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95969"/>
    <w:rsid w:val="00BA019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15C2"/>
    <w:rsid w:val="00BF33B5"/>
    <w:rsid w:val="00BF573D"/>
    <w:rsid w:val="00C0315D"/>
    <w:rsid w:val="00C06278"/>
    <w:rsid w:val="00C06D17"/>
    <w:rsid w:val="00C07403"/>
    <w:rsid w:val="00C13266"/>
    <w:rsid w:val="00C1547B"/>
    <w:rsid w:val="00C17EB9"/>
    <w:rsid w:val="00C22041"/>
    <w:rsid w:val="00C22EF8"/>
    <w:rsid w:val="00C23C37"/>
    <w:rsid w:val="00C242F4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0320"/>
    <w:rsid w:val="00C61396"/>
    <w:rsid w:val="00C638BF"/>
    <w:rsid w:val="00C66EEF"/>
    <w:rsid w:val="00C746BB"/>
    <w:rsid w:val="00C74FD7"/>
    <w:rsid w:val="00C75E9C"/>
    <w:rsid w:val="00C77626"/>
    <w:rsid w:val="00C8506F"/>
    <w:rsid w:val="00C92CCB"/>
    <w:rsid w:val="00C942AD"/>
    <w:rsid w:val="00C97DDC"/>
    <w:rsid w:val="00CA3A40"/>
    <w:rsid w:val="00CA4C3F"/>
    <w:rsid w:val="00CA79CE"/>
    <w:rsid w:val="00CB13F3"/>
    <w:rsid w:val="00CC1E5B"/>
    <w:rsid w:val="00CC42A0"/>
    <w:rsid w:val="00CC53CC"/>
    <w:rsid w:val="00CC57B8"/>
    <w:rsid w:val="00CD01E9"/>
    <w:rsid w:val="00CD188B"/>
    <w:rsid w:val="00CD27FA"/>
    <w:rsid w:val="00CD55A9"/>
    <w:rsid w:val="00CD5C1A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AA"/>
    <w:rsid w:val="00DB46ED"/>
    <w:rsid w:val="00DB5B7F"/>
    <w:rsid w:val="00DB5E89"/>
    <w:rsid w:val="00DB6B92"/>
    <w:rsid w:val="00DC2048"/>
    <w:rsid w:val="00DC2822"/>
    <w:rsid w:val="00DC3360"/>
    <w:rsid w:val="00DC3F18"/>
    <w:rsid w:val="00DC4781"/>
    <w:rsid w:val="00DC7083"/>
    <w:rsid w:val="00DD05F8"/>
    <w:rsid w:val="00DD0C08"/>
    <w:rsid w:val="00DD4AB2"/>
    <w:rsid w:val="00DE0C01"/>
    <w:rsid w:val="00DE4C8B"/>
    <w:rsid w:val="00DE717F"/>
    <w:rsid w:val="00DF5AB7"/>
    <w:rsid w:val="00DF6151"/>
    <w:rsid w:val="00DF7FB0"/>
    <w:rsid w:val="00E001B9"/>
    <w:rsid w:val="00E05B2C"/>
    <w:rsid w:val="00E05CE3"/>
    <w:rsid w:val="00E06C87"/>
    <w:rsid w:val="00E11764"/>
    <w:rsid w:val="00E1251E"/>
    <w:rsid w:val="00E13C9E"/>
    <w:rsid w:val="00E16E07"/>
    <w:rsid w:val="00E209EE"/>
    <w:rsid w:val="00E225A6"/>
    <w:rsid w:val="00E25214"/>
    <w:rsid w:val="00E31506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4F0C"/>
    <w:rsid w:val="00E56F22"/>
    <w:rsid w:val="00E60984"/>
    <w:rsid w:val="00E63B88"/>
    <w:rsid w:val="00E647AC"/>
    <w:rsid w:val="00E705D6"/>
    <w:rsid w:val="00E7377C"/>
    <w:rsid w:val="00E7493F"/>
    <w:rsid w:val="00E75828"/>
    <w:rsid w:val="00E77386"/>
    <w:rsid w:val="00E80810"/>
    <w:rsid w:val="00E80AD5"/>
    <w:rsid w:val="00E85A98"/>
    <w:rsid w:val="00E909F6"/>
    <w:rsid w:val="00E92FB8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56B6"/>
    <w:rsid w:val="00EE6CF7"/>
    <w:rsid w:val="00EE7AA9"/>
    <w:rsid w:val="00EF086B"/>
    <w:rsid w:val="00EF474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3FDC"/>
    <w:rsid w:val="00F640C6"/>
    <w:rsid w:val="00F704AA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B13AB"/>
    <w:rsid w:val="00FB737E"/>
    <w:rsid w:val="00FC2D22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54CC784"/>
  <w15:chartTrackingRefBased/>
  <w15:docId w15:val="{F1F7FB05-CB52-425D-844D-26921D32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C9B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785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10</TotalTime>
  <Pages>3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Сергей Овчинников</cp:lastModifiedBy>
  <cp:revision>20</cp:revision>
  <cp:lastPrinted>2022-11-29T09:50:00Z</cp:lastPrinted>
  <dcterms:created xsi:type="dcterms:W3CDTF">2023-10-09T22:13:00Z</dcterms:created>
  <dcterms:modified xsi:type="dcterms:W3CDTF">2023-10-24T11:44:00Z</dcterms:modified>
</cp:coreProperties>
</file>