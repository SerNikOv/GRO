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2FDA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258BAF57" w14:textId="2866C88E" w:rsidR="004B0EE9" w:rsidRPr="002E0A4C" w:rsidRDefault="00C746FE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7D0D61" w:rsidRPr="007D0D61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uchastok</w:t>
      </w:r>
      <w:r w:rsidR="00D606C0" w:rsidRPr="002E0A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512184" w:rsidRPr="00512184">
        <w:rPr>
          <w:i/>
          <w:iCs/>
          <w:sz w:val="24"/>
          <w:szCs w:val="24"/>
          <w:lang w:val="en-US"/>
        </w:rPr>
        <w:t>objadres</w:t>
      </w:r>
    </w:p>
    <w:p w14:paraId="7AD25AB8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72EF34EF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5DCEAAD6" w14:textId="77777777" w:rsidR="002E0A4C" w:rsidRDefault="002E0A4C" w:rsidP="00851673">
      <w:pPr>
        <w:rPr>
          <w:b/>
          <w:bCs/>
          <w:sz w:val="24"/>
          <w:szCs w:val="24"/>
        </w:rPr>
      </w:pPr>
    </w:p>
    <w:p w14:paraId="5C7CB0E0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369A791C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5F250B0D" w14:textId="3DC1FEF3" w:rsidR="004B0EE9" w:rsidRPr="002F356D" w:rsidRDefault="00C746FE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B25D06F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64B9FC94" w14:textId="0591BF4E" w:rsidR="004B0EE9" w:rsidRPr="002F356D" w:rsidRDefault="00C746FE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4E1B93D4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13031298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77ED1E3E" w14:textId="0C120C67" w:rsidR="00851673" w:rsidRPr="002978C4" w:rsidRDefault="00C746FE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5EAE263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59FDB36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74D91816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477E0CBC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49BB752B" w14:textId="77777777" w:rsidR="00851673" w:rsidRPr="002978C4" w:rsidRDefault="00851673" w:rsidP="00851673">
      <w:pPr>
        <w:rPr>
          <w:bCs/>
          <w:i/>
        </w:rPr>
      </w:pPr>
    </w:p>
    <w:p w14:paraId="378AC98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62628195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781211C9" w14:textId="77777777" w:rsidR="002E0A4C" w:rsidRDefault="002E0A4C" w:rsidP="004B0EE9">
      <w:pPr>
        <w:rPr>
          <w:b/>
          <w:bCs/>
          <w:sz w:val="24"/>
          <w:szCs w:val="24"/>
        </w:rPr>
      </w:pPr>
    </w:p>
    <w:p w14:paraId="684131FF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2827E5B8" w14:textId="09D2E4F8" w:rsidR="004B0EE9" w:rsidRPr="002F356D" w:rsidRDefault="00C746FE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1DA494C5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4DEC03A3" w14:textId="66563276" w:rsidR="002769A3" w:rsidRPr="002F356D" w:rsidRDefault="00C746FE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72545549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858BFE4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6FC656BB" w14:textId="4B4835EC" w:rsidR="00851673" w:rsidRPr="002978C4" w:rsidRDefault="00C746FE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26FA3A06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6890B5D8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129D0C1E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DE69CE9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031E7176" w14:textId="77777777" w:rsidR="002E0A4C" w:rsidRDefault="002E0A4C" w:rsidP="004B0EE9">
      <w:pPr>
        <w:rPr>
          <w:b/>
          <w:bCs/>
          <w:sz w:val="24"/>
          <w:szCs w:val="24"/>
        </w:rPr>
      </w:pPr>
    </w:p>
    <w:p w14:paraId="41F3750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33DDCAD1" w14:textId="75B7C96D" w:rsidR="004B0EE9" w:rsidRPr="002F356D" w:rsidRDefault="00C746FE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5EBA77A9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28D7007" w14:textId="608B3A04" w:rsidR="004B0EE9" w:rsidRPr="002F356D" w:rsidRDefault="00C746FE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770F8A04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A2EB49D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CD3B9EF" w14:textId="4FCCCAC4" w:rsidR="00EB541B" w:rsidRPr="002978C4" w:rsidRDefault="00C746FE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4190E9EE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6F6B1CB6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7B39565E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2FAAD3EE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355D9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4FDB" w14:textId="249EE963" w:rsidR="00F449A0" w:rsidRPr="002E0A4C" w:rsidRDefault="00C746FE" w:rsidP="00C425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nactotvod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15F39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FEDF4E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985C2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D35D2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6AB0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C2168" w14:textId="32F63633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A61E8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47911259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2379C5B6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11A2A7BE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2809E896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1F2C7DB0" w14:textId="254466A9" w:rsidR="002A4462" w:rsidRPr="00142288" w:rsidRDefault="00C746FE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08DE8F7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5D31DF54" w14:textId="6238CBD6" w:rsidR="003A1E93" w:rsidRPr="004B614F" w:rsidRDefault="00C746FE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5D518E54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1CCE0D2D" w14:textId="29706969" w:rsidR="003A1E93" w:rsidRPr="002E0A4C" w:rsidRDefault="00C746FE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27DC36F7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46355D60" w14:textId="77777777" w:rsidR="00C42BD5" w:rsidRDefault="00C42BD5" w:rsidP="00ED7C70">
      <w:pPr>
        <w:rPr>
          <w:b/>
          <w:sz w:val="24"/>
          <w:szCs w:val="24"/>
        </w:rPr>
      </w:pPr>
    </w:p>
    <w:p w14:paraId="084BF5D5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lastRenderedPageBreak/>
        <w:t>Представитель лица, осуществляющего строительство, реконструкцию, капитальный ремонт</w:t>
      </w:r>
    </w:p>
    <w:p w14:paraId="6522AA91" w14:textId="320B0AB1" w:rsidR="00ED7C70" w:rsidRPr="00267638" w:rsidRDefault="00C746FE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7DF673BC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72C2E52F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полномочия)</w:t>
      </w:r>
    </w:p>
    <w:p w14:paraId="39DF3FE0" w14:textId="77777777" w:rsidR="00C42BD5" w:rsidRDefault="00C42BD5" w:rsidP="00ED7C70">
      <w:pPr>
        <w:jc w:val="both"/>
        <w:rPr>
          <w:b/>
          <w:sz w:val="24"/>
          <w:szCs w:val="24"/>
        </w:rPr>
      </w:pPr>
    </w:p>
    <w:p w14:paraId="44A23B5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ECB063F" w14:textId="38339C04" w:rsidR="003326A5" w:rsidRPr="00C42BD5" w:rsidRDefault="00541EDE" w:rsidP="003326A5">
      <w:pPr>
        <w:rPr>
          <w:i/>
          <w:sz w:val="24"/>
          <w:szCs w:val="24"/>
        </w:rPr>
      </w:pPr>
      <w:bookmarkStart w:id="8" w:name="_Hlk141994209"/>
      <w:r w:rsidRPr="00442E95">
        <w:rPr>
          <w:i/>
          <w:sz w:val="24"/>
          <w:szCs w:val="24"/>
          <w:lang w:val="en-US"/>
        </w:rPr>
        <w:t>skgpdolzhnost</w:t>
      </w:r>
      <w:r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skgpfio</w:t>
      </w:r>
      <w:r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skgpprikaz</w:t>
      </w:r>
      <w:r w:rsidRPr="00C42BD5">
        <w:rPr>
          <w:i/>
          <w:sz w:val="24"/>
          <w:szCs w:val="24"/>
        </w:rPr>
        <w:t xml:space="preserve">, </w:t>
      </w:r>
      <w:bookmarkEnd w:id="8"/>
      <w:r w:rsidRPr="00442E95">
        <w:rPr>
          <w:i/>
          <w:sz w:val="24"/>
          <w:szCs w:val="24"/>
          <w:lang w:val="en-US"/>
        </w:rPr>
        <w:t>skgpreestr</w:t>
      </w:r>
    </w:p>
    <w:p w14:paraId="6DBB549C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46A9C794" w14:textId="77777777" w:rsidR="00C42BD5" w:rsidRDefault="00C42BD5" w:rsidP="00C42BD5">
      <w:pPr>
        <w:rPr>
          <w:b/>
          <w:sz w:val="24"/>
          <w:szCs w:val="24"/>
        </w:rPr>
      </w:pPr>
    </w:p>
    <w:p w14:paraId="7A5A499C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74C6E57F" w14:textId="6DECFB8D" w:rsidR="00C42BD5" w:rsidRPr="0076569A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C746FE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C746FE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C746FE">
        <w:rPr>
          <w:i/>
          <w:sz w:val="24"/>
          <w:szCs w:val="24"/>
          <w:lang w:val="en-US"/>
        </w:rPr>
        <w:t>proektprikaz</w:t>
      </w:r>
      <w:bookmarkEnd w:id="9"/>
    </w:p>
    <w:p w14:paraId="0D5F34D9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187B181D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558DB9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7CEDF005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F1DF5CA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4B6B1788" w14:textId="77777777" w:rsidR="00C42BD5" w:rsidRDefault="00C42BD5" w:rsidP="00ED7C70">
      <w:pPr>
        <w:jc w:val="both"/>
        <w:rPr>
          <w:b/>
          <w:sz w:val="19"/>
          <w:szCs w:val="19"/>
        </w:rPr>
      </w:pPr>
    </w:p>
    <w:p w14:paraId="66728B61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5359F34F" w14:textId="1C4B35CA" w:rsidR="00ED7C70" w:rsidRPr="00064C9B" w:rsidRDefault="00C746FE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3CD80D31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477EF56E" w14:textId="77777777" w:rsidR="00ED7C70" w:rsidRDefault="00ED7C70" w:rsidP="00ED7C70">
      <w:pPr>
        <w:rPr>
          <w:bCs/>
          <w:i/>
          <w:sz w:val="18"/>
          <w:szCs w:val="18"/>
        </w:rPr>
      </w:pPr>
    </w:p>
    <w:p w14:paraId="6C9A54A0" w14:textId="4F8BF195" w:rsidR="004705F6" w:rsidRPr="00064C9B" w:rsidRDefault="00C746FE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77AD6BE4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53110E13" w14:textId="42E4FFBE" w:rsidR="00064C9B" w:rsidRPr="00C42BD5" w:rsidRDefault="00C746FE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5055DFAB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09728B20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0A50029A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A80755C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земельного отвода</w:t>
      </w:r>
    </w:p>
    <w:p w14:paraId="6D2312BA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75924E45" w14:textId="7F53361E" w:rsidR="002263B5" w:rsidRPr="00064C9B" w:rsidRDefault="00C746FE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7D0D61" w:rsidRPr="0076569A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>uchastok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08D1B211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6FA8F989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4079E1EC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1EDCFCF8" w14:textId="329AE19B" w:rsidR="002D15B0" w:rsidRPr="002D15B0" w:rsidRDefault="00C746FE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shifrppo</w:t>
      </w:r>
    </w:p>
    <w:p w14:paraId="1EE16E98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95C6F0C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</w:p>
    <w:p w14:paraId="7A1CF12E" w14:textId="77777777" w:rsidR="002D15B0" w:rsidRDefault="002D15B0" w:rsidP="002D15B0">
      <w:pPr>
        <w:spacing w:after="240"/>
        <w:ind w:left="426" w:hanging="11"/>
        <w:rPr>
          <w:sz w:val="24"/>
          <w:szCs w:val="24"/>
        </w:rPr>
      </w:pPr>
    </w:p>
    <w:p w14:paraId="435D590A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6F2D9AB0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43944BC5" w14:textId="41345AA3" w:rsidR="00515098" w:rsidRPr="00064C9B" w:rsidRDefault="00C746FE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shifrppo</w:t>
      </w:r>
    </w:p>
    <w:p w14:paraId="2B2BABE5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456E362D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02128DA" w14:textId="4BD93167" w:rsidR="005F038C" w:rsidRPr="008F17C9" w:rsidRDefault="00C746FE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0328F822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5C3E806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57A90672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A693336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00DE5266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6C0BB3DF" w14:textId="77777777" w:rsidR="002263B5" w:rsidRDefault="002263B5" w:rsidP="002263B5">
      <w:pPr>
        <w:rPr>
          <w:sz w:val="24"/>
          <w:szCs w:val="24"/>
        </w:rPr>
      </w:pPr>
    </w:p>
    <w:p w14:paraId="18006149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61A0E27E" w14:textId="76609E26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8955F9" w:rsidRPr="008955F9">
        <w:rPr>
          <w:sz w:val="24"/>
          <w:szCs w:val="24"/>
        </w:rPr>
        <w:t>Схема закрепления землеотвода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r w:rsidR="00C746FE">
        <w:rPr>
          <w:sz w:val="24"/>
          <w:szCs w:val="24"/>
          <w:u w:val="single"/>
        </w:rPr>
        <w:t>l_shem_otvod</w:t>
      </w:r>
      <w:r w:rsidR="00DC7083" w:rsidRPr="008955F9">
        <w:rPr>
          <w:sz w:val="24"/>
          <w:szCs w:val="24"/>
          <w:u w:val="single"/>
        </w:rPr>
        <w:t xml:space="preserve"> 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41DE5B8" w14:textId="5D58F268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bookmarkStart w:id="16" w:name="_Hlk109131268"/>
      <w:r w:rsidR="008955F9" w:rsidRPr="008955F9">
        <w:rPr>
          <w:sz w:val="24"/>
          <w:szCs w:val="24"/>
        </w:rPr>
        <w:t>Каталог координат закрепительных знаков землеотвода</w:t>
      </w:r>
      <w:bookmarkEnd w:id="16"/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Pr="004F1D04">
        <w:rPr>
          <w:sz w:val="24"/>
          <w:szCs w:val="24"/>
          <w:u w:val="single"/>
        </w:rPr>
        <w:t xml:space="preserve"> </w:t>
      </w:r>
      <w:r w:rsidR="00DC7083" w:rsidRPr="004F1D04">
        <w:rPr>
          <w:sz w:val="24"/>
          <w:szCs w:val="24"/>
          <w:u w:val="single"/>
        </w:rPr>
        <w:t xml:space="preserve"> </w:t>
      </w:r>
      <w:r w:rsidR="00C746FE">
        <w:rPr>
          <w:sz w:val="24"/>
          <w:szCs w:val="24"/>
          <w:u w:val="single"/>
        </w:rPr>
        <w:t>l_kat_otvod</w:t>
      </w:r>
      <w:r w:rsidRPr="004F1D04">
        <w:rPr>
          <w:sz w:val="24"/>
          <w:szCs w:val="24"/>
          <w:u w:val="single"/>
        </w:rPr>
        <w:t xml:space="preserve"> л.</w:t>
      </w:r>
    </w:p>
    <w:p w14:paraId="3A02BDE7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163C1CB7" w14:textId="77777777" w:rsidR="002263B5" w:rsidRDefault="002263B5" w:rsidP="002263B5">
      <w:pPr>
        <w:jc w:val="both"/>
      </w:pPr>
    </w:p>
    <w:p w14:paraId="1B264B22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271D291A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p w14:paraId="24BE8471" w14:textId="77777777" w:rsidR="00E52B7E" w:rsidRDefault="00E52B7E" w:rsidP="004F1D04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F76307" w14:paraId="63589559" w14:textId="77777777" w:rsidTr="00F76307">
        <w:tc>
          <w:tcPr>
            <w:tcW w:w="4785" w:type="dxa"/>
            <w:shd w:val="clear" w:color="auto" w:fill="auto"/>
          </w:tcPr>
          <w:p w14:paraId="3BEBAD28" w14:textId="20419F72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5B5EA3A8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8B952D9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58AC4179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86661BB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p w14:paraId="6AC01A13" w14:textId="77777777" w:rsidR="00E52B7E" w:rsidRDefault="00E52B7E" w:rsidP="004B0EE9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F76307" w14:paraId="6C8A97AD" w14:textId="77777777" w:rsidTr="00F76307">
        <w:tc>
          <w:tcPr>
            <w:tcW w:w="4785" w:type="dxa"/>
            <w:shd w:val="clear" w:color="auto" w:fill="auto"/>
          </w:tcPr>
          <w:p w14:paraId="66B52E41" w14:textId="01076486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4FBC6E45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ADF342C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2FE12D10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BE9B206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7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p w14:paraId="6F5F527D" w14:textId="77777777" w:rsidR="005551AF" w:rsidRDefault="005551AF" w:rsidP="004B0EE9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F76307" w14:paraId="1184B704" w14:textId="77777777" w:rsidTr="00F76307">
        <w:tc>
          <w:tcPr>
            <w:tcW w:w="4785" w:type="dxa"/>
            <w:shd w:val="clear" w:color="auto" w:fill="auto"/>
          </w:tcPr>
          <w:p w14:paraId="36EC7C19" w14:textId="2888DEAC" w:rsidR="00E52B7E" w:rsidRPr="00F76307" w:rsidRDefault="00541EDE" w:rsidP="00F76307">
            <w:pPr>
              <w:jc w:val="both"/>
              <w:rPr>
                <w:i/>
                <w:sz w:val="24"/>
                <w:szCs w:val="24"/>
              </w:rPr>
            </w:pPr>
            <w:r w:rsidRPr="00442E95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9619A22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062D608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0AB9B5EB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2B6DC23C" w14:textId="77777777" w:rsidR="00E52B7E" w:rsidRDefault="00E52B7E" w:rsidP="004B0EE9">
      <w:pPr>
        <w:jc w:val="both"/>
        <w:rPr>
          <w:b/>
          <w:sz w:val="24"/>
          <w:szCs w:val="24"/>
        </w:rPr>
      </w:pPr>
    </w:p>
    <w:p w14:paraId="2CC150F7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F76307" w14:paraId="1879E2C0" w14:textId="77777777" w:rsidTr="00F76307">
        <w:tc>
          <w:tcPr>
            <w:tcW w:w="4785" w:type="dxa"/>
            <w:shd w:val="clear" w:color="auto" w:fill="auto"/>
          </w:tcPr>
          <w:p w14:paraId="0F4BCD0E" w14:textId="24250C29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6A0643D6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D6559F6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0438F774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6FCAFC7" w14:textId="77777777" w:rsidR="00E52B7E" w:rsidRPr="001C21CD" w:rsidRDefault="00E52B7E" w:rsidP="004F1D04">
      <w:pPr>
        <w:rPr>
          <w:b/>
          <w:sz w:val="24"/>
          <w:szCs w:val="24"/>
        </w:rPr>
      </w:pPr>
    </w:p>
    <w:p w14:paraId="76F01877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3E78FC1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F76307" w14:paraId="5BF981CE" w14:textId="77777777" w:rsidTr="00F76307">
        <w:tc>
          <w:tcPr>
            <w:tcW w:w="4785" w:type="dxa"/>
            <w:shd w:val="clear" w:color="auto" w:fill="auto"/>
          </w:tcPr>
          <w:p w14:paraId="1582C924" w14:textId="5C83E876" w:rsidR="007554BC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556B1E74" w14:textId="77777777" w:rsidR="007554BC" w:rsidRPr="00F76307" w:rsidRDefault="007554BC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97C20B6" w14:textId="77777777" w:rsidR="007554BC" w:rsidRPr="00F76307" w:rsidRDefault="007554BC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79FF8E0D" w14:textId="77777777" w:rsidR="007554BC" w:rsidRPr="00F76307" w:rsidRDefault="007554BC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</w:t>
            </w:r>
            <w:r w:rsidR="00F37BF9">
              <w:rPr>
                <w:i/>
                <w:sz w:val="16"/>
                <w:szCs w:val="16"/>
              </w:rPr>
              <w:t>(</w:t>
            </w:r>
            <w:r w:rsidRPr="00F76307">
              <w:rPr>
                <w:i/>
                <w:sz w:val="16"/>
                <w:szCs w:val="16"/>
              </w:rPr>
              <w:t xml:space="preserve"> подпись)</w:t>
            </w:r>
          </w:p>
        </w:tc>
      </w:tr>
      <w:bookmarkEnd w:id="17"/>
    </w:tbl>
    <w:p w14:paraId="0DF5AA0F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4D17" w14:textId="77777777" w:rsidR="007A2E57" w:rsidRDefault="007A2E57">
      <w:r>
        <w:separator/>
      </w:r>
    </w:p>
  </w:endnote>
  <w:endnote w:type="continuationSeparator" w:id="0">
    <w:p w14:paraId="3839F2E3" w14:textId="77777777" w:rsidR="007A2E57" w:rsidRDefault="007A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740F" w14:textId="77777777" w:rsidR="00C746FE" w:rsidRDefault="00C746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D264" w14:textId="77777777" w:rsidR="00C746FE" w:rsidRDefault="00C746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16E9" w14:textId="77777777" w:rsidR="00C746FE" w:rsidRDefault="00C74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061B" w14:textId="77777777" w:rsidR="007A2E57" w:rsidRDefault="007A2E57">
      <w:r>
        <w:separator/>
      </w:r>
    </w:p>
  </w:footnote>
  <w:footnote w:type="continuationSeparator" w:id="0">
    <w:p w14:paraId="64635AD7" w14:textId="77777777" w:rsidR="007A2E57" w:rsidRDefault="007A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6C1D" w14:textId="77777777" w:rsidR="00C746FE" w:rsidRDefault="00C7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1AB4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A643B44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9EC9" w14:textId="77777777" w:rsidR="00C746FE" w:rsidRDefault="00C746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6458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0F5296"/>
    <w:rsid w:val="000F666C"/>
    <w:rsid w:val="001011B7"/>
    <w:rsid w:val="00102121"/>
    <w:rsid w:val="001046E2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9333F"/>
    <w:rsid w:val="0019355D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2D3B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5B48"/>
    <w:rsid w:val="003E7A5F"/>
    <w:rsid w:val="003F1660"/>
    <w:rsid w:val="003F3BAA"/>
    <w:rsid w:val="003F6859"/>
    <w:rsid w:val="003F6E69"/>
    <w:rsid w:val="003F73BE"/>
    <w:rsid w:val="003F73C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405A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2184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1EDE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7A46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E85"/>
    <w:rsid w:val="00762406"/>
    <w:rsid w:val="0076569A"/>
    <w:rsid w:val="00773774"/>
    <w:rsid w:val="00773CB7"/>
    <w:rsid w:val="0078055A"/>
    <w:rsid w:val="00787847"/>
    <w:rsid w:val="00790AB7"/>
    <w:rsid w:val="007935FA"/>
    <w:rsid w:val="00797C33"/>
    <w:rsid w:val="007A2E57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0D61"/>
    <w:rsid w:val="007D72A6"/>
    <w:rsid w:val="007E0504"/>
    <w:rsid w:val="007E251B"/>
    <w:rsid w:val="007E47F7"/>
    <w:rsid w:val="007E68DA"/>
    <w:rsid w:val="007E7112"/>
    <w:rsid w:val="007E7171"/>
    <w:rsid w:val="007F2D78"/>
    <w:rsid w:val="007F7151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158F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B3C22"/>
    <w:rsid w:val="008B4E5A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2EB6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B6E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2B6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6E30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061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6FE"/>
    <w:rsid w:val="00C74FD7"/>
    <w:rsid w:val="00C75E9C"/>
    <w:rsid w:val="00C76B19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C7C1D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3859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BF9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067E"/>
    <w:rsid w:val="00F723F3"/>
    <w:rsid w:val="00F72E8F"/>
    <w:rsid w:val="00F75018"/>
    <w:rsid w:val="00F76307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F5BACCA"/>
  <w15:chartTrackingRefBased/>
  <w15:docId w15:val="{6632B9C1-88A7-485A-B929-3B69147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7</TotalTime>
  <Pages>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Admin</cp:lastModifiedBy>
  <cp:revision>16</cp:revision>
  <cp:lastPrinted>2022-11-29T09:50:00Z</cp:lastPrinted>
  <dcterms:created xsi:type="dcterms:W3CDTF">2023-10-09T22:09:00Z</dcterms:created>
  <dcterms:modified xsi:type="dcterms:W3CDTF">2023-10-11T08:44:00Z</dcterms:modified>
</cp:coreProperties>
</file>