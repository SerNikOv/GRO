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5BDC" w14:textId="77777777" w:rsidR="004B0EE9" w:rsidRPr="00832A21" w:rsidRDefault="004B0EE9" w:rsidP="00ED7C70">
      <w:pPr>
        <w:rPr>
          <w:i/>
          <w:sz w:val="16"/>
          <w:szCs w:val="16"/>
        </w:rPr>
      </w:pPr>
    </w:p>
    <w:p w14:paraId="6323FBE2" w14:textId="77777777" w:rsidR="00F103FD" w:rsidRPr="008D3B9D" w:rsidRDefault="00F103FD" w:rsidP="00F103FD">
      <w:pPr>
        <w:rPr>
          <w:bCs/>
        </w:rPr>
      </w:pPr>
      <w:bookmarkStart w:id="0" w:name="_Hlk108743803"/>
      <w:r w:rsidRPr="008D3B9D">
        <w:rPr>
          <w:bCs/>
        </w:rPr>
        <w:t>Объект капитального строительства</w:t>
      </w:r>
    </w:p>
    <w:p w14:paraId="7683074E" w14:textId="689F7256" w:rsidR="00F103FD" w:rsidRPr="004F1996" w:rsidRDefault="004F1996" w:rsidP="00F103FD">
      <w:pPr>
        <w:pBdr>
          <w:between w:val="single" w:sz="4" w:space="1" w:color="auto"/>
        </w:pBdr>
        <w:rPr>
          <w:b/>
          <w:bCs/>
        </w:rPr>
      </w:pPr>
      <w:r w:rsidRPr="004F1996">
        <w:rPr>
          <w:b/>
          <w:bCs/>
          <w:i/>
          <w:iCs/>
          <w:lang w:val="en-US"/>
        </w:rPr>
        <w:t>naimobj</w:t>
      </w:r>
      <w:r w:rsidRPr="00416CE7">
        <w:rPr>
          <w:b/>
          <w:bCs/>
          <w:i/>
          <w:iCs/>
        </w:rPr>
        <w:t xml:space="preserve"> </w:t>
      </w:r>
      <w:r w:rsidRPr="004F1996">
        <w:rPr>
          <w:b/>
          <w:bCs/>
          <w:i/>
          <w:iCs/>
          <w:lang w:val="en-US"/>
        </w:rPr>
        <w:t>kodstr</w:t>
      </w:r>
      <w:r w:rsidRPr="00416CE7">
        <w:rPr>
          <w:b/>
          <w:bCs/>
          <w:i/>
          <w:iCs/>
        </w:rPr>
        <w:t xml:space="preserve">, </w:t>
      </w:r>
      <w:r w:rsidRPr="004F1996">
        <w:rPr>
          <w:b/>
          <w:bCs/>
          <w:i/>
          <w:iCs/>
          <w:lang w:val="en-US"/>
        </w:rPr>
        <w:t>objadres</w:t>
      </w:r>
    </w:p>
    <w:p w14:paraId="1BBC455B" w14:textId="77777777" w:rsidR="00F103FD" w:rsidRPr="00F2719E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20BD7E04" w14:textId="77777777" w:rsidR="00F103FD" w:rsidRDefault="00F103FD" w:rsidP="00F103FD">
      <w:pPr>
        <w:rPr>
          <w:b/>
          <w:bCs/>
        </w:rPr>
      </w:pPr>
    </w:p>
    <w:p w14:paraId="20981DA5" w14:textId="77777777" w:rsidR="00F103FD" w:rsidRPr="003771D7" w:rsidRDefault="00F103FD" w:rsidP="00F103FD">
      <w:pPr>
        <w:rPr>
          <w:b/>
          <w:bCs/>
        </w:rPr>
      </w:pPr>
      <w:r w:rsidRPr="003771D7">
        <w:rPr>
          <w:b/>
          <w:bCs/>
        </w:rPr>
        <w:t>Застройщик или технический заказчик</w:t>
      </w:r>
    </w:p>
    <w:p w14:paraId="06B613A5" w14:textId="5AB095D1" w:rsidR="00F103FD" w:rsidRPr="00B16337" w:rsidRDefault="004F1996" w:rsidP="00F103FD">
      <w:pPr>
        <w:rPr>
          <w:bCs/>
        </w:rPr>
      </w:pPr>
      <w:bookmarkStart w:id="1" w:name="_Hlk141993987"/>
      <w:r w:rsidRPr="004F1996">
        <w:rPr>
          <w:i/>
          <w:lang w:val="en-US" w:eastAsia="ar-SA"/>
        </w:rPr>
        <w:t>zakazchiknaim</w:t>
      </w:r>
      <w:r w:rsidR="00232575" w:rsidRPr="00D606C0">
        <w:rPr>
          <w:i/>
          <w:lang w:eastAsia="ar-SA"/>
        </w:rPr>
        <w:t xml:space="preserve">, </w:t>
      </w:r>
      <w:r w:rsidR="00461DFE">
        <w:rPr>
          <w:i/>
          <w:lang w:val="en-US" w:eastAsia="ar-SA"/>
        </w:rPr>
        <w:t>zakazchikrekviz</w:t>
      </w:r>
      <w:r w:rsidR="00232575" w:rsidRPr="00D606C0">
        <w:rPr>
          <w:i/>
          <w:lang w:eastAsia="ar-SA"/>
        </w:rPr>
        <w:t xml:space="preserve">, </w:t>
      </w:r>
      <w:r w:rsidR="00461DFE">
        <w:rPr>
          <w:i/>
          <w:lang w:val="en-US" w:eastAsia="ar-SA"/>
        </w:rPr>
        <w:t>zakazchikadres</w:t>
      </w:r>
      <w:bookmarkEnd w:id="1"/>
    </w:p>
    <w:p w14:paraId="121C461C" w14:textId="77777777" w:rsidR="00F103FD" w:rsidRPr="00C746BB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4B614F">
        <w:rPr>
          <w:i/>
          <w:sz w:val="16"/>
          <w:szCs w:val="16"/>
        </w:rPr>
        <w:t xml:space="preserve"> (наименование, ОГРН, ИНН, место нахождения юридического лица, телефон/факс,</w:t>
      </w:r>
    </w:p>
    <w:p w14:paraId="61BA573E" w14:textId="77777777" w:rsidR="00F103FD" w:rsidRPr="002978C4" w:rsidRDefault="00461DFE" w:rsidP="00F103FD">
      <w:pPr>
        <w:rPr>
          <w:bCs/>
          <w:i/>
        </w:rPr>
      </w:pPr>
      <w:r>
        <w:rPr>
          <w:i/>
          <w:lang w:val="en-US" w:eastAsia="ar-SA"/>
        </w:rPr>
        <w:t>zakazchiksro</w:t>
      </w:r>
    </w:p>
    <w:p w14:paraId="44B1D2C5" w14:textId="77777777" w:rsidR="00F103FD" w:rsidRPr="00F2719E" w:rsidRDefault="00F103FD" w:rsidP="00F103FD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</w:t>
      </w:r>
      <w:r>
        <w:rPr>
          <w:i/>
          <w:sz w:val="16"/>
          <w:szCs w:val="16"/>
        </w:rPr>
        <w:t>)</w:t>
      </w:r>
    </w:p>
    <w:p w14:paraId="74EFA2F5" w14:textId="77777777" w:rsidR="00F103FD" w:rsidRDefault="00F103FD" w:rsidP="00F103FD">
      <w:pPr>
        <w:rPr>
          <w:b/>
          <w:bCs/>
        </w:rPr>
      </w:pPr>
    </w:p>
    <w:p w14:paraId="284B9794" w14:textId="77777777" w:rsidR="00F103FD" w:rsidRPr="003771D7" w:rsidRDefault="00F103FD" w:rsidP="00F103FD">
      <w:pPr>
        <w:rPr>
          <w:b/>
          <w:bCs/>
        </w:rPr>
      </w:pPr>
      <w:r w:rsidRPr="003771D7">
        <w:rPr>
          <w:b/>
          <w:bCs/>
        </w:rPr>
        <w:t>Лицо, осуществляющее строительство</w:t>
      </w:r>
    </w:p>
    <w:p w14:paraId="7702C4EE" w14:textId="60BC1863" w:rsidR="00F103FD" w:rsidRPr="002978C4" w:rsidRDefault="004F1996" w:rsidP="00F103FD">
      <w:pPr>
        <w:jc w:val="both"/>
        <w:rPr>
          <w:i/>
          <w:color w:val="FF0000"/>
        </w:rPr>
      </w:pPr>
      <w:bookmarkStart w:id="2" w:name="_Hlk141994042"/>
      <w:r w:rsidRPr="004F1996">
        <w:rPr>
          <w:i/>
          <w:lang w:val="en-US"/>
        </w:rPr>
        <w:t>genpodryadchiknaim</w:t>
      </w:r>
      <w:r w:rsidR="00232575" w:rsidRPr="00F8783A">
        <w:rPr>
          <w:i/>
        </w:rPr>
        <w:t xml:space="preserve">, </w:t>
      </w:r>
      <w:r w:rsidR="00461DFE">
        <w:rPr>
          <w:i/>
          <w:lang w:val="en-US"/>
        </w:rPr>
        <w:t>genpodryadchikrekviz</w:t>
      </w:r>
      <w:r w:rsidR="00232575" w:rsidRPr="00F8783A">
        <w:rPr>
          <w:i/>
        </w:rPr>
        <w:t xml:space="preserve">, </w:t>
      </w:r>
      <w:r w:rsidR="00461DFE">
        <w:rPr>
          <w:i/>
          <w:lang w:val="en-US"/>
        </w:rPr>
        <w:t>genpodryadchikadres</w:t>
      </w:r>
      <w:bookmarkEnd w:id="2"/>
    </w:p>
    <w:p w14:paraId="4049D932" w14:textId="77777777" w:rsidR="00F103FD" w:rsidRPr="00753B0B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(</w:t>
      </w:r>
      <w:r w:rsidRPr="00753B0B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6C1E1B05" w14:textId="77777777" w:rsidR="00F103FD" w:rsidRPr="002978C4" w:rsidRDefault="00461DFE" w:rsidP="00F103FD">
      <w:pPr>
        <w:rPr>
          <w:bCs/>
          <w:i/>
        </w:rPr>
      </w:pPr>
      <w:r>
        <w:rPr>
          <w:i/>
          <w:iCs/>
          <w:lang w:val="en-US"/>
        </w:rPr>
        <w:t>genpodryadchiksro</w:t>
      </w:r>
    </w:p>
    <w:p w14:paraId="59FF7012" w14:textId="77777777" w:rsidR="00F103FD" w:rsidRPr="00F2719E" w:rsidRDefault="00F103FD" w:rsidP="00F103FD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753B0B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377B5A0D" w14:textId="77777777" w:rsidR="00F103FD" w:rsidRDefault="00F103FD" w:rsidP="00F103FD">
      <w:pPr>
        <w:rPr>
          <w:b/>
          <w:bCs/>
        </w:rPr>
      </w:pPr>
    </w:p>
    <w:p w14:paraId="123A73B3" w14:textId="77777777" w:rsidR="00F103FD" w:rsidRPr="00874FF1" w:rsidRDefault="00F103FD" w:rsidP="00F103FD">
      <w:pPr>
        <w:rPr>
          <w:b/>
          <w:bCs/>
        </w:rPr>
      </w:pPr>
      <w:r w:rsidRPr="00874FF1">
        <w:rPr>
          <w:b/>
          <w:bCs/>
        </w:rPr>
        <w:t>Лицо, осуществляющее подготовку проектной документации</w:t>
      </w:r>
    </w:p>
    <w:p w14:paraId="67755EBC" w14:textId="19921B33" w:rsidR="00F103FD" w:rsidRPr="004F1996" w:rsidRDefault="004F1996" w:rsidP="00F103FD">
      <w:pPr>
        <w:rPr>
          <w:bCs/>
        </w:rPr>
      </w:pPr>
      <w:bookmarkStart w:id="3" w:name="_Hlk141994074"/>
      <w:r w:rsidRPr="004F1996">
        <w:rPr>
          <w:bCs/>
          <w:i/>
          <w:lang w:val="en-US"/>
        </w:rPr>
        <w:t>proektnaim</w:t>
      </w:r>
      <w:r w:rsidR="00232575" w:rsidRPr="004F1996">
        <w:rPr>
          <w:bCs/>
          <w:i/>
        </w:rPr>
        <w:t xml:space="preserve">, </w:t>
      </w:r>
      <w:r w:rsidR="00461DFE">
        <w:rPr>
          <w:bCs/>
          <w:i/>
          <w:lang w:val="en-US"/>
        </w:rPr>
        <w:t>proektrekviz</w:t>
      </w:r>
      <w:r w:rsidR="00232575" w:rsidRPr="004F1996">
        <w:rPr>
          <w:bCs/>
          <w:i/>
        </w:rPr>
        <w:t xml:space="preserve">, </w:t>
      </w:r>
      <w:r w:rsidR="00461DFE">
        <w:rPr>
          <w:bCs/>
          <w:i/>
          <w:lang w:val="en-US"/>
        </w:rPr>
        <w:t>proektadres</w:t>
      </w:r>
      <w:bookmarkEnd w:id="3"/>
    </w:p>
    <w:p w14:paraId="1CC041CB" w14:textId="77777777" w:rsidR="00F103FD" w:rsidRDefault="00F103FD" w:rsidP="00F103FD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F1996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Pr="008D3B9D">
        <w:rPr>
          <w:i/>
          <w:sz w:val="16"/>
          <w:szCs w:val="16"/>
        </w:rPr>
        <w:t>наименование, ОГРН, ИНН, место нахождения юридического лица, телефон/факс,</w:t>
      </w:r>
    </w:p>
    <w:p w14:paraId="16A8C704" w14:textId="77777777" w:rsidR="00F103FD" w:rsidRPr="00313D6E" w:rsidRDefault="00461DFE" w:rsidP="00F103FD">
      <w:pPr>
        <w:pBdr>
          <w:top w:val="single" w:sz="4" w:space="1" w:color="auto"/>
        </w:pBdr>
        <w:rPr>
          <w:bCs/>
          <w:i/>
        </w:rPr>
      </w:pPr>
      <w:r>
        <w:rPr>
          <w:bCs/>
          <w:i/>
          <w:lang w:val="en-US"/>
        </w:rPr>
        <w:t>proektsro</w:t>
      </w:r>
    </w:p>
    <w:p w14:paraId="63E795C1" w14:textId="77777777" w:rsidR="00F103FD" w:rsidRPr="008D3B9D" w:rsidRDefault="00F103FD" w:rsidP="00F103FD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D3B9D">
        <w:rPr>
          <w:i/>
          <w:sz w:val="16"/>
          <w:szCs w:val="16"/>
        </w:rPr>
        <w:t>наименование, ОГРН, ИНН саморегулируемой организации, членом которой является)</w:t>
      </w:r>
    </w:p>
    <w:p w14:paraId="4668FAE2" w14:textId="77777777" w:rsidR="00F103FD" w:rsidRDefault="00F103FD" w:rsidP="00F103FD">
      <w:pPr>
        <w:spacing w:after="240"/>
        <w:jc w:val="center"/>
        <w:rPr>
          <w:b/>
          <w:bCs/>
        </w:rPr>
      </w:pPr>
    </w:p>
    <w:p w14:paraId="446D8DE9" w14:textId="77777777" w:rsidR="00F449A0" w:rsidRPr="00F03DF8" w:rsidRDefault="00F449A0" w:rsidP="00F449A0">
      <w:pPr>
        <w:spacing w:after="240"/>
        <w:jc w:val="center"/>
        <w:rPr>
          <w:b/>
          <w:bCs/>
          <w:sz w:val="22"/>
          <w:szCs w:val="22"/>
        </w:rPr>
      </w:pPr>
      <w:r w:rsidRPr="00F03DF8">
        <w:rPr>
          <w:b/>
          <w:bCs/>
          <w:sz w:val="22"/>
          <w:szCs w:val="22"/>
        </w:rPr>
        <w:t>АКТ</w:t>
      </w:r>
      <w:r w:rsidRPr="00F03DF8">
        <w:rPr>
          <w:b/>
          <w:bCs/>
          <w:sz w:val="22"/>
          <w:szCs w:val="22"/>
        </w:rPr>
        <w:br/>
      </w:r>
      <w:r w:rsidR="007F3534">
        <w:rPr>
          <w:b/>
          <w:bCs/>
          <w:sz w:val="22"/>
          <w:szCs w:val="22"/>
        </w:rPr>
        <w:t xml:space="preserve">разбивки осей </w:t>
      </w:r>
      <w:r w:rsidR="004B0EE9">
        <w:rPr>
          <w:b/>
          <w:bCs/>
          <w:sz w:val="22"/>
          <w:szCs w:val="22"/>
        </w:rPr>
        <w:t>объекта капитального строительства</w:t>
      </w:r>
    </w:p>
    <w:tbl>
      <w:tblPr>
        <w:tblW w:w="1003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985"/>
        <w:gridCol w:w="4394"/>
        <w:gridCol w:w="397"/>
        <w:gridCol w:w="255"/>
        <w:gridCol w:w="1531"/>
        <w:gridCol w:w="397"/>
        <w:gridCol w:w="369"/>
        <w:gridCol w:w="340"/>
      </w:tblGrid>
      <w:tr w:rsidR="00F449A0" w:rsidRPr="00FD7E99" w14:paraId="333A0F03" w14:textId="77777777" w:rsidTr="001F7E38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A0D5E" w14:textId="77777777" w:rsidR="00F449A0" w:rsidRPr="00FD7E99" w:rsidRDefault="00F449A0" w:rsidP="001F7E38">
            <w:r w:rsidRPr="00FD7E99">
              <w:t>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0FB44D" w14:textId="57F6F22E" w:rsidR="00F449A0" w:rsidRPr="00372863" w:rsidRDefault="00300456" w:rsidP="00C42585">
            <w:pPr>
              <w:jc w:val="center"/>
              <w:rPr>
                <w:lang w:val="en-US"/>
              </w:rPr>
            </w:pPr>
            <w:r w:rsidRPr="00300456">
              <w:rPr>
                <w:lang w:val="en-US"/>
              </w:rPr>
              <w:t>nactos_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4D00D" w14:textId="77777777" w:rsidR="00F449A0" w:rsidRPr="00FD7E99" w:rsidRDefault="00F449A0" w:rsidP="001F7E38">
            <w:pPr>
              <w:jc w:val="right"/>
            </w:pPr>
            <w:r w:rsidRPr="00FD7E99"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2E7A02" w14:textId="77777777" w:rsidR="00F449A0" w:rsidRPr="00FD7E99" w:rsidRDefault="00F449A0" w:rsidP="001F7E38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B7F29" w14:textId="77777777" w:rsidR="00F449A0" w:rsidRPr="00FD7E99" w:rsidRDefault="00F449A0" w:rsidP="001F7E38">
            <w:pPr>
              <w:jc w:val="both"/>
            </w:pPr>
            <w:r w:rsidRPr="00FD7E99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1A18F8" w14:textId="77777777" w:rsidR="00F449A0" w:rsidRPr="008C7263" w:rsidRDefault="00F449A0" w:rsidP="001F7E38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CAA19" w14:textId="77777777" w:rsidR="00F449A0" w:rsidRPr="00FD7E99" w:rsidRDefault="00F449A0" w:rsidP="001F7E38">
            <w:pPr>
              <w:jc w:val="right"/>
            </w:pPr>
            <w:r w:rsidRPr="00FD7E99"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567047" w14:textId="32B6273E" w:rsidR="00F449A0" w:rsidRPr="00FD7E99" w:rsidRDefault="00F449A0" w:rsidP="001F7E38">
            <w:pPr>
              <w:jc w:val="center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E1C8D" w14:textId="77777777" w:rsidR="00F449A0" w:rsidRPr="00FD7E99" w:rsidRDefault="00F449A0" w:rsidP="001F7E38">
            <w:pPr>
              <w:ind w:left="57"/>
            </w:pPr>
            <w:r w:rsidRPr="00FD7E99">
              <w:t>г.</w:t>
            </w:r>
          </w:p>
        </w:tc>
      </w:tr>
    </w:tbl>
    <w:p w14:paraId="555EABFF" w14:textId="77777777" w:rsidR="00F449A0" w:rsidRPr="007E5E84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(дата составления акта)</w:t>
      </w:r>
    </w:p>
    <w:p w14:paraId="2BF94189" w14:textId="77777777" w:rsidR="002A4462" w:rsidRDefault="002A4462" w:rsidP="002A4462">
      <w:pPr>
        <w:rPr>
          <w:b/>
        </w:rPr>
      </w:pPr>
      <w:r w:rsidRPr="006A47D1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1453EDD4" w14:textId="290E4823" w:rsidR="002A4462" w:rsidRPr="004F1996" w:rsidRDefault="004F1996" w:rsidP="002A4462">
      <w:pPr>
        <w:rPr>
          <w:b/>
        </w:rPr>
      </w:pPr>
      <w:r w:rsidRPr="004F1996">
        <w:rPr>
          <w:i/>
          <w:lang w:val="en-US"/>
        </w:rPr>
        <w:t>skdolzhnost</w:t>
      </w:r>
      <w:r w:rsidRPr="004F1996">
        <w:rPr>
          <w:i/>
        </w:rPr>
        <w:t xml:space="preserve">, </w:t>
      </w:r>
      <w:r w:rsidRPr="004F1996">
        <w:rPr>
          <w:i/>
          <w:lang w:val="en-US"/>
        </w:rPr>
        <w:t>skfio</w:t>
      </w:r>
      <w:r w:rsidRPr="004F1996">
        <w:rPr>
          <w:i/>
        </w:rPr>
        <w:t xml:space="preserve">, </w:t>
      </w:r>
      <w:r w:rsidRPr="004F1996">
        <w:rPr>
          <w:i/>
          <w:lang w:val="en-US"/>
        </w:rPr>
        <w:t>skprikaz</w:t>
      </w:r>
    </w:p>
    <w:p w14:paraId="72D7954F" w14:textId="77777777" w:rsidR="002A4462" w:rsidRPr="00FD7E99" w:rsidRDefault="002A4462" w:rsidP="002A4462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4F1996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(должность, фамилия, инициалы, идентификационный номер в национальном реестре специалистов</w:t>
      </w:r>
    </w:p>
    <w:p w14:paraId="5387F9D9" w14:textId="0135A1D7" w:rsidR="003A1E93" w:rsidRPr="004B614F" w:rsidRDefault="004F1996" w:rsidP="003A1E93">
      <w:pPr>
        <w:rPr>
          <w:i/>
        </w:rPr>
      </w:pPr>
      <w:r w:rsidRPr="004F1996">
        <w:rPr>
          <w:i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2288E74E" w14:textId="77777777" w:rsidR="003A1E93" w:rsidRPr="00FD7E99" w:rsidRDefault="003A1E93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полномочия,</w:t>
      </w:r>
    </w:p>
    <w:p w14:paraId="791E5D45" w14:textId="3A805EB5" w:rsidR="003A1E93" w:rsidRPr="00A60FAF" w:rsidRDefault="004F1996" w:rsidP="003A1E93">
      <w:pPr>
        <w:keepNext/>
        <w:rPr>
          <w:i/>
        </w:rPr>
      </w:pPr>
      <w:r w:rsidRPr="004F1996">
        <w:rPr>
          <w:i/>
          <w:lang w:val="en-US"/>
        </w:rPr>
        <w:t>skadres</w:t>
      </w:r>
    </w:p>
    <w:p w14:paraId="1CED1A47" w14:textId="77777777" w:rsidR="002A4462" w:rsidRPr="00AA5B92" w:rsidRDefault="002A4462" w:rsidP="002A4462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>с указанием наименования, ОГРН, ИНН, мес</w:t>
      </w:r>
      <w:r>
        <w:rPr>
          <w:i/>
          <w:sz w:val="16"/>
          <w:szCs w:val="16"/>
        </w:rPr>
        <w:t>та нахождения юридического лица)</w:t>
      </w:r>
    </w:p>
    <w:p w14:paraId="4F15D329" w14:textId="77777777" w:rsidR="00ED7C70" w:rsidRPr="006A47D1" w:rsidRDefault="00ED7C70" w:rsidP="00ED7C70">
      <w:pPr>
        <w:rPr>
          <w:b/>
        </w:rPr>
      </w:pPr>
      <w:r>
        <w:rPr>
          <w:b/>
        </w:rPr>
        <w:t>П</w:t>
      </w:r>
      <w:r w:rsidRPr="006A47D1">
        <w:rPr>
          <w:b/>
        </w:rPr>
        <w:t>редставитель лица, осуществляющего строительство</w:t>
      </w:r>
    </w:p>
    <w:p w14:paraId="13529CAC" w14:textId="77777777" w:rsidR="00ED7C70" w:rsidRPr="002978C4" w:rsidRDefault="00461DFE" w:rsidP="00ED7C70">
      <w:pPr>
        <w:pBdr>
          <w:between w:val="single" w:sz="4" w:space="1" w:color="auto"/>
        </w:pBdr>
        <w:rPr>
          <w:i/>
        </w:rPr>
      </w:pPr>
      <w:bookmarkStart w:id="4" w:name="_Hlk141994196"/>
      <w:r>
        <w:rPr>
          <w:i/>
          <w:lang w:val="en-US"/>
        </w:rPr>
        <w:t>genpodryadchikdolzhn</w:t>
      </w:r>
      <w:r w:rsidR="0097146E">
        <w:rPr>
          <w:i/>
        </w:rPr>
        <w:t>,</w:t>
      </w:r>
      <w:r w:rsidR="0097146E" w:rsidRPr="002F3239">
        <w:rPr>
          <w:i/>
        </w:rPr>
        <w:t xml:space="preserve"> </w:t>
      </w:r>
      <w:r>
        <w:rPr>
          <w:i/>
          <w:lang w:val="en-US"/>
        </w:rPr>
        <w:t>genpodryadchikfio</w:t>
      </w:r>
      <w:r w:rsidR="0097146E" w:rsidRPr="00DA20C5">
        <w:rPr>
          <w:i/>
        </w:rPr>
        <w:t>,</w:t>
      </w:r>
      <w:r w:rsidR="0097146E" w:rsidRPr="00DA20C5">
        <w:t xml:space="preserve"> </w:t>
      </w:r>
      <w:r>
        <w:rPr>
          <w:i/>
          <w:lang w:val="en-US"/>
        </w:rPr>
        <w:t>genpodryadchikprikaz</w:t>
      </w:r>
      <w:bookmarkEnd w:id="4"/>
    </w:p>
    <w:p w14:paraId="63511E9E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(должность, фамилия, инициалы, реквизиты распорядительного документа, подтверждающего полномочия)</w:t>
      </w:r>
    </w:p>
    <w:p w14:paraId="3A106CB7" w14:textId="77777777" w:rsidR="00ED7C70" w:rsidRPr="006A47D1" w:rsidRDefault="00ED7C70" w:rsidP="00ED7C70">
      <w:pPr>
        <w:jc w:val="both"/>
        <w:rPr>
          <w:b/>
        </w:rPr>
      </w:pPr>
      <w:r w:rsidRPr="006A47D1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23276FBD" w14:textId="34C48EE6" w:rsidR="00ED7C70" w:rsidRPr="00260CD2" w:rsidRDefault="004F1996" w:rsidP="00260CD2">
      <w:pPr>
        <w:rPr>
          <w:i/>
        </w:rPr>
      </w:pPr>
      <w:r w:rsidRPr="004F1996">
        <w:rPr>
          <w:i/>
          <w:lang w:val="en-US"/>
        </w:rPr>
        <w:t>skgpdolzhnost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skgpfio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skgpprikaz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skgpreestr</w:t>
      </w:r>
    </w:p>
    <w:p w14:paraId="3AF67589" w14:textId="77777777" w:rsidR="00ED7C70" w:rsidRPr="00485F4D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85F4D">
        <w:rPr>
          <w:i/>
          <w:sz w:val="16"/>
          <w:szCs w:val="16"/>
        </w:rPr>
        <w:t xml:space="preserve"> (должность, фамилия, инициалы, идентификационный номер в национальном реестре специалистов</w:t>
      </w:r>
    </w:p>
    <w:p w14:paraId="1C07D460" w14:textId="77777777" w:rsidR="00ED7C70" w:rsidRPr="00A45617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5617">
        <w:rPr>
          <w:i/>
          <w:sz w:val="16"/>
          <w:szCs w:val="16"/>
        </w:rPr>
        <w:t>в области строительства, реквизиты распорядительного документа, подтверждающего полномочия)</w:t>
      </w:r>
    </w:p>
    <w:p w14:paraId="736B24EA" w14:textId="77777777" w:rsidR="00ED7C70" w:rsidRPr="005263C7" w:rsidRDefault="00ED7C70" w:rsidP="00ED7C70">
      <w:pPr>
        <w:rPr>
          <w:b/>
        </w:rPr>
      </w:pPr>
      <w:r w:rsidRPr="005263C7">
        <w:rPr>
          <w:b/>
        </w:rPr>
        <w:t>Представитель лица, осуществляющего подготовку проектной документации</w:t>
      </w:r>
    </w:p>
    <w:p w14:paraId="70740E21" w14:textId="77777777" w:rsidR="00ED7C70" w:rsidRPr="004F1996" w:rsidRDefault="00FA3335" w:rsidP="00ED7C70">
      <w:pPr>
        <w:tabs>
          <w:tab w:val="left" w:pos="3564"/>
        </w:tabs>
        <w:rPr>
          <w:i/>
        </w:rPr>
      </w:pPr>
      <w:r w:rsidRPr="004F1996">
        <w:rPr>
          <w:i/>
        </w:rPr>
        <w:t xml:space="preserve"> </w:t>
      </w:r>
      <w:bookmarkStart w:id="5" w:name="_Hlk141994227"/>
      <w:r w:rsidR="00461DFE">
        <w:rPr>
          <w:i/>
          <w:lang w:val="en-US"/>
        </w:rPr>
        <w:t>proektdolzhn</w:t>
      </w:r>
      <w:r w:rsidR="0097146E" w:rsidRPr="004F1996">
        <w:rPr>
          <w:i/>
        </w:rPr>
        <w:t xml:space="preserve"> </w:t>
      </w:r>
      <w:r w:rsidR="00461DFE">
        <w:rPr>
          <w:i/>
          <w:lang w:val="en-US"/>
        </w:rPr>
        <w:t>proektfio</w:t>
      </w:r>
      <w:r w:rsidR="0097146E" w:rsidRPr="004F1996">
        <w:rPr>
          <w:i/>
        </w:rPr>
        <w:t xml:space="preserve"> </w:t>
      </w:r>
      <w:r w:rsidR="00461DFE">
        <w:rPr>
          <w:i/>
          <w:lang w:val="en-US"/>
        </w:rPr>
        <w:t>proektprikaz</w:t>
      </w:r>
      <w:bookmarkEnd w:id="5"/>
    </w:p>
    <w:p w14:paraId="2F4F0233" w14:textId="77777777" w:rsidR="00ED7C70" w:rsidRPr="00AA5B92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</w:t>
      </w:r>
      <w:r w:rsidRPr="00A74710">
        <w:rPr>
          <w:i/>
          <w:sz w:val="16"/>
          <w:szCs w:val="16"/>
        </w:rPr>
        <w:t>)</w:t>
      </w:r>
      <w:bookmarkEnd w:id="0"/>
    </w:p>
    <w:p w14:paraId="05141BE6" w14:textId="77777777" w:rsidR="00ED7C70" w:rsidRPr="002A5000" w:rsidRDefault="00EB35F4" w:rsidP="00ED7C70">
      <w:pPr>
        <w:jc w:val="both"/>
        <w:rPr>
          <w:b/>
          <w:sz w:val="19"/>
          <w:szCs w:val="19"/>
        </w:rPr>
      </w:pPr>
      <w:r w:rsidRPr="00A63B30">
        <w:rPr>
          <w:b/>
          <w:sz w:val="19"/>
          <w:szCs w:val="19"/>
        </w:rPr>
        <w:t>Представитель лица, выполнившего работы</w:t>
      </w:r>
      <w:r w:rsidR="00884BBD">
        <w:rPr>
          <w:b/>
          <w:sz w:val="19"/>
          <w:szCs w:val="19"/>
        </w:rPr>
        <w:t xml:space="preserve"> по</w:t>
      </w:r>
      <w:r w:rsidRPr="00A63B30">
        <w:rPr>
          <w:b/>
          <w:sz w:val="19"/>
          <w:szCs w:val="19"/>
        </w:rPr>
        <w:t xml:space="preserve"> </w:t>
      </w:r>
      <w:r w:rsidR="00884BBD" w:rsidRPr="002A5000">
        <w:rPr>
          <w:b/>
          <w:sz w:val="19"/>
          <w:szCs w:val="19"/>
        </w:rPr>
        <w:t>разбивке осей объекта капитального строительства на местности</w:t>
      </w:r>
    </w:p>
    <w:p w14:paraId="6F7EF0F6" w14:textId="7A36C301" w:rsidR="00ED7C70" w:rsidRPr="004F1996" w:rsidRDefault="004F1996" w:rsidP="00ED7C70">
      <w:pPr>
        <w:rPr>
          <w:i/>
        </w:rPr>
      </w:pPr>
      <w:bookmarkStart w:id="6" w:name="_Hlk108743834"/>
      <w:r w:rsidRPr="004F1996">
        <w:rPr>
          <w:i/>
          <w:lang w:val="en-US"/>
        </w:rPr>
        <w:t>grodolzhn</w:t>
      </w:r>
      <w:r w:rsidRPr="00416CE7">
        <w:rPr>
          <w:i/>
        </w:rPr>
        <w:t xml:space="preserve"> </w:t>
      </w:r>
      <w:r w:rsidRPr="004F1996">
        <w:rPr>
          <w:i/>
          <w:lang w:val="en-US"/>
        </w:rPr>
        <w:t>grofio</w:t>
      </w:r>
      <w:r w:rsidRPr="00416CE7">
        <w:rPr>
          <w:i/>
        </w:rPr>
        <w:t xml:space="preserve"> </w:t>
      </w:r>
      <w:r w:rsidRPr="004F1996">
        <w:rPr>
          <w:i/>
          <w:lang w:val="en-US"/>
        </w:rPr>
        <w:t>groprikaz</w:t>
      </w:r>
    </w:p>
    <w:p w14:paraId="73EF0639" w14:textId="77777777" w:rsidR="00ED7C70" w:rsidRPr="002A5000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(должность, фамилия, инициалы, реквизиты распорядительного документа, подтверждающего полномочия,</w:t>
      </w:r>
    </w:p>
    <w:p w14:paraId="33CEB876" w14:textId="77777777" w:rsidR="00ED7C70" w:rsidRDefault="00ED7C70" w:rsidP="00ED7C70">
      <w:pPr>
        <w:rPr>
          <w:bCs/>
          <w:i/>
          <w:sz w:val="18"/>
          <w:szCs w:val="18"/>
        </w:rPr>
      </w:pPr>
    </w:p>
    <w:p w14:paraId="1C87552B" w14:textId="196BE0A8" w:rsidR="004705F6" w:rsidRPr="004F1996" w:rsidRDefault="004F1996" w:rsidP="00ED7C70">
      <w:pPr>
        <w:rPr>
          <w:bCs/>
          <w:i/>
          <w:sz w:val="18"/>
          <w:szCs w:val="18"/>
        </w:rPr>
      </w:pPr>
      <w:r w:rsidRPr="004F1996">
        <w:rPr>
          <w:i/>
          <w:lang w:val="en-US"/>
        </w:rPr>
        <w:t>gronaim</w:t>
      </w:r>
      <w:r w:rsidRPr="00416CE7">
        <w:rPr>
          <w:i/>
        </w:rPr>
        <w:t xml:space="preserve">, </w:t>
      </w:r>
      <w:r w:rsidRPr="004F1996">
        <w:rPr>
          <w:i/>
          <w:lang w:val="en-US"/>
        </w:rPr>
        <w:t>grorekviz</w:t>
      </w:r>
      <w:r>
        <w:rPr>
          <w:i/>
        </w:rPr>
        <w:t xml:space="preserve"> </w:t>
      </w:r>
      <w:r w:rsidRPr="004F1996">
        <w:rPr>
          <w:i/>
        </w:rPr>
        <w:t>groadres</w:t>
      </w:r>
    </w:p>
    <w:p w14:paraId="0EDB2558" w14:textId="77777777" w:rsidR="004B614F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с указанием</w:t>
      </w:r>
      <w:r w:rsidRPr="004A03FE">
        <w:rPr>
          <w:i/>
          <w:sz w:val="16"/>
          <w:szCs w:val="16"/>
        </w:rPr>
        <w:t xml:space="preserve"> наименования, ОГРН, ИНН, мест</w:t>
      </w:r>
      <w:r>
        <w:rPr>
          <w:i/>
          <w:sz w:val="16"/>
          <w:szCs w:val="16"/>
        </w:rPr>
        <w:t>а нахождения юридического лица)</w:t>
      </w:r>
      <w:bookmarkEnd w:id="6"/>
    </w:p>
    <w:p w14:paraId="083468D4" w14:textId="77777777" w:rsidR="00ED7C70" w:rsidRPr="004A03FE" w:rsidRDefault="00ED7C70" w:rsidP="00ED7C70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5DA647E8" w14:textId="77777777" w:rsidR="00604C36" w:rsidRDefault="00604C36" w:rsidP="00604C36">
      <w:pPr>
        <w:pBdr>
          <w:bottom w:val="single" w:sz="4" w:space="1" w:color="auto"/>
        </w:pBdr>
        <w:jc w:val="both"/>
      </w:pPr>
      <w:r w:rsidRPr="00A74710">
        <w:t>составили настоящий акт о том, что произведена в натуре разбивка</w:t>
      </w:r>
      <w:r w:rsidR="00994C89">
        <w:t xml:space="preserve"> осей</w:t>
      </w:r>
    </w:p>
    <w:p w14:paraId="4F2186A4" w14:textId="671A3FD9" w:rsidR="00604C36" w:rsidRPr="003B11E7" w:rsidRDefault="003676B1" w:rsidP="00604C36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 w:rsidRPr="003676B1">
        <w:rPr>
          <w:b/>
          <w:i/>
        </w:rPr>
        <w:t xml:space="preserve">uchastok </w:t>
      </w:r>
      <w:r w:rsidR="00300456" w:rsidRPr="00300456">
        <w:rPr>
          <w:b/>
          <w:i/>
        </w:rPr>
        <w:t>iactos_</w:t>
      </w:r>
    </w:p>
    <w:p w14:paraId="543728FA" w14:textId="77777777" w:rsidR="00604C36" w:rsidRDefault="00604C36" w:rsidP="002263B5">
      <w:pPr>
        <w:pBdr>
          <w:bottom w:val="single" w:sz="4" w:space="1" w:color="auto"/>
        </w:pBdr>
        <w:jc w:val="both"/>
      </w:pPr>
    </w:p>
    <w:p w14:paraId="632BF222" w14:textId="77777777" w:rsidR="002263B5" w:rsidRPr="004A03FE" w:rsidRDefault="00604C36" w:rsidP="002263B5">
      <w:pPr>
        <w:pBdr>
          <w:bottom w:val="single" w:sz="4" w:space="1" w:color="auto"/>
        </w:pBdr>
        <w:jc w:val="both"/>
      </w:pPr>
      <w:r w:rsidRPr="00A74710">
        <w:t xml:space="preserve"> </w:t>
      </w:r>
      <w:r>
        <w:t>объекта капитального строительства</w:t>
      </w:r>
    </w:p>
    <w:p w14:paraId="27F4F119" w14:textId="47F246DA" w:rsidR="002263B5" w:rsidRPr="000649C2" w:rsidRDefault="004F1996" w:rsidP="006C30F9">
      <w:pPr>
        <w:pBdr>
          <w:bottom w:val="single" w:sz="4" w:space="1" w:color="auto"/>
          <w:between w:val="single" w:sz="4" w:space="1" w:color="auto"/>
        </w:pBdr>
        <w:rPr>
          <w:b/>
          <w:i/>
        </w:rPr>
      </w:pPr>
      <w:r w:rsidRPr="004F1996">
        <w:rPr>
          <w:b/>
          <w:bCs/>
          <w:i/>
          <w:iCs/>
        </w:rPr>
        <w:t>naimobj kodstr</w:t>
      </w:r>
    </w:p>
    <w:p w14:paraId="7AD21163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67F203D7" w14:textId="77777777" w:rsidR="002263B5" w:rsidRPr="004A03FE" w:rsidRDefault="003B11E7" w:rsidP="002263B5">
      <w:pPr>
        <w:spacing w:after="240"/>
      </w:pPr>
      <w:r w:rsidRPr="00507A34">
        <w:t>При этом установлено:</w:t>
      </w:r>
    </w:p>
    <w:p w14:paraId="4A8A3921" w14:textId="77777777" w:rsidR="003B11E7" w:rsidRPr="00E402C4" w:rsidRDefault="003B11E7" w:rsidP="003B11E7">
      <w:r w:rsidRPr="00507A34">
        <w:t>1. Разбивка произведена по данным</w:t>
      </w:r>
    </w:p>
    <w:p w14:paraId="33BE81A7" w14:textId="630DBE53" w:rsidR="003B11E7" w:rsidRPr="004F1996" w:rsidRDefault="00F2699B" w:rsidP="003B11E7">
      <w:pPr>
        <w:pBdr>
          <w:between w:val="single" w:sz="4" w:space="1" w:color="auto"/>
        </w:pBdr>
        <w:rPr>
          <w:i/>
        </w:rPr>
      </w:pPr>
      <w:r w:rsidRPr="00F2699B">
        <w:rPr>
          <w:i/>
        </w:rPr>
        <w:t>shifrrd_</w:t>
      </w:r>
    </w:p>
    <w:p w14:paraId="2E80B544" w14:textId="77777777" w:rsidR="003B11E7" w:rsidRPr="004B2771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4B2771">
        <w:rPr>
          <w:i/>
          <w:sz w:val="16"/>
          <w:szCs w:val="16"/>
        </w:rPr>
        <w:t>(номер, другие реквизиты чертежа, наименование проектной документации)</w:t>
      </w:r>
    </w:p>
    <w:p w14:paraId="1AB6C420" w14:textId="77777777" w:rsidR="003B11E7" w:rsidRPr="004B2771" w:rsidRDefault="003B11E7" w:rsidP="003B11E7">
      <w:pPr>
        <w:tabs>
          <w:tab w:val="left" w:pos="3709"/>
        </w:tabs>
      </w:pPr>
    </w:p>
    <w:p w14:paraId="708ED1F8" w14:textId="77777777" w:rsidR="003B11E7" w:rsidRPr="004B2771" w:rsidRDefault="003B11E7" w:rsidP="003B11E7">
      <w:pPr>
        <w:tabs>
          <w:tab w:val="left" w:pos="3709"/>
        </w:tabs>
      </w:pPr>
      <w:r w:rsidRPr="004B2771">
        <w:t xml:space="preserve">2. Закрепление осей произведено                  </w:t>
      </w:r>
      <w:r w:rsidR="00BA17BC" w:rsidRPr="00B56198">
        <w:rPr>
          <w:i/>
        </w:rPr>
        <w:t>металлическими уголками,</w:t>
      </w:r>
      <w:r w:rsidR="00BA17BC" w:rsidRPr="00B56198">
        <w:t xml:space="preserve"> </w:t>
      </w:r>
      <w:r w:rsidRPr="004B2771">
        <w:rPr>
          <w:i/>
        </w:rPr>
        <w:t>деревянными кольями</w:t>
      </w:r>
    </w:p>
    <w:p w14:paraId="321A08D6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2BD1C964" w14:textId="77777777" w:rsidR="003B11E7" w:rsidRPr="004B2771" w:rsidRDefault="003B11E7" w:rsidP="003B11E7">
      <w:pPr>
        <w:pBdr>
          <w:top w:val="single" w:sz="4" w:space="1" w:color="auto"/>
        </w:pBdr>
        <w:ind w:left="3544"/>
        <w:rPr>
          <w:sz w:val="2"/>
          <w:szCs w:val="2"/>
        </w:rPr>
      </w:pPr>
    </w:p>
    <w:p w14:paraId="2A27DE64" w14:textId="77777777" w:rsidR="003B11E7" w:rsidRPr="004B2771" w:rsidRDefault="003B11E7" w:rsidP="003B11E7">
      <w:pPr>
        <w:jc w:val="both"/>
      </w:pPr>
    </w:p>
    <w:p w14:paraId="568B6CBB" w14:textId="77777777" w:rsidR="003B11E7" w:rsidRPr="004B2771" w:rsidRDefault="003B11E7" w:rsidP="003B11E7">
      <w:pPr>
        <w:jc w:val="both"/>
        <w:rPr>
          <w:spacing w:val="-1"/>
        </w:rPr>
      </w:pPr>
      <w:r w:rsidRPr="004B2771">
        <w:t>3. </w:t>
      </w:r>
      <w:r w:rsidRPr="004B2771">
        <w:rPr>
          <w:spacing w:val="-1"/>
        </w:rPr>
        <w:t>Обозначение осей, нумерация и расположение точек соответствуют проектной документации.</w:t>
      </w:r>
    </w:p>
    <w:p w14:paraId="3DD729EF" w14:textId="77777777" w:rsidR="003B11E7" w:rsidRPr="004B2771" w:rsidRDefault="003B11E7" w:rsidP="003B11E7">
      <w:pPr>
        <w:jc w:val="both"/>
      </w:pPr>
      <w:r w:rsidRPr="004B2771"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0270942A" w14:textId="2E5A9AF6" w:rsidR="003B11E7" w:rsidRPr="0097146E" w:rsidRDefault="00F2699B" w:rsidP="003B11E7">
      <w:pPr>
        <w:pBdr>
          <w:between w:val="single" w:sz="4" w:space="1" w:color="auto"/>
        </w:pBdr>
        <w:rPr>
          <w:i/>
        </w:rPr>
      </w:pPr>
      <w:r w:rsidRPr="00F2699B">
        <w:rPr>
          <w:i/>
        </w:rPr>
        <w:t>shifrrd_</w:t>
      </w:r>
      <w:r w:rsidR="0097146E">
        <w:rPr>
          <w:i/>
        </w:rPr>
        <w:t xml:space="preserve">, </w:t>
      </w:r>
      <w:r w:rsidR="0097146E" w:rsidRPr="00326B3F">
        <w:t>СП 126.13330.2017 (актуализированная редакция СНиП 3.01.03-84)</w:t>
      </w:r>
    </w:p>
    <w:p w14:paraId="33F0B6AC" w14:textId="77777777" w:rsidR="003B11E7" w:rsidRPr="00507A34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(номер, другие реквизиты чертежа, наименование проектной документации,</w:t>
      </w:r>
    </w:p>
    <w:p w14:paraId="349CACCB" w14:textId="3F9CF93B" w:rsidR="003B11E7" w:rsidRPr="004F1996" w:rsidRDefault="004F1996" w:rsidP="003B11E7">
      <w:pPr>
        <w:pBdr>
          <w:between w:val="single" w:sz="4" w:space="1" w:color="auto"/>
        </w:pBdr>
        <w:rPr>
          <w:i/>
          <w:color w:val="FF0000"/>
        </w:rPr>
      </w:pPr>
      <w:r w:rsidRPr="004F1996">
        <w:rPr>
          <w:i/>
          <w:lang w:val="en-US"/>
        </w:rPr>
        <w:t>gip</w:t>
      </w:r>
    </w:p>
    <w:p w14:paraId="799DBD16" w14:textId="77777777" w:rsidR="003B11E7" w:rsidRPr="00507A34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336BF0ED" w14:textId="77777777" w:rsidR="003B11E7" w:rsidRDefault="003B11E7" w:rsidP="003B11E7">
      <w:pPr>
        <w:pBdr>
          <w:between w:val="single" w:sz="4" w:space="1" w:color="auto"/>
        </w:pBdr>
      </w:pPr>
      <w:r>
        <w:rPr>
          <w:i/>
        </w:rPr>
        <w:t xml:space="preserve">СП 126.13330.2017 </w:t>
      </w:r>
      <w:r w:rsidRPr="002B20AD">
        <w:rPr>
          <w:i/>
        </w:rPr>
        <w:t xml:space="preserve">(актуализированная редакция </w:t>
      </w:r>
      <w:r w:rsidRPr="003234C0">
        <w:rPr>
          <w:i/>
        </w:rPr>
        <w:t>СНиП 3.01.03-84)</w:t>
      </w:r>
    </w:p>
    <w:p w14:paraId="4F06785B" w14:textId="77777777" w:rsidR="003B11E7" w:rsidRPr="00F4727C" w:rsidRDefault="003B11E7" w:rsidP="003B11E7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4644271B" w14:textId="77777777" w:rsidR="002263B5" w:rsidRPr="00AF413B" w:rsidRDefault="002263B5" w:rsidP="002263B5">
      <w:pPr>
        <w:rPr>
          <w:color w:val="FF0000"/>
        </w:rPr>
      </w:pPr>
      <w:r w:rsidRPr="00B47C23">
        <w:t>и выполнены с соблюдением заданной точности построений и измерений</w:t>
      </w:r>
      <w:r w:rsidRPr="00AF413B">
        <w:rPr>
          <w:color w:val="FF0000"/>
        </w:rPr>
        <w:t>.</w:t>
      </w:r>
    </w:p>
    <w:p w14:paraId="3F9D0DCD" w14:textId="77777777" w:rsidR="002263B5" w:rsidRDefault="002263B5" w:rsidP="002263B5">
      <w:r>
        <w:t>Дополнительные сведения</w:t>
      </w:r>
    </w:p>
    <w:p w14:paraId="072746E5" w14:textId="77777777" w:rsidR="002263B5" w:rsidRPr="00B47C23" w:rsidRDefault="002263B5" w:rsidP="002263B5">
      <w:pPr>
        <w:pBdr>
          <w:bottom w:val="single" w:sz="4" w:space="1" w:color="auto"/>
        </w:pBdr>
      </w:pPr>
    </w:p>
    <w:p w14:paraId="08D7755E" w14:textId="77777777" w:rsidR="002263B5" w:rsidRDefault="002263B5" w:rsidP="002263B5">
      <w:pPr>
        <w:rPr>
          <w:sz w:val="24"/>
          <w:szCs w:val="24"/>
        </w:rPr>
      </w:pPr>
    </w:p>
    <w:p w14:paraId="4CBE5723" w14:textId="77777777" w:rsidR="00AC53DE" w:rsidRDefault="00AC53DE" w:rsidP="00AC53DE">
      <w:pPr>
        <w:rPr>
          <w:sz w:val="24"/>
          <w:szCs w:val="24"/>
        </w:rPr>
      </w:pPr>
      <w:r w:rsidRPr="00765206">
        <w:t>Акт составлен в</w:t>
      </w:r>
      <w:r>
        <w:t xml:space="preserve"> 5 </w:t>
      </w:r>
      <w:r w:rsidRPr="00765206">
        <w:t>экземплярах.</w:t>
      </w:r>
    </w:p>
    <w:p w14:paraId="3D21B833" w14:textId="69C82B3F" w:rsidR="002263B5" w:rsidRDefault="00A73D79" w:rsidP="00EB35F4">
      <w:pPr>
        <w:jc w:val="both"/>
        <w:rPr>
          <w:u w:val="single"/>
        </w:rPr>
      </w:pPr>
      <w:r>
        <w:t xml:space="preserve">Приложения:  </w:t>
      </w:r>
      <w:r w:rsidR="002263B5">
        <w:t xml:space="preserve">     </w:t>
      </w:r>
      <w:bookmarkStart w:id="7" w:name="_Hlk117159979"/>
      <w:r w:rsidR="002263B5" w:rsidRPr="00165664">
        <w:t>1.</w:t>
      </w:r>
      <w:r w:rsidR="00165664">
        <w:t xml:space="preserve"> </w:t>
      </w:r>
      <w:r w:rsidR="001B72F5">
        <w:rPr>
          <w:bCs/>
        </w:rPr>
        <w:t xml:space="preserve">Схема закрепления разбивки </w:t>
      </w:r>
      <w:r w:rsidR="007A5560">
        <w:rPr>
          <w:bCs/>
        </w:rPr>
        <w:t xml:space="preserve">осей </w:t>
      </w:r>
      <w:r w:rsidR="001B72F5" w:rsidRPr="00BA17BC">
        <w:t>на</w:t>
      </w:r>
      <w:r w:rsidR="001B72F5">
        <w:rPr>
          <w:u w:val="single"/>
        </w:rPr>
        <w:t xml:space="preserve"> </w:t>
      </w:r>
      <w:r w:rsidR="00F2699B" w:rsidRPr="00F2699B">
        <w:rPr>
          <w:u w:val="single"/>
        </w:rPr>
        <w:t>lshem_</w:t>
      </w:r>
      <w:r w:rsidR="001B72F5">
        <w:rPr>
          <w:u w:val="single"/>
        </w:rPr>
        <w:t xml:space="preserve"> л.</w:t>
      </w:r>
    </w:p>
    <w:p w14:paraId="51A4583D" w14:textId="3A490BB7" w:rsidR="00FF5744" w:rsidRPr="00FF5744" w:rsidRDefault="00FF5744" w:rsidP="00FF5744">
      <w:pPr>
        <w:jc w:val="both"/>
      </w:pPr>
      <w:r>
        <w:tab/>
      </w:r>
      <w:r>
        <w:tab/>
        <w:t xml:space="preserve"> 2. </w:t>
      </w:r>
      <w:r w:rsidR="004471D5" w:rsidRPr="004471D5">
        <w:rPr>
          <w:bCs/>
        </w:rPr>
        <w:t xml:space="preserve">Каталог координат закрепительных знаков </w:t>
      </w:r>
      <w:r w:rsidR="007A5560">
        <w:rPr>
          <w:bCs/>
        </w:rPr>
        <w:t xml:space="preserve">осей </w:t>
      </w:r>
      <w:r w:rsidR="001B72F5" w:rsidRPr="00BA17BC">
        <w:t>на</w:t>
      </w:r>
      <w:r w:rsidR="001B72F5">
        <w:rPr>
          <w:u w:val="single"/>
        </w:rPr>
        <w:t xml:space="preserve"> </w:t>
      </w:r>
      <w:r w:rsidR="00F2699B" w:rsidRPr="00F2699B">
        <w:rPr>
          <w:u w:val="single"/>
        </w:rPr>
        <w:t>lkat_</w:t>
      </w:r>
      <w:r w:rsidR="004F1996">
        <w:rPr>
          <w:u w:val="single"/>
        </w:rPr>
        <w:t xml:space="preserve"> </w:t>
      </w:r>
      <w:r w:rsidR="001B72F5">
        <w:rPr>
          <w:u w:val="single"/>
        </w:rPr>
        <w:t>л</w:t>
      </w:r>
      <w:r w:rsidR="001B72F5" w:rsidRPr="003C35C6">
        <w:rPr>
          <w:u w:val="single"/>
        </w:rPr>
        <w:t>.</w:t>
      </w:r>
      <w:bookmarkEnd w:id="7"/>
    </w:p>
    <w:p w14:paraId="28DA0297" w14:textId="77777777" w:rsidR="002263B5" w:rsidRPr="00FD55A4" w:rsidRDefault="00AC53DE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</w:t>
      </w:r>
      <w:r w:rsidR="002263B5" w:rsidRPr="00FD55A4">
        <w:rPr>
          <w:i/>
          <w:sz w:val="16"/>
          <w:szCs w:val="16"/>
        </w:rPr>
        <w:t>(чертежи, схемы, ведомости)</w:t>
      </w:r>
    </w:p>
    <w:p w14:paraId="4EA219F2" w14:textId="77777777" w:rsidR="002263B5" w:rsidRDefault="002263B5" w:rsidP="002263B5">
      <w:pPr>
        <w:jc w:val="both"/>
      </w:pPr>
    </w:p>
    <w:p w14:paraId="3BCA3081" w14:textId="77777777" w:rsidR="00202327" w:rsidRPr="00156DD7" w:rsidRDefault="00202327" w:rsidP="00202327">
      <w:pPr>
        <w:pBdr>
          <w:between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</w:p>
    <w:p w14:paraId="56B3ABAA" w14:textId="77777777" w:rsidR="004B0EE9" w:rsidRPr="00E51F8C" w:rsidRDefault="004B0EE9" w:rsidP="004B0EE9">
      <w:pPr>
        <w:jc w:val="both"/>
        <w:rPr>
          <w:b/>
        </w:rPr>
      </w:pPr>
      <w:r w:rsidRPr="00E51F8C">
        <w:rPr>
          <w:b/>
        </w:rPr>
        <w:t>Представитель застройщика или технического заказчика по вопросам строительного контроля</w:t>
      </w:r>
    </w:p>
    <w:p w14:paraId="45CD7AB0" w14:textId="77777777" w:rsidR="004B0EE9" w:rsidRDefault="004B0EE9" w:rsidP="004B0EE9">
      <w:pPr>
        <w:jc w:val="both"/>
      </w:pPr>
    </w:p>
    <w:p w14:paraId="76E89B49" w14:textId="35A857BD" w:rsidR="004B0EE9" w:rsidRPr="00E84CCC" w:rsidRDefault="004F1996" w:rsidP="004B0EE9">
      <w:pPr>
        <w:jc w:val="both"/>
        <w:rPr>
          <w:i/>
        </w:rPr>
      </w:pPr>
      <w:r w:rsidRPr="004F1996">
        <w:rPr>
          <w:i/>
          <w:lang w:val="en-US"/>
        </w:rPr>
        <w:t>skfio</w:t>
      </w:r>
    </w:p>
    <w:p w14:paraId="549A2832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3904D690" w14:textId="77777777" w:rsidR="004B0EE9" w:rsidRPr="00E51F8C" w:rsidRDefault="004B0EE9" w:rsidP="004B0EE9">
      <w:pPr>
        <w:rPr>
          <w:b/>
        </w:rPr>
      </w:pPr>
      <w:r w:rsidRPr="00E51F8C">
        <w:rPr>
          <w:b/>
        </w:rPr>
        <w:t>Представитель лица, осуществляющего строительство</w:t>
      </w:r>
    </w:p>
    <w:p w14:paraId="09A82855" w14:textId="77777777" w:rsidR="004B0EE9" w:rsidRDefault="004B0EE9" w:rsidP="004B0EE9"/>
    <w:p w14:paraId="13200C70" w14:textId="77777777" w:rsidR="004B0EE9" w:rsidRPr="00FF5744" w:rsidRDefault="00461DFE" w:rsidP="004B0EE9">
      <w:pPr>
        <w:jc w:val="both"/>
        <w:rPr>
          <w:i/>
        </w:rPr>
      </w:pPr>
      <w:bookmarkStart w:id="8" w:name="_Hlk108744119"/>
      <w:r>
        <w:rPr>
          <w:i/>
          <w:iCs/>
          <w:lang w:val="en-US"/>
        </w:rPr>
        <w:t>genpodryadchikfio</w:t>
      </w:r>
    </w:p>
    <w:p w14:paraId="4F89EA12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</w:p>
    <w:p w14:paraId="78E59605" w14:textId="77777777" w:rsidR="004B0EE9" w:rsidRPr="004E747C" w:rsidRDefault="004B0EE9" w:rsidP="004B0EE9">
      <w:pPr>
        <w:jc w:val="both"/>
        <w:rPr>
          <w:b/>
        </w:rPr>
      </w:pPr>
      <w:r w:rsidRPr="004E747C">
        <w:rPr>
          <w:b/>
        </w:rPr>
        <w:t>Представитель лица, осуществляющего строительство, по вопросам строительного контроля (специалист по организации строительства)</w:t>
      </w:r>
    </w:p>
    <w:p w14:paraId="1AB923B9" w14:textId="77777777" w:rsidR="004B0EE9" w:rsidRDefault="004B0EE9" w:rsidP="004B0EE9">
      <w:pPr>
        <w:jc w:val="both"/>
      </w:pPr>
    </w:p>
    <w:p w14:paraId="4B9C24E2" w14:textId="3030B33B" w:rsidR="004B0EE9" w:rsidRPr="005C6CD7" w:rsidRDefault="004F1996" w:rsidP="004B0EE9">
      <w:pPr>
        <w:jc w:val="both"/>
        <w:rPr>
          <w:i/>
          <w:color w:val="FF0000"/>
        </w:rPr>
      </w:pPr>
      <w:r w:rsidRPr="004F1996">
        <w:rPr>
          <w:i/>
          <w:lang w:val="en-US"/>
        </w:rPr>
        <w:t>skgpfio</w:t>
      </w:r>
    </w:p>
    <w:p w14:paraId="403FC02D" w14:textId="77777777" w:rsidR="004B0EE9" w:rsidRPr="00386C6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386C64">
        <w:rPr>
          <w:i/>
          <w:sz w:val="16"/>
          <w:szCs w:val="16"/>
        </w:rPr>
        <w:t xml:space="preserve"> (фамилия, инициалы, подпись)</w:t>
      </w:r>
    </w:p>
    <w:p w14:paraId="68BC6286" w14:textId="77777777" w:rsidR="004B0EE9" w:rsidRPr="004E747C" w:rsidRDefault="004B0EE9" w:rsidP="004B0EE9">
      <w:pPr>
        <w:rPr>
          <w:b/>
        </w:rPr>
      </w:pPr>
      <w:r w:rsidRPr="004E747C">
        <w:rPr>
          <w:b/>
        </w:rPr>
        <w:t>Представитель лица, осуществляющего подготовку проектной документации</w:t>
      </w:r>
    </w:p>
    <w:p w14:paraId="1E1CA944" w14:textId="77777777" w:rsidR="004B0EE9" w:rsidRDefault="004B0EE9" w:rsidP="004B0EE9">
      <w:pPr>
        <w:rPr>
          <w:i/>
        </w:rPr>
      </w:pPr>
    </w:p>
    <w:p w14:paraId="4C964F79" w14:textId="77777777" w:rsidR="004B0EE9" w:rsidRPr="0003328F" w:rsidRDefault="00461DFE" w:rsidP="004B0EE9">
      <w:pPr>
        <w:jc w:val="both"/>
        <w:rPr>
          <w:i/>
        </w:rPr>
      </w:pPr>
      <w:r>
        <w:rPr>
          <w:i/>
          <w:lang w:val="en-US"/>
        </w:rPr>
        <w:t>proektfio</w:t>
      </w:r>
    </w:p>
    <w:p w14:paraId="3D73B085" w14:textId="77777777" w:rsidR="004B0EE9" w:rsidRPr="007E5E84" w:rsidRDefault="004B0EE9" w:rsidP="004B0EE9">
      <w:pPr>
        <w:pBdr>
          <w:top w:val="single" w:sz="4" w:space="1" w:color="auto"/>
        </w:pBdr>
        <w:spacing w:after="240"/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>(фамилия, инициалы, подпись)</w:t>
      </w:r>
    </w:p>
    <w:p w14:paraId="1A47B6CF" w14:textId="77777777" w:rsidR="004B0EE9" w:rsidRPr="004E747C" w:rsidRDefault="003D58F1" w:rsidP="004B0EE9">
      <w:pPr>
        <w:jc w:val="both"/>
        <w:rPr>
          <w:b/>
        </w:rPr>
      </w:pPr>
      <w:r w:rsidRPr="004E747C">
        <w:rPr>
          <w:b/>
        </w:rPr>
        <w:t>Представитель лица, выполнившего работы по разбивке осей объекта капитального строительства на местности</w:t>
      </w:r>
    </w:p>
    <w:p w14:paraId="4C3CEA88" w14:textId="77777777" w:rsidR="004B0EE9" w:rsidRDefault="004B0EE9" w:rsidP="004B0EE9">
      <w:pPr>
        <w:jc w:val="both"/>
      </w:pPr>
    </w:p>
    <w:p w14:paraId="57FE3A3F" w14:textId="4EBEE5A0" w:rsidR="004B0EE9" w:rsidRPr="001D277A" w:rsidRDefault="004F1996" w:rsidP="004B0EE9">
      <w:pPr>
        <w:jc w:val="both"/>
        <w:rPr>
          <w:i/>
        </w:rPr>
      </w:pPr>
      <w:r w:rsidRPr="004F1996">
        <w:rPr>
          <w:i/>
          <w:lang w:val="en-US"/>
        </w:rPr>
        <w:t>grofio</w:t>
      </w:r>
      <w:r w:rsidR="00CE5C54">
        <w:rPr>
          <w:i/>
        </w:rPr>
        <w:tab/>
      </w:r>
      <w:r w:rsidR="00CE5C54">
        <w:rPr>
          <w:i/>
        </w:rPr>
        <w:tab/>
      </w:r>
      <w:r w:rsidR="00CE5C54">
        <w:rPr>
          <w:i/>
        </w:rPr>
        <w:tab/>
      </w:r>
    </w:p>
    <w:p w14:paraId="4F0D70BB" w14:textId="77777777" w:rsidR="004B0EE9" w:rsidRPr="0071405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7E5E84">
        <w:rPr>
          <w:i/>
          <w:sz w:val="16"/>
          <w:szCs w:val="16"/>
        </w:rPr>
        <w:t xml:space="preserve"> (фамилия, инициалы, подпись)</w:t>
      </w:r>
      <w:bookmarkEnd w:id="8"/>
    </w:p>
    <w:p w14:paraId="51AA9AB6" w14:textId="77777777" w:rsidR="008F6AA9" w:rsidRPr="00877B73" w:rsidRDefault="008F6AA9" w:rsidP="008F6AA9">
      <w:pPr>
        <w:pBdr>
          <w:top w:val="single" w:sz="4" w:space="1" w:color="auto"/>
        </w:pBdr>
        <w:jc w:val="center"/>
        <w:rPr>
          <w:sz w:val="16"/>
          <w:szCs w:val="16"/>
        </w:rPr>
      </w:pPr>
    </w:p>
    <w:p w14:paraId="18FE1DB9" w14:textId="77777777" w:rsidR="008F6AA9" w:rsidRPr="00E57029" w:rsidRDefault="008F6AA9" w:rsidP="008F6AA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</w:p>
    <w:p w14:paraId="67C7015F" w14:textId="77777777" w:rsidR="008F6AA9" w:rsidRDefault="008F6AA9" w:rsidP="008F6AA9">
      <w:pPr>
        <w:rPr>
          <w:sz w:val="24"/>
          <w:szCs w:val="24"/>
        </w:rPr>
      </w:pPr>
    </w:p>
    <w:sectPr w:rsidR="008F6AA9" w:rsidSect="002325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851" w:bottom="426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5410" w14:textId="77777777" w:rsidR="004152F1" w:rsidRDefault="004152F1">
      <w:r>
        <w:separator/>
      </w:r>
    </w:p>
  </w:endnote>
  <w:endnote w:type="continuationSeparator" w:id="0">
    <w:p w14:paraId="609ACD57" w14:textId="77777777" w:rsidR="004152F1" w:rsidRDefault="00415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9334" w14:textId="77777777" w:rsidR="00FA3335" w:rsidRDefault="00FA33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4149" w14:textId="77777777" w:rsidR="00FA3335" w:rsidRDefault="00FA33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A5BE" w14:textId="77777777" w:rsidR="00FA3335" w:rsidRDefault="00FA33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1863" w14:textId="77777777" w:rsidR="004152F1" w:rsidRDefault="004152F1">
      <w:r>
        <w:separator/>
      </w:r>
    </w:p>
  </w:footnote>
  <w:footnote w:type="continuationSeparator" w:id="0">
    <w:p w14:paraId="2645D920" w14:textId="77777777" w:rsidR="004152F1" w:rsidRDefault="00415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FB8B" w14:textId="77777777" w:rsidR="00FA3335" w:rsidRDefault="00FA33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2C6A" w14:textId="77777777" w:rsidR="00FA3335" w:rsidRDefault="00FA333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2B57" w14:textId="77777777" w:rsidR="00FA3335" w:rsidRDefault="00FA33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74F0"/>
    <w:rsid w:val="00031C13"/>
    <w:rsid w:val="00032B8D"/>
    <w:rsid w:val="00035066"/>
    <w:rsid w:val="00035524"/>
    <w:rsid w:val="000407F4"/>
    <w:rsid w:val="00045A94"/>
    <w:rsid w:val="0005027D"/>
    <w:rsid w:val="00050F0C"/>
    <w:rsid w:val="00053D18"/>
    <w:rsid w:val="000556E0"/>
    <w:rsid w:val="00057D6C"/>
    <w:rsid w:val="000647D1"/>
    <w:rsid w:val="000649C2"/>
    <w:rsid w:val="000661BF"/>
    <w:rsid w:val="000760F3"/>
    <w:rsid w:val="0007612E"/>
    <w:rsid w:val="000768C4"/>
    <w:rsid w:val="0007765A"/>
    <w:rsid w:val="0008610D"/>
    <w:rsid w:val="00087363"/>
    <w:rsid w:val="00090870"/>
    <w:rsid w:val="00096968"/>
    <w:rsid w:val="000974A0"/>
    <w:rsid w:val="000A213E"/>
    <w:rsid w:val="000A58E2"/>
    <w:rsid w:val="000B156B"/>
    <w:rsid w:val="000C02A5"/>
    <w:rsid w:val="000C0450"/>
    <w:rsid w:val="000C1F25"/>
    <w:rsid w:val="000C7C46"/>
    <w:rsid w:val="000D4CD6"/>
    <w:rsid w:val="000D6179"/>
    <w:rsid w:val="000E364A"/>
    <w:rsid w:val="000F5235"/>
    <w:rsid w:val="00102121"/>
    <w:rsid w:val="00105FB2"/>
    <w:rsid w:val="0011187D"/>
    <w:rsid w:val="00112C2F"/>
    <w:rsid w:val="00113D6E"/>
    <w:rsid w:val="00115B93"/>
    <w:rsid w:val="00117C77"/>
    <w:rsid w:val="00122BED"/>
    <w:rsid w:val="00122C34"/>
    <w:rsid w:val="00122EED"/>
    <w:rsid w:val="001268C7"/>
    <w:rsid w:val="00131CCE"/>
    <w:rsid w:val="00132B74"/>
    <w:rsid w:val="00135FE5"/>
    <w:rsid w:val="00141B55"/>
    <w:rsid w:val="00143BF5"/>
    <w:rsid w:val="001473DF"/>
    <w:rsid w:val="0015266B"/>
    <w:rsid w:val="0015292A"/>
    <w:rsid w:val="00154E7C"/>
    <w:rsid w:val="00156C8D"/>
    <w:rsid w:val="001623D4"/>
    <w:rsid w:val="00165664"/>
    <w:rsid w:val="00171017"/>
    <w:rsid w:val="00173C99"/>
    <w:rsid w:val="00182BE3"/>
    <w:rsid w:val="00185CE5"/>
    <w:rsid w:val="0019333F"/>
    <w:rsid w:val="00194F0D"/>
    <w:rsid w:val="00195064"/>
    <w:rsid w:val="00196B07"/>
    <w:rsid w:val="00197DFB"/>
    <w:rsid w:val="001A5B29"/>
    <w:rsid w:val="001B0506"/>
    <w:rsid w:val="001B0C22"/>
    <w:rsid w:val="001B72F5"/>
    <w:rsid w:val="001C116C"/>
    <w:rsid w:val="001C3163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F31EC"/>
    <w:rsid w:val="001F32AA"/>
    <w:rsid w:val="001F6676"/>
    <w:rsid w:val="001F70E9"/>
    <w:rsid w:val="001F76FF"/>
    <w:rsid w:val="001F7E38"/>
    <w:rsid w:val="00201CC8"/>
    <w:rsid w:val="00202327"/>
    <w:rsid w:val="00202918"/>
    <w:rsid w:val="00205AC9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32575"/>
    <w:rsid w:val="0024204A"/>
    <w:rsid w:val="00245124"/>
    <w:rsid w:val="002461E2"/>
    <w:rsid w:val="00246337"/>
    <w:rsid w:val="002463E7"/>
    <w:rsid w:val="00250027"/>
    <w:rsid w:val="00252D5E"/>
    <w:rsid w:val="00260CD2"/>
    <w:rsid w:val="002628F3"/>
    <w:rsid w:val="00263891"/>
    <w:rsid w:val="00270540"/>
    <w:rsid w:val="002705B9"/>
    <w:rsid w:val="00270CBB"/>
    <w:rsid w:val="002710D9"/>
    <w:rsid w:val="0027423E"/>
    <w:rsid w:val="00275BDF"/>
    <w:rsid w:val="002769A3"/>
    <w:rsid w:val="00277EEA"/>
    <w:rsid w:val="00286264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D1B2F"/>
    <w:rsid w:val="002D4F5C"/>
    <w:rsid w:val="002D5BFB"/>
    <w:rsid w:val="002D7CBE"/>
    <w:rsid w:val="002E210A"/>
    <w:rsid w:val="002E2CB6"/>
    <w:rsid w:val="002E4FC2"/>
    <w:rsid w:val="002E5F48"/>
    <w:rsid w:val="002E7314"/>
    <w:rsid w:val="002E7F48"/>
    <w:rsid w:val="002F006F"/>
    <w:rsid w:val="002F0E32"/>
    <w:rsid w:val="002F3239"/>
    <w:rsid w:val="002F5CA3"/>
    <w:rsid w:val="002F6A8C"/>
    <w:rsid w:val="00300456"/>
    <w:rsid w:val="00301F3F"/>
    <w:rsid w:val="00304A3E"/>
    <w:rsid w:val="00304A74"/>
    <w:rsid w:val="00307F23"/>
    <w:rsid w:val="003111E9"/>
    <w:rsid w:val="00313D6E"/>
    <w:rsid w:val="00326823"/>
    <w:rsid w:val="00326F3A"/>
    <w:rsid w:val="00330769"/>
    <w:rsid w:val="0033276F"/>
    <w:rsid w:val="00341640"/>
    <w:rsid w:val="00356546"/>
    <w:rsid w:val="003622EB"/>
    <w:rsid w:val="00365D7D"/>
    <w:rsid w:val="003665A1"/>
    <w:rsid w:val="003676B1"/>
    <w:rsid w:val="00371F8D"/>
    <w:rsid w:val="003720EA"/>
    <w:rsid w:val="00372863"/>
    <w:rsid w:val="003738A3"/>
    <w:rsid w:val="003771D7"/>
    <w:rsid w:val="00380A01"/>
    <w:rsid w:val="00383344"/>
    <w:rsid w:val="0038522E"/>
    <w:rsid w:val="00386125"/>
    <w:rsid w:val="00393D7D"/>
    <w:rsid w:val="003943D8"/>
    <w:rsid w:val="003A1E93"/>
    <w:rsid w:val="003A444D"/>
    <w:rsid w:val="003A4B9D"/>
    <w:rsid w:val="003B080C"/>
    <w:rsid w:val="003B0B10"/>
    <w:rsid w:val="003B11E7"/>
    <w:rsid w:val="003B1AD9"/>
    <w:rsid w:val="003B3CBA"/>
    <w:rsid w:val="003B3FCA"/>
    <w:rsid w:val="003C35C6"/>
    <w:rsid w:val="003C4B67"/>
    <w:rsid w:val="003C523D"/>
    <w:rsid w:val="003D0747"/>
    <w:rsid w:val="003D23F3"/>
    <w:rsid w:val="003D513B"/>
    <w:rsid w:val="003D58F1"/>
    <w:rsid w:val="003D5FF9"/>
    <w:rsid w:val="003E5B48"/>
    <w:rsid w:val="003E7A5F"/>
    <w:rsid w:val="003F3BAA"/>
    <w:rsid w:val="003F6859"/>
    <w:rsid w:val="003F6CAA"/>
    <w:rsid w:val="003F6E69"/>
    <w:rsid w:val="003F73BE"/>
    <w:rsid w:val="00401E31"/>
    <w:rsid w:val="004055C2"/>
    <w:rsid w:val="00411831"/>
    <w:rsid w:val="004152F1"/>
    <w:rsid w:val="00415DDB"/>
    <w:rsid w:val="00416CE7"/>
    <w:rsid w:val="00417E46"/>
    <w:rsid w:val="0042356E"/>
    <w:rsid w:val="00424C9F"/>
    <w:rsid w:val="004264C0"/>
    <w:rsid w:val="0043111A"/>
    <w:rsid w:val="0043164E"/>
    <w:rsid w:val="00441AA9"/>
    <w:rsid w:val="004455F0"/>
    <w:rsid w:val="00447073"/>
    <w:rsid w:val="004471D5"/>
    <w:rsid w:val="00451F05"/>
    <w:rsid w:val="00453238"/>
    <w:rsid w:val="00457E21"/>
    <w:rsid w:val="00461DFE"/>
    <w:rsid w:val="004631AD"/>
    <w:rsid w:val="00463416"/>
    <w:rsid w:val="004639A8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A4927"/>
    <w:rsid w:val="004B072F"/>
    <w:rsid w:val="004B0EE9"/>
    <w:rsid w:val="004B2828"/>
    <w:rsid w:val="004B614F"/>
    <w:rsid w:val="004C033D"/>
    <w:rsid w:val="004C058B"/>
    <w:rsid w:val="004C1001"/>
    <w:rsid w:val="004C24AD"/>
    <w:rsid w:val="004C51FB"/>
    <w:rsid w:val="004C6577"/>
    <w:rsid w:val="004D7269"/>
    <w:rsid w:val="004E190C"/>
    <w:rsid w:val="004E35E7"/>
    <w:rsid w:val="004E37FF"/>
    <w:rsid w:val="004E3CA8"/>
    <w:rsid w:val="004E69F6"/>
    <w:rsid w:val="004E72E7"/>
    <w:rsid w:val="004E747C"/>
    <w:rsid w:val="004F1996"/>
    <w:rsid w:val="004F341D"/>
    <w:rsid w:val="004F579E"/>
    <w:rsid w:val="004F65CC"/>
    <w:rsid w:val="00500949"/>
    <w:rsid w:val="005013C8"/>
    <w:rsid w:val="00502FD8"/>
    <w:rsid w:val="0051484D"/>
    <w:rsid w:val="00515210"/>
    <w:rsid w:val="00515E73"/>
    <w:rsid w:val="005223F8"/>
    <w:rsid w:val="00523C38"/>
    <w:rsid w:val="00525CC8"/>
    <w:rsid w:val="005263C7"/>
    <w:rsid w:val="0053082E"/>
    <w:rsid w:val="00531B8A"/>
    <w:rsid w:val="00532525"/>
    <w:rsid w:val="005332B6"/>
    <w:rsid w:val="005364D4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5D61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014"/>
    <w:rsid w:val="005A6FB7"/>
    <w:rsid w:val="005A7035"/>
    <w:rsid w:val="005B0F7E"/>
    <w:rsid w:val="005B184D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14D2"/>
    <w:rsid w:val="005F2376"/>
    <w:rsid w:val="005F7CA0"/>
    <w:rsid w:val="00600470"/>
    <w:rsid w:val="00601FBB"/>
    <w:rsid w:val="0060241C"/>
    <w:rsid w:val="00603500"/>
    <w:rsid w:val="00604C36"/>
    <w:rsid w:val="006067BF"/>
    <w:rsid w:val="00606BDF"/>
    <w:rsid w:val="00612F52"/>
    <w:rsid w:val="006151C8"/>
    <w:rsid w:val="0062117F"/>
    <w:rsid w:val="0062449A"/>
    <w:rsid w:val="00630DAB"/>
    <w:rsid w:val="0063142E"/>
    <w:rsid w:val="00641373"/>
    <w:rsid w:val="0065061D"/>
    <w:rsid w:val="00654519"/>
    <w:rsid w:val="00661938"/>
    <w:rsid w:val="00662F18"/>
    <w:rsid w:val="0067042A"/>
    <w:rsid w:val="0067093C"/>
    <w:rsid w:val="00674D78"/>
    <w:rsid w:val="00674E42"/>
    <w:rsid w:val="00680AD4"/>
    <w:rsid w:val="00680B55"/>
    <w:rsid w:val="006811CA"/>
    <w:rsid w:val="006828C8"/>
    <w:rsid w:val="0068401B"/>
    <w:rsid w:val="00685CD4"/>
    <w:rsid w:val="00687718"/>
    <w:rsid w:val="00691EB6"/>
    <w:rsid w:val="006959BE"/>
    <w:rsid w:val="006A138A"/>
    <w:rsid w:val="006A42E5"/>
    <w:rsid w:val="006A47D1"/>
    <w:rsid w:val="006A5059"/>
    <w:rsid w:val="006B02F9"/>
    <w:rsid w:val="006B34A4"/>
    <w:rsid w:val="006B59B8"/>
    <w:rsid w:val="006B61DA"/>
    <w:rsid w:val="006C0180"/>
    <w:rsid w:val="006C0820"/>
    <w:rsid w:val="006C0AFD"/>
    <w:rsid w:val="006C1265"/>
    <w:rsid w:val="006C12BE"/>
    <w:rsid w:val="006C1D4A"/>
    <w:rsid w:val="006C30F9"/>
    <w:rsid w:val="006C541A"/>
    <w:rsid w:val="006C7B19"/>
    <w:rsid w:val="006D08AA"/>
    <w:rsid w:val="006D120C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F1EC1"/>
    <w:rsid w:val="006F3D43"/>
    <w:rsid w:val="006F41A6"/>
    <w:rsid w:val="00700411"/>
    <w:rsid w:val="00702B0F"/>
    <w:rsid w:val="0070452D"/>
    <w:rsid w:val="00705F0F"/>
    <w:rsid w:val="00707DE8"/>
    <w:rsid w:val="0071482A"/>
    <w:rsid w:val="00720A1D"/>
    <w:rsid w:val="00721005"/>
    <w:rsid w:val="007221E7"/>
    <w:rsid w:val="00724C8B"/>
    <w:rsid w:val="00725F8C"/>
    <w:rsid w:val="00731914"/>
    <w:rsid w:val="007325C3"/>
    <w:rsid w:val="007331D3"/>
    <w:rsid w:val="0073421C"/>
    <w:rsid w:val="00742DCD"/>
    <w:rsid w:val="00744301"/>
    <w:rsid w:val="00751832"/>
    <w:rsid w:val="00751FCA"/>
    <w:rsid w:val="00755439"/>
    <w:rsid w:val="00757F93"/>
    <w:rsid w:val="00760C27"/>
    <w:rsid w:val="00760D5D"/>
    <w:rsid w:val="00761E85"/>
    <w:rsid w:val="00773774"/>
    <w:rsid w:val="00773CB7"/>
    <w:rsid w:val="0078055A"/>
    <w:rsid w:val="00787847"/>
    <w:rsid w:val="00790AB7"/>
    <w:rsid w:val="007935FA"/>
    <w:rsid w:val="00797C33"/>
    <w:rsid w:val="007A391B"/>
    <w:rsid w:val="007A5560"/>
    <w:rsid w:val="007A7070"/>
    <w:rsid w:val="007B0BF0"/>
    <w:rsid w:val="007B1984"/>
    <w:rsid w:val="007B48F9"/>
    <w:rsid w:val="007B6D2F"/>
    <w:rsid w:val="007B776A"/>
    <w:rsid w:val="007C15CD"/>
    <w:rsid w:val="007C2E96"/>
    <w:rsid w:val="007C4477"/>
    <w:rsid w:val="007C5CAD"/>
    <w:rsid w:val="007C77F4"/>
    <w:rsid w:val="007D0D38"/>
    <w:rsid w:val="007D72A6"/>
    <w:rsid w:val="007D76F8"/>
    <w:rsid w:val="007E0504"/>
    <w:rsid w:val="007E251B"/>
    <w:rsid w:val="007E68DA"/>
    <w:rsid w:val="007E7112"/>
    <w:rsid w:val="007F05B4"/>
    <w:rsid w:val="007F3534"/>
    <w:rsid w:val="00802535"/>
    <w:rsid w:val="00803636"/>
    <w:rsid w:val="008048C3"/>
    <w:rsid w:val="008054B1"/>
    <w:rsid w:val="00810308"/>
    <w:rsid w:val="00813961"/>
    <w:rsid w:val="00816A48"/>
    <w:rsid w:val="00821D70"/>
    <w:rsid w:val="008221FF"/>
    <w:rsid w:val="00823811"/>
    <w:rsid w:val="00824DC7"/>
    <w:rsid w:val="00825F0F"/>
    <w:rsid w:val="0083498D"/>
    <w:rsid w:val="00837780"/>
    <w:rsid w:val="0084318D"/>
    <w:rsid w:val="00844581"/>
    <w:rsid w:val="0085070B"/>
    <w:rsid w:val="008520C5"/>
    <w:rsid w:val="00852E7B"/>
    <w:rsid w:val="0085628A"/>
    <w:rsid w:val="00857A7F"/>
    <w:rsid w:val="008610C8"/>
    <w:rsid w:val="008631E0"/>
    <w:rsid w:val="00863AE6"/>
    <w:rsid w:val="00866A42"/>
    <w:rsid w:val="0088151C"/>
    <w:rsid w:val="008818C5"/>
    <w:rsid w:val="00884BBD"/>
    <w:rsid w:val="00886DE3"/>
    <w:rsid w:val="00890722"/>
    <w:rsid w:val="008908F5"/>
    <w:rsid w:val="00890C1F"/>
    <w:rsid w:val="00891054"/>
    <w:rsid w:val="00894EC2"/>
    <w:rsid w:val="008953BA"/>
    <w:rsid w:val="00896214"/>
    <w:rsid w:val="00897135"/>
    <w:rsid w:val="008A0D1E"/>
    <w:rsid w:val="008A288E"/>
    <w:rsid w:val="008B17F3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CF2"/>
    <w:rsid w:val="008E11CD"/>
    <w:rsid w:val="008E1750"/>
    <w:rsid w:val="008E33D4"/>
    <w:rsid w:val="008E3E91"/>
    <w:rsid w:val="008E5B1C"/>
    <w:rsid w:val="008E5FEE"/>
    <w:rsid w:val="008E7A4E"/>
    <w:rsid w:val="008E7D83"/>
    <w:rsid w:val="008F28CB"/>
    <w:rsid w:val="008F3F6D"/>
    <w:rsid w:val="008F6AA9"/>
    <w:rsid w:val="009103BD"/>
    <w:rsid w:val="009104FF"/>
    <w:rsid w:val="00910D93"/>
    <w:rsid w:val="00912AAA"/>
    <w:rsid w:val="009202C7"/>
    <w:rsid w:val="009212CA"/>
    <w:rsid w:val="009220B3"/>
    <w:rsid w:val="00930759"/>
    <w:rsid w:val="00931A2F"/>
    <w:rsid w:val="00932EE1"/>
    <w:rsid w:val="0094697B"/>
    <w:rsid w:val="00946DE6"/>
    <w:rsid w:val="0095012F"/>
    <w:rsid w:val="0095469A"/>
    <w:rsid w:val="00963C05"/>
    <w:rsid w:val="0097146E"/>
    <w:rsid w:val="00971DF2"/>
    <w:rsid w:val="009761C8"/>
    <w:rsid w:val="00976BF2"/>
    <w:rsid w:val="00977026"/>
    <w:rsid w:val="00981E9F"/>
    <w:rsid w:val="0098502B"/>
    <w:rsid w:val="0099101B"/>
    <w:rsid w:val="00992A82"/>
    <w:rsid w:val="00994C89"/>
    <w:rsid w:val="00995337"/>
    <w:rsid w:val="0099681A"/>
    <w:rsid w:val="009A29DF"/>
    <w:rsid w:val="009A4FDD"/>
    <w:rsid w:val="009A5000"/>
    <w:rsid w:val="009A56C2"/>
    <w:rsid w:val="009A6952"/>
    <w:rsid w:val="009B2757"/>
    <w:rsid w:val="009B308C"/>
    <w:rsid w:val="009C092B"/>
    <w:rsid w:val="009C0DB9"/>
    <w:rsid w:val="009C74C1"/>
    <w:rsid w:val="009D06C1"/>
    <w:rsid w:val="009D1393"/>
    <w:rsid w:val="009D2F7C"/>
    <w:rsid w:val="009D4E8D"/>
    <w:rsid w:val="009D7201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E38"/>
    <w:rsid w:val="00A2509D"/>
    <w:rsid w:val="00A303F0"/>
    <w:rsid w:val="00A30EF4"/>
    <w:rsid w:val="00A31818"/>
    <w:rsid w:val="00A406BE"/>
    <w:rsid w:val="00A4333A"/>
    <w:rsid w:val="00A4593F"/>
    <w:rsid w:val="00A51562"/>
    <w:rsid w:val="00A52EB8"/>
    <w:rsid w:val="00A53D07"/>
    <w:rsid w:val="00A544B9"/>
    <w:rsid w:val="00A5594A"/>
    <w:rsid w:val="00A60FAF"/>
    <w:rsid w:val="00A630D2"/>
    <w:rsid w:val="00A636B0"/>
    <w:rsid w:val="00A64989"/>
    <w:rsid w:val="00A6534E"/>
    <w:rsid w:val="00A65B6A"/>
    <w:rsid w:val="00A70AF8"/>
    <w:rsid w:val="00A70BAA"/>
    <w:rsid w:val="00A73D79"/>
    <w:rsid w:val="00A74F7D"/>
    <w:rsid w:val="00A80DA7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C4883"/>
    <w:rsid w:val="00AC53DE"/>
    <w:rsid w:val="00AD1026"/>
    <w:rsid w:val="00AD1CBE"/>
    <w:rsid w:val="00AD4F5B"/>
    <w:rsid w:val="00AE0C4D"/>
    <w:rsid w:val="00AE363A"/>
    <w:rsid w:val="00AE4E1E"/>
    <w:rsid w:val="00AE57C4"/>
    <w:rsid w:val="00AE744E"/>
    <w:rsid w:val="00AF001E"/>
    <w:rsid w:val="00AF092D"/>
    <w:rsid w:val="00AF1B76"/>
    <w:rsid w:val="00AF30E8"/>
    <w:rsid w:val="00AF581C"/>
    <w:rsid w:val="00B00B75"/>
    <w:rsid w:val="00B0174B"/>
    <w:rsid w:val="00B0655E"/>
    <w:rsid w:val="00B10AB8"/>
    <w:rsid w:val="00B1227D"/>
    <w:rsid w:val="00B1370C"/>
    <w:rsid w:val="00B14525"/>
    <w:rsid w:val="00B14C6C"/>
    <w:rsid w:val="00B16337"/>
    <w:rsid w:val="00B16DE4"/>
    <w:rsid w:val="00B170E1"/>
    <w:rsid w:val="00B17B5A"/>
    <w:rsid w:val="00B21777"/>
    <w:rsid w:val="00B23044"/>
    <w:rsid w:val="00B26473"/>
    <w:rsid w:val="00B26577"/>
    <w:rsid w:val="00B33C9F"/>
    <w:rsid w:val="00B3479B"/>
    <w:rsid w:val="00B365EE"/>
    <w:rsid w:val="00B376E3"/>
    <w:rsid w:val="00B40844"/>
    <w:rsid w:val="00B40A1D"/>
    <w:rsid w:val="00B425B7"/>
    <w:rsid w:val="00B42951"/>
    <w:rsid w:val="00B44CAB"/>
    <w:rsid w:val="00B50C93"/>
    <w:rsid w:val="00B53B03"/>
    <w:rsid w:val="00B71CCE"/>
    <w:rsid w:val="00B73FE5"/>
    <w:rsid w:val="00B76902"/>
    <w:rsid w:val="00B84C4E"/>
    <w:rsid w:val="00B85A73"/>
    <w:rsid w:val="00B85CC5"/>
    <w:rsid w:val="00B87943"/>
    <w:rsid w:val="00B87E18"/>
    <w:rsid w:val="00B92690"/>
    <w:rsid w:val="00BA0198"/>
    <w:rsid w:val="00BA0798"/>
    <w:rsid w:val="00BA1174"/>
    <w:rsid w:val="00BA12B8"/>
    <w:rsid w:val="00BA17BC"/>
    <w:rsid w:val="00BA5302"/>
    <w:rsid w:val="00BB1073"/>
    <w:rsid w:val="00BB31A4"/>
    <w:rsid w:val="00BB782F"/>
    <w:rsid w:val="00BB7DE1"/>
    <w:rsid w:val="00BC4F0B"/>
    <w:rsid w:val="00BC59C0"/>
    <w:rsid w:val="00BD2563"/>
    <w:rsid w:val="00BD2C28"/>
    <w:rsid w:val="00BD7835"/>
    <w:rsid w:val="00BD7D6B"/>
    <w:rsid w:val="00BD7E8E"/>
    <w:rsid w:val="00BE6A5C"/>
    <w:rsid w:val="00BE717A"/>
    <w:rsid w:val="00BF0C32"/>
    <w:rsid w:val="00BF33B5"/>
    <w:rsid w:val="00BF573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3663C"/>
    <w:rsid w:val="00C42585"/>
    <w:rsid w:val="00C4553B"/>
    <w:rsid w:val="00C512F4"/>
    <w:rsid w:val="00C51895"/>
    <w:rsid w:val="00C51B67"/>
    <w:rsid w:val="00C52B03"/>
    <w:rsid w:val="00C53107"/>
    <w:rsid w:val="00C53C94"/>
    <w:rsid w:val="00C55DC4"/>
    <w:rsid w:val="00C56649"/>
    <w:rsid w:val="00C61396"/>
    <w:rsid w:val="00C638BF"/>
    <w:rsid w:val="00C655E5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B2399"/>
    <w:rsid w:val="00CB3167"/>
    <w:rsid w:val="00CC1E5B"/>
    <w:rsid w:val="00CC42A0"/>
    <w:rsid w:val="00CC53CC"/>
    <w:rsid w:val="00CC57B8"/>
    <w:rsid w:val="00CD01E9"/>
    <w:rsid w:val="00CD55A9"/>
    <w:rsid w:val="00CE5C54"/>
    <w:rsid w:val="00CE7E3D"/>
    <w:rsid w:val="00CF0CE9"/>
    <w:rsid w:val="00CF1782"/>
    <w:rsid w:val="00CF2F4A"/>
    <w:rsid w:val="00D0057C"/>
    <w:rsid w:val="00D01ED2"/>
    <w:rsid w:val="00D028CF"/>
    <w:rsid w:val="00D136D8"/>
    <w:rsid w:val="00D178E7"/>
    <w:rsid w:val="00D22232"/>
    <w:rsid w:val="00D224E2"/>
    <w:rsid w:val="00D2312E"/>
    <w:rsid w:val="00D239C1"/>
    <w:rsid w:val="00D255E1"/>
    <w:rsid w:val="00D259A6"/>
    <w:rsid w:val="00D25C4A"/>
    <w:rsid w:val="00D269C1"/>
    <w:rsid w:val="00D33902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FC4"/>
    <w:rsid w:val="00D60EDE"/>
    <w:rsid w:val="00D62BDB"/>
    <w:rsid w:val="00D6370E"/>
    <w:rsid w:val="00D73002"/>
    <w:rsid w:val="00D74B56"/>
    <w:rsid w:val="00D81D04"/>
    <w:rsid w:val="00D84FF5"/>
    <w:rsid w:val="00D87419"/>
    <w:rsid w:val="00D9100E"/>
    <w:rsid w:val="00D95593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C2048"/>
    <w:rsid w:val="00DC3360"/>
    <w:rsid w:val="00DC3C34"/>
    <w:rsid w:val="00DC3F18"/>
    <w:rsid w:val="00DC4781"/>
    <w:rsid w:val="00DC7083"/>
    <w:rsid w:val="00DD0C08"/>
    <w:rsid w:val="00DD4AB2"/>
    <w:rsid w:val="00DE0C01"/>
    <w:rsid w:val="00DF5AB7"/>
    <w:rsid w:val="00DF6151"/>
    <w:rsid w:val="00E001B9"/>
    <w:rsid w:val="00E05CE3"/>
    <w:rsid w:val="00E06C87"/>
    <w:rsid w:val="00E11764"/>
    <w:rsid w:val="00E135ED"/>
    <w:rsid w:val="00E16E07"/>
    <w:rsid w:val="00E209EE"/>
    <w:rsid w:val="00E23512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67A9E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2234"/>
    <w:rsid w:val="00EA6E39"/>
    <w:rsid w:val="00EA7685"/>
    <w:rsid w:val="00EB35F4"/>
    <w:rsid w:val="00EB381F"/>
    <w:rsid w:val="00EB7A7B"/>
    <w:rsid w:val="00EC18D6"/>
    <w:rsid w:val="00EC203F"/>
    <w:rsid w:val="00EC25F1"/>
    <w:rsid w:val="00EC6DDE"/>
    <w:rsid w:val="00EC7A33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03FD"/>
    <w:rsid w:val="00F11711"/>
    <w:rsid w:val="00F118BB"/>
    <w:rsid w:val="00F12A42"/>
    <w:rsid w:val="00F137EA"/>
    <w:rsid w:val="00F1402A"/>
    <w:rsid w:val="00F14D30"/>
    <w:rsid w:val="00F17D81"/>
    <w:rsid w:val="00F2699B"/>
    <w:rsid w:val="00F2719E"/>
    <w:rsid w:val="00F2748B"/>
    <w:rsid w:val="00F3226A"/>
    <w:rsid w:val="00F366CD"/>
    <w:rsid w:val="00F37C1A"/>
    <w:rsid w:val="00F42760"/>
    <w:rsid w:val="00F449A0"/>
    <w:rsid w:val="00F4500A"/>
    <w:rsid w:val="00F46A3E"/>
    <w:rsid w:val="00F50BFF"/>
    <w:rsid w:val="00F52222"/>
    <w:rsid w:val="00F56769"/>
    <w:rsid w:val="00F60276"/>
    <w:rsid w:val="00F60B06"/>
    <w:rsid w:val="00F63FDC"/>
    <w:rsid w:val="00F704AA"/>
    <w:rsid w:val="00F723F3"/>
    <w:rsid w:val="00F72E8F"/>
    <w:rsid w:val="00F84417"/>
    <w:rsid w:val="00F851C9"/>
    <w:rsid w:val="00F85CE1"/>
    <w:rsid w:val="00F86117"/>
    <w:rsid w:val="00F8690D"/>
    <w:rsid w:val="00F92C17"/>
    <w:rsid w:val="00F9466F"/>
    <w:rsid w:val="00FA09FC"/>
    <w:rsid w:val="00FA3335"/>
    <w:rsid w:val="00FC385B"/>
    <w:rsid w:val="00FC7D3C"/>
    <w:rsid w:val="00FD0046"/>
    <w:rsid w:val="00FD0785"/>
    <w:rsid w:val="00FD133E"/>
    <w:rsid w:val="00FD2814"/>
    <w:rsid w:val="00FD46CA"/>
    <w:rsid w:val="00FD4D21"/>
    <w:rsid w:val="00FD5AA4"/>
    <w:rsid w:val="00FD5F72"/>
    <w:rsid w:val="00FE45DA"/>
    <w:rsid w:val="00FE6C7D"/>
    <w:rsid w:val="00FE750C"/>
    <w:rsid w:val="00FF059D"/>
    <w:rsid w:val="00FF1373"/>
    <w:rsid w:val="00FF3584"/>
    <w:rsid w:val="00FF387E"/>
    <w:rsid w:val="00FF5744"/>
    <w:rsid w:val="00FF606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6E6A851"/>
  <w15:chartTrackingRefBased/>
  <w15:docId w15:val="{E5D5A7D3-E431-4E06-88CE-A5D0392C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A6B"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8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1РД2(ЛЧ)</vt:lpstr>
    </vt:vector>
  </TitlesOfParts>
  <Company>DG Win&amp;Soft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1РД2(ЛЧ)</dc:title>
  <dc:subject/>
  <dc:creator>Сергей Овчинников</dc:creator>
  <cp:keywords/>
  <cp:lastModifiedBy>Сергей Овчинников</cp:lastModifiedBy>
  <cp:revision>8</cp:revision>
  <cp:lastPrinted>2022-11-29T10:42:00Z</cp:lastPrinted>
  <dcterms:created xsi:type="dcterms:W3CDTF">2023-10-24T09:09:00Z</dcterms:created>
  <dcterms:modified xsi:type="dcterms:W3CDTF">2023-10-24T11:59:00Z</dcterms:modified>
</cp:coreProperties>
</file>